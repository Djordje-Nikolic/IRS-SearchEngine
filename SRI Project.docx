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7E924C5" w14:textId="2C5CEFC2" w:rsidR="00952F7D" w:rsidRDefault="00DF198B" w:rsidP="00DF198B">
      <w:pPr>
        <w:pStyle w:val="GraphicAnchor"/>
      </w:pPr>
      <w:r w:rsidRPr="004909D9">
        <w:rPr>
          <w:noProof/>
          <w:lang w:eastAsia="en-AU"/>
        </w:rPr>
        <w:drawing>
          <wp:anchor distT="0" distB="0" distL="114300" distR="114300" simplePos="0" relativeHeight="251658240" behindDoc="1" locked="0" layoutInCell="1" allowOverlap="1" wp14:anchorId="4E4CC84A" wp14:editId="256E3EDE">
            <wp:simplePos x="0" y="0"/>
            <wp:positionH relativeFrom="margin">
              <wp:align>left</wp:align>
            </wp:positionH>
            <wp:positionV relativeFrom="margin">
              <wp:align>top</wp:align>
            </wp:positionV>
            <wp:extent cx="6858000" cy="9144000"/>
            <wp:effectExtent l="0" t="0" r="0" b="0"/>
            <wp:wrapNone/>
            <wp:docPr id="1" name="Pictur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1.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858000" cy="9144000"/>
                    </a:xfrm>
                    <a:prstGeom prst="rect">
                      <a:avLst/>
                    </a:prstGeom>
                  </pic:spPr>
                </pic:pic>
              </a:graphicData>
            </a:graphic>
            <wp14:sizeRelH relativeFrom="page">
              <wp14:pctWidth>0</wp14:pctWidth>
            </wp14:sizeRelH>
            <wp14:sizeRelV relativeFrom="page">
              <wp14:pctHeight>0</wp14:pctHeight>
            </wp14:sizeRelV>
          </wp:anchor>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1170"/>
        <w:gridCol w:w="28"/>
        <w:gridCol w:w="1142"/>
        <w:gridCol w:w="57"/>
        <w:gridCol w:w="5995"/>
        <w:gridCol w:w="68"/>
        <w:gridCol w:w="1131"/>
        <w:gridCol w:w="39"/>
        <w:gridCol w:w="1160"/>
      </w:tblGrid>
      <w:tr w:rsidR="00DF198B" w14:paraId="69B9FACC" w14:textId="77777777" w:rsidTr="00185F4A">
        <w:trPr>
          <w:trHeight w:val="1083"/>
        </w:trPr>
        <w:tc>
          <w:tcPr>
            <w:tcW w:w="10790" w:type="dxa"/>
            <w:gridSpan w:val="9"/>
          </w:tcPr>
          <w:p w14:paraId="46349160" w14:textId="7B918DD6" w:rsidR="00DF198B" w:rsidRDefault="00DF198B"/>
        </w:tc>
      </w:tr>
      <w:tr w:rsidR="00DF198B" w14:paraId="5FC48E3B" w14:textId="77777777" w:rsidTr="00185F4A">
        <w:trPr>
          <w:trHeight w:val="1068"/>
        </w:trPr>
        <w:tc>
          <w:tcPr>
            <w:tcW w:w="1198" w:type="dxa"/>
            <w:gridSpan w:val="2"/>
            <w:tcBorders>
              <w:right w:val="single" w:sz="18" w:space="0" w:color="476166" w:themeColor="accent1"/>
            </w:tcBorders>
          </w:tcPr>
          <w:p w14:paraId="1ED745AB" w14:textId="77777777" w:rsidR="00DF198B" w:rsidRDefault="00DF198B"/>
        </w:tc>
        <w:tc>
          <w:tcPr>
            <w:tcW w:w="8393" w:type="dxa"/>
            <w:gridSpan w:val="5"/>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439877A1" w14:textId="646E6D7D" w:rsidR="00DF198B" w:rsidRPr="00DF198B" w:rsidRDefault="00C03494" w:rsidP="00874FE7">
            <w:pPr>
              <w:pStyle w:val="Heading1"/>
            </w:pPr>
            <w:r>
              <w:t>Search Engine (</w:t>
            </w:r>
            <w:r w:rsidRPr="00C03494">
              <w:rPr>
                <w:lang w:val="es-ES"/>
              </w:rPr>
              <w:t>Prácticas</w:t>
            </w:r>
            <w:r>
              <w:t xml:space="preserve"> 1-7)</w:t>
            </w:r>
          </w:p>
        </w:tc>
        <w:tc>
          <w:tcPr>
            <w:tcW w:w="1199" w:type="dxa"/>
            <w:gridSpan w:val="2"/>
            <w:tcBorders>
              <w:left w:val="single" w:sz="18" w:space="0" w:color="476166" w:themeColor="accent1"/>
            </w:tcBorders>
          </w:tcPr>
          <w:p w14:paraId="4B323268" w14:textId="77777777" w:rsidR="00DF198B" w:rsidRDefault="00DF198B"/>
        </w:tc>
      </w:tr>
      <w:tr w:rsidR="00DF198B" w14:paraId="6584D26B" w14:textId="77777777" w:rsidTr="00185F4A">
        <w:trPr>
          <w:trHeight w:val="1837"/>
        </w:trPr>
        <w:tc>
          <w:tcPr>
            <w:tcW w:w="1170" w:type="dxa"/>
          </w:tcPr>
          <w:p w14:paraId="12914E18" w14:textId="77777777" w:rsidR="00DF198B" w:rsidRDefault="00DF198B"/>
        </w:tc>
        <w:tc>
          <w:tcPr>
            <w:tcW w:w="8460" w:type="dxa"/>
            <w:gridSpan w:val="7"/>
          </w:tcPr>
          <w:p w14:paraId="6B6DAE55" w14:textId="4D9DEB62" w:rsidR="00DF198B" w:rsidRDefault="00C03494">
            <w:r>
              <w:rPr>
                <w:noProof/>
              </w:rPr>
              <w:drawing>
                <wp:anchor distT="0" distB="0" distL="114300" distR="114300" simplePos="0" relativeHeight="251663360" behindDoc="1" locked="0" layoutInCell="1" allowOverlap="1" wp14:anchorId="781CF889" wp14:editId="17EC1F68">
                  <wp:simplePos x="0" y="0"/>
                  <wp:positionH relativeFrom="column">
                    <wp:posOffset>2091055</wp:posOffset>
                  </wp:positionH>
                  <wp:positionV relativeFrom="paragraph">
                    <wp:posOffset>0</wp:posOffset>
                  </wp:positionV>
                  <wp:extent cx="1091565" cy="1163320"/>
                  <wp:effectExtent l="0" t="0" r="0" b="0"/>
                  <wp:wrapTight wrapText="bothSides">
                    <wp:wrapPolygon edited="0">
                      <wp:start x="0" y="0"/>
                      <wp:lineTo x="0" y="21223"/>
                      <wp:lineTo x="21110" y="21223"/>
                      <wp:lineTo x="21110" y="0"/>
                      <wp:lineTo x="0" y="0"/>
                    </wp:wrapPolygon>
                  </wp:wrapTight>
                  <wp:docPr id="7" name="Picture 7" descr="Ujaencol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jaencolor.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091565" cy="116332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1160" w:type="dxa"/>
          </w:tcPr>
          <w:p w14:paraId="69C5D4E2" w14:textId="77777777" w:rsidR="00DF198B" w:rsidRDefault="00DF198B"/>
        </w:tc>
      </w:tr>
      <w:tr w:rsidR="00DF198B" w14:paraId="3C6C1827" w14:textId="77777777" w:rsidTr="00185F4A">
        <w:trPr>
          <w:trHeight w:val="929"/>
        </w:trPr>
        <w:tc>
          <w:tcPr>
            <w:tcW w:w="2397" w:type="dxa"/>
            <w:gridSpan w:val="4"/>
          </w:tcPr>
          <w:p w14:paraId="3389376D" w14:textId="77777777" w:rsidR="00DF198B" w:rsidRDefault="00DF198B"/>
        </w:tc>
        <w:tc>
          <w:tcPr>
            <w:tcW w:w="5995" w:type="dxa"/>
            <w:shd w:val="clear" w:color="auto" w:fill="FFFFFF" w:themeFill="background1"/>
          </w:tcPr>
          <w:p w14:paraId="3220214C" w14:textId="726289A3" w:rsidR="00DF198B" w:rsidRPr="00DF198B" w:rsidRDefault="00DF198B" w:rsidP="00DF198B">
            <w:pPr>
              <w:jc w:val="center"/>
              <w:rPr>
                <w:rFonts w:ascii="Georgia" w:hAnsi="Georgia"/>
                <w:sz w:val="48"/>
                <w:szCs w:val="48"/>
              </w:rPr>
            </w:pPr>
          </w:p>
        </w:tc>
        <w:tc>
          <w:tcPr>
            <w:tcW w:w="2398" w:type="dxa"/>
            <w:gridSpan w:val="4"/>
          </w:tcPr>
          <w:p w14:paraId="15AA2C24" w14:textId="77777777" w:rsidR="00DF198B" w:rsidRDefault="00DF198B"/>
        </w:tc>
      </w:tr>
      <w:tr w:rsidR="00DF198B" w14:paraId="57BE9A57" w14:textId="77777777" w:rsidTr="00185F4A">
        <w:trPr>
          <w:trHeight w:val="1460"/>
        </w:trPr>
        <w:tc>
          <w:tcPr>
            <w:tcW w:w="2397" w:type="dxa"/>
            <w:gridSpan w:val="4"/>
          </w:tcPr>
          <w:p w14:paraId="19E7570E" w14:textId="77777777" w:rsidR="00DF198B" w:rsidRDefault="00DF198B"/>
        </w:tc>
        <w:tc>
          <w:tcPr>
            <w:tcW w:w="5995" w:type="dxa"/>
            <w:shd w:val="clear" w:color="auto" w:fill="FFFFFF" w:themeFill="background1"/>
          </w:tcPr>
          <w:p w14:paraId="5B03611E" w14:textId="6E97B8EA" w:rsidR="00DF198B" w:rsidRPr="00C03494" w:rsidRDefault="00C03494" w:rsidP="00874FE7">
            <w:pPr>
              <w:pStyle w:val="Heading2"/>
              <w:rPr>
                <w:lang w:val="sr-Latn-RS"/>
              </w:rPr>
            </w:pPr>
            <w:r w:rsidRPr="00C03494">
              <w:rPr>
                <w:lang w:val="sr-Latn-RS"/>
              </w:rPr>
              <w:t>Đorđe Nikolić</w:t>
            </w:r>
          </w:p>
        </w:tc>
        <w:tc>
          <w:tcPr>
            <w:tcW w:w="2398" w:type="dxa"/>
            <w:gridSpan w:val="4"/>
          </w:tcPr>
          <w:p w14:paraId="2BB19C1C" w14:textId="77777777" w:rsidR="00DF198B" w:rsidRDefault="00DF198B"/>
        </w:tc>
      </w:tr>
      <w:tr w:rsidR="00DF198B" w14:paraId="4F2713C5" w14:textId="77777777" w:rsidTr="00185F4A">
        <w:trPr>
          <w:trHeight w:val="7176"/>
        </w:trPr>
        <w:tc>
          <w:tcPr>
            <w:tcW w:w="2397" w:type="dxa"/>
            <w:gridSpan w:val="4"/>
            <w:vAlign w:val="bottom"/>
          </w:tcPr>
          <w:p w14:paraId="4633CFFA" w14:textId="77777777" w:rsidR="00DF198B" w:rsidRDefault="00DF198B" w:rsidP="00DF198B">
            <w:pPr>
              <w:jc w:val="center"/>
            </w:pPr>
          </w:p>
        </w:tc>
        <w:tc>
          <w:tcPr>
            <w:tcW w:w="5995" w:type="dxa"/>
            <w:tcBorders>
              <w:bottom w:val="single" w:sz="18" w:space="0" w:color="476166" w:themeColor="accent1"/>
            </w:tcBorders>
            <w:shd w:val="clear" w:color="auto" w:fill="FFFFFF" w:themeFill="background1"/>
            <w:vAlign w:val="bottom"/>
          </w:tcPr>
          <w:p w14:paraId="4CBE7187" w14:textId="285C4F24" w:rsidR="00DF198B" w:rsidRPr="00C03494" w:rsidRDefault="00C03494" w:rsidP="00874FE7">
            <w:pPr>
              <w:pStyle w:val="Heading3"/>
              <w:rPr>
                <w:lang w:val="es-ES"/>
              </w:rPr>
            </w:pPr>
            <w:r w:rsidRPr="00C03494">
              <w:rPr>
                <w:lang w:val="es-ES"/>
              </w:rPr>
              <w:t>Marzo 2020.</w:t>
            </w:r>
          </w:p>
          <w:p w14:paraId="41161B5D" w14:textId="77777777" w:rsidR="00874FE7" w:rsidRPr="00C03494" w:rsidRDefault="00DF49B7" w:rsidP="00874FE7">
            <w:pPr>
              <w:pStyle w:val="Heading3"/>
              <w:rPr>
                <w:lang w:val="es-ES"/>
              </w:rPr>
            </w:pPr>
            <w:sdt>
              <w:sdtPr>
                <w:rPr>
                  <w:lang w:val="es-ES"/>
                </w:rPr>
                <w:id w:val="-1516760087"/>
                <w:placeholder>
                  <w:docPart w:val="822A72D150D241BCAC2EB10128F5A60A"/>
                </w:placeholder>
                <w:temporary/>
                <w:showingPlcHdr/>
                <w15:appearance w15:val="hidden"/>
              </w:sdtPr>
              <w:sdtContent>
                <w:r w:rsidR="00874FE7" w:rsidRPr="00C03494">
                  <w:rPr>
                    <w:lang w:val="es-ES"/>
                  </w:rPr>
                  <w:t>—</w:t>
                </w:r>
              </w:sdtContent>
            </w:sdt>
          </w:p>
          <w:p w14:paraId="08249807" w14:textId="30506A8D" w:rsidR="00DF198B" w:rsidRPr="00C03494" w:rsidRDefault="00C03494" w:rsidP="00874FE7">
            <w:pPr>
              <w:pStyle w:val="Heading3"/>
              <w:rPr>
                <w:lang w:val="es-ES"/>
              </w:rPr>
            </w:pPr>
            <w:r w:rsidRPr="00C03494">
              <w:rPr>
                <w:lang w:val="es-ES"/>
              </w:rPr>
              <w:t>Sistemas de Recuperación de Información</w:t>
            </w:r>
          </w:p>
          <w:p w14:paraId="7EE904D4" w14:textId="77777777" w:rsidR="00DF198B" w:rsidRPr="00C03494" w:rsidRDefault="00DF49B7" w:rsidP="00874FE7">
            <w:pPr>
              <w:pStyle w:val="Heading3"/>
              <w:rPr>
                <w:lang w:val="es-ES"/>
              </w:rPr>
            </w:pPr>
            <w:sdt>
              <w:sdtPr>
                <w:rPr>
                  <w:lang w:val="es-ES"/>
                </w:rPr>
                <w:id w:val="1492440299"/>
                <w:placeholder>
                  <w:docPart w:val="4074D76E65724AAEA57B194BCF5D1460"/>
                </w:placeholder>
                <w:temporary/>
                <w:showingPlcHdr/>
                <w15:appearance w15:val="hidden"/>
              </w:sdtPr>
              <w:sdtContent>
                <w:r w:rsidR="00874FE7" w:rsidRPr="00C03494">
                  <w:rPr>
                    <w:lang w:val="es-ES"/>
                  </w:rPr>
                  <w:t>—</w:t>
                </w:r>
              </w:sdtContent>
            </w:sdt>
          </w:p>
          <w:p w14:paraId="4C6B3360" w14:textId="01505A97" w:rsidR="00DF198B" w:rsidRPr="00C03494" w:rsidRDefault="00C03494" w:rsidP="00874FE7">
            <w:pPr>
              <w:pStyle w:val="Heading3"/>
              <w:rPr>
                <w:lang w:val="es-ES"/>
              </w:rPr>
            </w:pPr>
            <w:r w:rsidRPr="00C03494">
              <w:rPr>
                <w:lang w:val="es-ES"/>
              </w:rPr>
              <w:t>Pilar López Úbeda</w:t>
            </w:r>
          </w:p>
          <w:p w14:paraId="479EB52E" w14:textId="77777777" w:rsidR="00DF198B" w:rsidRPr="00DF198B" w:rsidRDefault="00DF198B" w:rsidP="00DF198B"/>
        </w:tc>
        <w:tc>
          <w:tcPr>
            <w:tcW w:w="2398" w:type="dxa"/>
            <w:gridSpan w:val="4"/>
            <w:vAlign w:val="bottom"/>
          </w:tcPr>
          <w:p w14:paraId="2E996E3E" w14:textId="77777777" w:rsidR="00DF198B" w:rsidRDefault="00DF198B" w:rsidP="00DF198B">
            <w:pPr>
              <w:jc w:val="center"/>
            </w:pPr>
          </w:p>
        </w:tc>
      </w:tr>
      <w:tr w:rsidR="00DF198B" w14:paraId="65B23726" w14:textId="77777777" w:rsidTr="00185F4A">
        <w:tc>
          <w:tcPr>
            <w:tcW w:w="2340" w:type="dxa"/>
            <w:gridSpan w:val="3"/>
          </w:tcPr>
          <w:p w14:paraId="292E3ED7" w14:textId="77777777" w:rsidR="00DF198B" w:rsidRDefault="00DF198B"/>
        </w:tc>
        <w:tc>
          <w:tcPr>
            <w:tcW w:w="6120" w:type="dxa"/>
            <w:gridSpan w:val="3"/>
          </w:tcPr>
          <w:p w14:paraId="6E2D8283" w14:textId="77777777" w:rsidR="00DF198B" w:rsidRDefault="00DF198B"/>
        </w:tc>
        <w:tc>
          <w:tcPr>
            <w:tcW w:w="2330" w:type="dxa"/>
            <w:gridSpan w:val="3"/>
          </w:tcPr>
          <w:p w14:paraId="62F4D592" w14:textId="77777777" w:rsidR="00DF198B" w:rsidRDefault="00DF198B"/>
        </w:tc>
      </w:tr>
    </w:tbl>
    <w:p w14:paraId="00FAA957" w14:textId="77777777" w:rsidR="00DF198B" w:rsidRDefault="00DF198B"/>
    <w:p w14:paraId="23C54303" w14:textId="108C721D" w:rsidR="00C03494" w:rsidRDefault="00C03494" w:rsidP="002D2200">
      <w:pPr>
        <w:pStyle w:val="GraphicAnchor"/>
      </w:pPr>
      <w:r w:rsidRPr="004909D9">
        <w:rPr>
          <w:noProof/>
          <w:lang w:eastAsia="en-AU"/>
        </w:rPr>
        <w:lastRenderedPageBreak/>
        <w:drawing>
          <wp:anchor distT="0" distB="0" distL="114300" distR="114300" simplePos="0" relativeHeight="251665408" behindDoc="1" locked="0" layoutInCell="1" allowOverlap="1" wp14:anchorId="770284FE" wp14:editId="326A1F50">
            <wp:simplePos x="0" y="0"/>
            <wp:positionH relativeFrom="margin">
              <wp:posOffset>0</wp:posOffset>
            </wp:positionH>
            <wp:positionV relativeFrom="margin">
              <wp:posOffset>0</wp:posOffset>
            </wp:positionV>
            <wp:extent cx="6858000" cy="9144000"/>
            <wp:effectExtent l="0" t="0" r="0" b="0"/>
            <wp:wrapNone/>
            <wp:docPr id="9" name="Picture 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1.png"/>
                    <pic:cNvPicPr/>
                  </pic:nvPicPr>
                  <pic:blipFill>
                    <a:blip r:embed="rId11" cstate="print">
                      <a:alphaModFix amt="20000"/>
                      <a:extLst>
                        <a:ext uri="{28A0092B-C50C-407E-A947-70E740481C1C}">
                          <a14:useLocalDpi xmlns:a14="http://schemas.microsoft.com/office/drawing/2010/main" val="0"/>
                        </a:ext>
                      </a:extLst>
                    </a:blip>
                    <a:stretch>
                      <a:fillRect/>
                    </a:stretch>
                  </pic:blipFill>
                  <pic:spPr>
                    <a:xfrm>
                      <a:off x="0" y="0"/>
                      <a:ext cx="6858000" cy="9144000"/>
                    </a:xfrm>
                    <a:prstGeom prst="rect">
                      <a:avLst/>
                    </a:prstGeom>
                  </pic:spPr>
                </pic:pic>
              </a:graphicData>
            </a:graphic>
            <wp14:sizeRelH relativeFrom="page">
              <wp14:pctWidth>0</wp14:pctWidth>
            </wp14:sizeRelH>
            <wp14:sizeRelV relativeFrom="page">
              <wp14:pctHeight>0</wp14:pctHeight>
            </wp14:sizeRelV>
          </wp:anchor>
        </w:drawing>
      </w:r>
    </w:p>
    <w:p w14:paraId="01C70CA6" w14:textId="77777777" w:rsidR="007D2073" w:rsidRDefault="007D2073"/>
    <w:p w14:paraId="58B09E5D" w14:textId="77777777" w:rsidR="007D2073" w:rsidRDefault="007D2073"/>
    <w:p w14:paraId="599A212E" w14:textId="77777777" w:rsidR="007D2073" w:rsidRDefault="007D2073"/>
    <w:p w14:paraId="251EE829" w14:textId="77777777" w:rsidR="007D2073" w:rsidRDefault="007D2073"/>
    <w:p w14:paraId="4F1365B4" w14:textId="77777777" w:rsidR="007D2073" w:rsidRDefault="007D2073"/>
    <w:sdt>
      <w:sdtPr>
        <w:rPr>
          <w:rFonts w:asciiTheme="minorHAnsi" w:eastAsiaTheme="minorHAnsi" w:hAnsiTheme="minorHAnsi" w:cstheme="minorBidi"/>
          <w:color w:val="auto"/>
          <w:sz w:val="24"/>
          <w:szCs w:val="24"/>
        </w:rPr>
        <w:id w:val="819842864"/>
        <w:docPartObj>
          <w:docPartGallery w:val="Table of Contents"/>
          <w:docPartUnique/>
        </w:docPartObj>
      </w:sdtPr>
      <w:sdtContent>
        <w:p w14:paraId="7D4041E9" w14:textId="666AEAFE" w:rsidR="00D46992" w:rsidRDefault="00D46992">
          <w:pPr>
            <w:pStyle w:val="TOCHeading"/>
          </w:pPr>
        </w:p>
        <w:p w14:paraId="252D751E" w14:textId="34908D37" w:rsidR="00D46992" w:rsidRDefault="00D46992">
          <w:pPr>
            <w:pStyle w:val="TOC1"/>
          </w:pPr>
          <w:r>
            <w:rPr>
              <w:b/>
              <w:bCs/>
            </w:rPr>
            <w:t>Introduction</w:t>
          </w:r>
          <w:r>
            <w:ptab w:relativeTo="margin" w:alignment="right" w:leader="dot"/>
          </w:r>
          <w:r>
            <w:rPr>
              <w:b/>
              <w:bCs/>
            </w:rPr>
            <w:t>3</w:t>
          </w:r>
        </w:p>
        <w:p w14:paraId="7BCD8209" w14:textId="5067D32C" w:rsidR="00D46992" w:rsidRDefault="00D46992">
          <w:pPr>
            <w:pStyle w:val="TOC1"/>
          </w:pPr>
          <w:r>
            <w:rPr>
              <w:b/>
              <w:bCs/>
            </w:rPr>
            <w:t>Diagrams</w:t>
          </w:r>
          <w:r>
            <w:ptab w:relativeTo="margin" w:alignment="right" w:leader="dot"/>
          </w:r>
          <w:r>
            <w:rPr>
              <w:b/>
              <w:bCs/>
            </w:rPr>
            <w:t>4</w:t>
          </w:r>
        </w:p>
        <w:p w14:paraId="160283D1" w14:textId="3B13ED54" w:rsidR="00D46992" w:rsidRDefault="00D46992">
          <w:pPr>
            <w:pStyle w:val="TOC2"/>
            <w:ind w:left="216"/>
          </w:pPr>
          <w:r>
            <w:t>Main diagram</w:t>
          </w:r>
          <w:r>
            <w:ptab w:relativeTo="margin" w:alignment="right" w:leader="dot"/>
          </w:r>
          <w:r>
            <w:t>4</w:t>
          </w:r>
        </w:p>
        <w:p w14:paraId="303D4FEC" w14:textId="1D895B31" w:rsidR="00D46992" w:rsidRDefault="00D46992" w:rsidP="00D46992">
          <w:pPr>
            <w:pStyle w:val="TOC2"/>
            <w:ind w:left="216"/>
          </w:pPr>
          <w:r>
            <w:t>Preprocessing</w:t>
          </w:r>
          <w:r>
            <w:ptab w:relativeTo="margin" w:alignment="right" w:leader="dot"/>
          </w:r>
          <w:r>
            <w:t>5</w:t>
          </w:r>
        </w:p>
        <w:p w14:paraId="4634F6F9" w14:textId="2816A207" w:rsidR="00D46992" w:rsidRDefault="00D46992" w:rsidP="00D46992">
          <w:pPr>
            <w:pStyle w:val="TOC2"/>
            <w:ind w:left="216"/>
          </w:pPr>
          <w:r>
            <w:t>Structures</w:t>
          </w:r>
          <w:r>
            <w:ptab w:relativeTo="margin" w:alignment="right" w:leader="dot"/>
          </w:r>
          <w:r>
            <w:t>5</w:t>
          </w:r>
        </w:p>
        <w:p w14:paraId="0E139355" w14:textId="766C3B7F" w:rsidR="00D46992" w:rsidRDefault="00D46992" w:rsidP="00D46992">
          <w:pPr>
            <w:pStyle w:val="TOC2"/>
            <w:ind w:left="216"/>
          </w:pPr>
          <w:r>
            <w:t>Query handling</w:t>
          </w:r>
          <w:r>
            <w:ptab w:relativeTo="margin" w:alignment="right" w:leader="dot"/>
          </w:r>
          <w:r>
            <w:t>7</w:t>
          </w:r>
        </w:p>
        <w:p w14:paraId="55F78E19" w14:textId="3D00E825" w:rsidR="00D46992" w:rsidRDefault="00D46992" w:rsidP="00D46992">
          <w:pPr>
            <w:pStyle w:val="TOC2"/>
            <w:ind w:left="216"/>
          </w:pPr>
          <w:r>
            <w:t>Search engine</w:t>
          </w:r>
          <w:r>
            <w:ptab w:relativeTo="margin" w:alignment="right" w:leader="dot"/>
          </w:r>
          <w:r>
            <w:t>8</w:t>
          </w:r>
        </w:p>
        <w:p w14:paraId="66D69DB1" w14:textId="24AFD554" w:rsidR="00D46992" w:rsidRDefault="00D46992" w:rsidP="00D46992">
          <w:pPr>
            <w:pStyle w:val="TOC1"/>
            <w:rPr>
              <w:b/>
              <w:bCs/>
            </w:rPr>
          </w:pPr>
          <w:r>
            <w:rPr>
              <w:b/>
              <w:bCs/>
            </w:rPr>
            <w:t>Structure design</w:t>
          </w:r>
          <w:r>
            <w:ptab w:relativeTo="margin" w:alignment="right" w:leader="dot"/>
          </w:r>
          <w:r>
            <w:rPr>
              <w:b/>
              <w:bCs/>
            </w:rPr>
            <w:t>9</w:t>
          </w:r>
        </w:p>
        <w:p w14:paraId="0897C7D8" w14:textId="3E6B93E4" w:rsidR="00D46992" w:rsidRPr="00D46992" w:rsidRDefault="00D46992" w:rsidP="00D46992">
          <w:pPr>
            <w:pStyle w:val="TOC1"/>
          </w:pPr>
          <w:r>
            <w:rPr>
              <w:b/>
              <w:bCs/>
            </w:rPr>
            <w:t>Development</w:t>
          </w:r>
          <w:r>
            <w:ptab w:relativeTo="margin" w:alignment="right" w:leader="dot"/>
          </w:r>
          <w:r>
            <w:rPr>
              <w:b/>
              <w:bCs/>
            </w:rPr>
            <w:t>11</w:t>
          </w:r>
        </w:p>
        <w:p w14:paraId="564B5026" w14:textId="087357B3" w:rsidR="00D46992" w:rsidRDefault="00D46992" w:rsidP="00D46992">
          <w:pPr>
            <w:pStyle w:val="TOC2"/>
            <w:ind w:left="216"/>
          </w:pPr>
          <w:r>
            <w:t>Practice 1</w:t>
          </w:r>
          <w:r>
            <w:ptab w:relativeTo="margin" w:alignment="right" w:leader="dot"/>
          </w:r>
          <w:r>
            <w:t>11</w:t>
          </w:r>
        </w:p>
        <w:p w14:paraId="73E02EC8" w14:textId="2070845C" w:rsidR="00D46992" w:rsidRDefault="00D46992" w:rsidP="00D46992">
          <w:pPr>
            <w:pStyle w:val="TOC2"/>
            <w:ind w:left="216"/>
          </w:pPr>
          <w:r>
            <w:t>Practice 2</w:t>
          </w:r>
          <w:r>
            <w:ptab w:relativeTo="margin" w:alignment="right" w:leader="dot"/>
          </w:r>
          <w:r>
            <w:t>11</w:t>
          </w:r>
        </w:p>
        <w:p w14:paraId="53173533" w14:textId="16AE9EA3" w:rsidR="00D46992" w:rsidRDefault="00D46992" w:rsidP="00D46992">
          <w:pPr>
            <w:pStyle w:val="TOC2"/>
            <w:ind w:left="216"/>
          </w:pPr>
          <w:r>
            <w:t>Practice 3</w:t>
          </w:r>
          <w:r>
            <w:ptab w:relativeTo="margin" w:alignment="right" w:leader="dot"/>
          </w:r>
          <w:r>
            <w:t>12</w:t>
          </w:r>
        </w:p>
        <w:p w14:paraId="1127BB7C" w14:textId="6E99A864" w:rsidR="00D46992" w:rsidRDefault="00D46992" w:rsidP="00D46992">
          <w:pPr>
            <w:pStyle w:val="TOC2"/>
            <w:ind w:left="216"/>
          </w:pPr>
          <w:r>
            <w:t>Practice 4</w:t>
          </w:r>
          <w:r>
            <w:ptab w:relativeTo="margin" w:alignment="right" w:leader="dot"/>
          </w:r>
          <w:r>
            <w:t>12</w:t>
          </w:r>
        </w:p>
        <w:p w14:paraId="17DDE7FC" w14:textId="3A457B93" w:rsidR="00D46992" w:rsidRDefault="00D46992" w:rsidP="00D46992">
          <w:pPr>
            <w:pStyle w:val="TOC2"/>
            <w:ind w:left="216"/>
          </w:pPr>
          <w:r>
            <w:t>Practice 5</w:t>
          </w:r>
          <w:r>
            <w:ptab w:relativeTo="margin" w:alignment="right" w:leader="dot"/>
          </w:r>
          <w:r>
            <w:t>13</w:t>
          </w:r>
        </w:p>
        <w:p w14:paraId="37197881" w14:textId="74877793" w:rsidR="00D46992" w:rsidRDefault="00D46992" w:rsidP="00D46992">
          <w:pPr>
            <w:pStyle w:val="TOC2"/>
            <w:ind w:left="216"/>
          </w:pPr>
          <w:r>
            <w:t>Practice 6</w:t>
          </w:r>
          <w:r>
            <w:ptab w:relativeTo="margin" w:alignment="right" w:leader="dot"/>
          </w:r>
          <w:r>
            <w:t>14</w:t>
          </w:r>
        </w:p>
        <w:p w14:paraId="6730AB0D" w14:textId="70E8EB0A" w:rsidR="00D46992" w:rsidRDefault="00D46992" w:rsidP="00D46992">
          <w:pPr>
            <w:pStyle w:val="TOC2"/>
            <w:ind w:left="216"/>
          </w:pPr>
          <w:r>
            <w:t>Practice 7</w:t>
          </w:r>
          <w:r>
            <w:ptab w:relativeTo="margin" w:alignment="right" w:leader="dot"/>
          </w:r>
          <w:r>
            <w:t>15</w:t>
          </w:r>
        </w:p>
        <w:p w14:paraId="6A3B99DE" w14:textId="424B226E" w:rsidR="00BF02E1" w:rsidRDefault="00BF02E1" w:rsidP="00BF02E1">
          <w:pPr>
            <w:pStyle w:val="TOC1"/>
            <w:rPr>
              <w:b/>
              <w:bCs/>
            </w:rPr>
          </w:pPr>
          <w:r>
            <w:rPr>
              <w:b/>
              <w:bCs/>
            </w:rPr>
            <w:t>Metadata</w:t>
          </w:r>
          <w:r>
            <w:ptab w:relativeTo="margin" w:alignment="right" w:leader="dot"/>
          </w:r>
          <w:r>
            <w:rPr>
              <w:b/>
              <w:bCs/>
            </w:rPr>
            <w:t>16</w:t>
          </w:r>
        </w:p>
        <w:p w14:paraId="329D3C3E" w14:textId="0AA46D8C" w:rsidR="00BF02E1" w:rsidRPr="00D46992" w:rsidRDefault="00BF02E1" w:rsidP="00BF02E1">
          <w:pPr>
            <w:pStyle w:val="TOC1"/>
          </w:pPr>
          <w:r>
            <w:rPr>
              <w:b/>
              <w:bCs/>
            </w:rPr>
            <w:t>Application parameters</w:t>
          </w:r>
          <w:r>
            <w:ptab w:relativeTo="margin" w:alignment="right" w:leader="dot"/>
          </w:r>
          <w:r>
            <w:rPr>
              <w:b/>
              <w:bCs/>
            </w:rPr>
            <w:t>18</w:t>
          </w:r>
        </w:p>
        <w:p w14:paraId="610B3D71" w14:textId="3915B0C3" w:rsidR="00BF02E1" w:rsidRPr="00D46992" w:rsidRDefault="00BF02E1" w:rsidP="00BF02E1">
          <w:pPr>
            <w:pStyle w:val="TOC1"/>
          </w:pPr>
          <w:r>
            <w:rPr>
              <w:b/>
              <w:bCs/>
            </w:rPr>
            <w:t>Application execution</w:t>
          </w:r>
          <w:r>
            <w:ptab w:relativeTo="margin" w:alignment="right" w:leader="dot"/>
          </w:r>
          <w:r>
            <w:rPr>
              <w:b/>
              <w:bCs/>
            </w:rPr>
            <w:t>19</w:t>
          </w:r>
        </w:p>
        <w:p w14:paraId="499D73DE" w14:textId="60D60DE4" w:rsidR="00006A6B" w:rsidRDefault="00C1786E" w:rsidP="00BF02E1">
          <w:pPr>
            <w:pStyle w:val="TOC1"/>
            <w:rPr>
              <w:b/>
              <w:bCs/>
            </w:rPr>
          </w:pPr>
          <w:r>
            <w:rPr>
              <w:b/>
              <w:bCs/>
            </w:rPr>
            <w:t>Improvements</w:t>
          </w:r>
          <w:r w:rsidR="00BF02E1">
            <w:ptab w:relativeTo="margin" w:alignment="right" w:leader="dot"/>
          </w:r>
          <w:r w:rsidR="00BF02E1">
            <w:rPr>
              <w:b/>
              <w:bCs/>
            </w:rPr>
            <w:t>22</w:t>
          </w:r>
        </w:p>
        <w:p w14:paraId="3872E4AA" w14:textId="5DC0A41D" w:rsidR="00006A6B" w:rsidRPr="00D46992" w:rsidRDefault="00911C96" w:rsidP="00006A6B">
          <w:pPr>
            <w:pStyle w:val="TOC1"/>
          </w:pPr>
          <w:r>
            <w:rPr>
              <w:b/>
              <w:bCs/>
            </w:rPr>
            <w:t>Web interface</w:t>
          </w:r>
          <w:r w:rsidR="00006A6B">
            <w:ptab w:relativeTo="margin" w:alignment="right" w:leader="dot"/>
          </w:r>
          <w:r w:rsidR="008F36A0">
            <w:rPr>
              <w:b/>
              <w:bCs/>
            </w:rPr>
            <w:t>2</w:t>
          </w:r>
          <w:r>
            <w:rPr>
              <w:b/>
              <w:bCs/>
            </w:rPr>
            <w:t>2</w:t>
          </w:r>
        </w:p>
        <w:p w14:paraId="4264D549" w14:textId="5E05BD20" w:rsidR="00911C96" w:rsidRDefault="00911C96" w:rsidP="00911C96">
          <w:pPr>
            <w:pStyle w:val="TOC2"/>
            <w:ind w:left="216"/>
          </w:pPr>
          <w:r>
            <w:t>API</w:t>
          </w:r>
          <w:r>
            <w:ptab w:relativeTo="margin" w:alignment="right" w:leader="dot"/>
          </w:r>
          <w:r>
            <w:t>22</w:t>
          </w:r>
        </w:p>
        <w:p w14:paraId="2545EC68" w14:textId="4C6C3032" w:rsidR="00911C96" w:rsidRDefault="00911C96" w:rsidP="00911C96">
          <w:pPr>
            <w:pStyle w:val="TOC2"/>
            <w:ind w:left="216"/>
          </w:pPr>
          <w:r>
            <w:t>Front-end</w:t>
          </w:r>
          <w:r>
            <w:ptab w:relativeTo="margin" w:alignment="right" w:leader="dot"/>
          </w:r>
          <w:r>
            <w:t>23</w:t>
          </w:r>
        </w:p>
        <w:p w14:paraId="6D81B9FD" w14:textId="1898DC3C" w:rsidR="00911C96" w:rsidRDefault="00911C96" w:rsidP="00911C96">
          <w:pPr>
            <w:pStyle w:val="TOC2"/>
            <w:ind w:left="216"/>
          </w:pPr>
          <w:r>
            <w:t>Configuration and execution</w:t>
          </w:r>
          <w:r>
            <w:ptab w:relativeTo="margin" w:alignment="right" w:leader="dot"/>
          </w:r>
          <w:r>
            <w:t>23</w:t>
          </w:r>
        </w:p>
        <w:p w14:paraId="3B4599FA" w14:textId="575E4056" w:rsidR="00911C96" w:rsidRDefault="00911C96" w:rsidP="00911C96">
          <w:pPr>
            <w:pStyle w:val="TOC2"/>
            <w:ind w:left="216"/>
          </w:pPr>
          <w:r>
            <w:t>Web interface screenshots</w:t>
          </w:r>
          <w:r>
            <w:ptab w:relativeTo="margin" w:alignment="right" w:leader="dot"/>
          </w:r>
          <w:r>
            <w:t>24</w:t>
          </w:r>
        </w:p>
        <w:p w14:paraId="33B7E04D" w14:textId="7E20B513" w:rsidR="00911C96" w:rsidRPr="00D46992" w:rsidRDefault="00911C96" w:rsidP="00911C96">
          <w:pPr>
            <w:pStyle w:val="TOC1"/>
          </w:pPr>
          <w:r>
            <w:rPr>
              <w:b/>
              <w:bCs/>
            </w:rPr>
            <w:t>Pseudo relevance feedback</w:t>
          </w:r>
          <w:r>
            <w:ptab w:relativeTo="margin" w:alignment="right" w:leader="dot"/>
          </w:r>
          <w:r>
            <w:rPr>
              <w:b/>
              <w:bCs/>
            </w:rPr>
            <w:t>2</w:t>
          </w:r>
          <w:r>
            <w:rPr>
              <w:b/>
              <w:bCs/>
            </w:rPr>
            <w:t>6</w:t>
          </w:r>
        </w:p>
        <w:p w14:paraId="47CF84AD" w14:textId="129CA857" w:rsidR="00911C96" w:rsidRPr="00D46992" w:rsidRDefault="00911C96" w:rsidP="00911C96">
          <w:pPr>
            <w:pStyle w:val="TOC1"/>
          </w:pPr>
          <w:r>
            <w:rPr>
              <w:b/>
              <w:bCs/>
            </w:rPr>
            <w:t>Conclusion</w:t>
          </w:r>
          <w:r>
            <w:ptab w:relativeTo="margin" w:alignment="right" w:leader="dot"/>
          </w:r>
          <w:r>
            <w:rPr>
              <w:b/>
              <w:bCs/>
            </w:rPr>
            <w:t>2</w:t>
          </w:r>
          <w:r>
            <w:rPr>
              <w:b/>
              <w:bCs/>
            </w:rPr>
            <w:t>7</w:t>
          </w:r>
        </w:p>
        <w:p w14:paraId="1EF2BBDE" w14:textId="20DA1707" w:rsidR="00911C96" w:rsidRPr="00D46992" w:rsidRDefault="00911C96" w:rsidP="00911C96">
          <w:pPr>
            <w:pStyle w:val="TOC1"/>
          </w:pPr>
          <w:r>
            <w:rPr>
              <w:b/>
              <w:bCs/>
            </w:rPr>
            <w:t>Notes on improvements</w:t>
          </w:r>
          <w:r>
            <w:ptab w:relativeTo="margin" w:alignment="right" w:leader="dot"/>
          </w:r>
          <w:r>
            <w:rPr>
              <w:b/>
              <w:bCs/>
            </w:rPr>
            <w:t>2</w:t>
          </w:r>
          <w:r>
            <w:rPr>
              <w:b/>
              <w:bCs/>
            </w:rPr>
            <w:t>7</w:t>
          </w:r>
        </w:p>
        <w:p w14:paraId="1D356A91" w14:textId="77777777" w:rsidR="00911C96" w:rsidRPr="00911C96" w:rsidRDefault="00911C96" w:rsidP="00911C96"/>
        <w:p w14:paraId="798795CE" w14:textId="0090AF30" w:rsidR="00D46992" w:rsidRPr="00006A6B" w:rsidRDefault="00DF49B7" w:rsidP="00006A6B"/>
      </w:sdtContent>
    </w:sdt>
    <w:p w14:paraId="248EDAB8" w14:textId="72B90FC3" w:rsidR="00012F75" w:rsidRPr="00012F75" w:rsidRDefault="007D2073" w:rsidP="00012F75">
      <w:pPr>
        <w:rPr>
          <w:sz w:val="10"/>
        </w:rPr>
      </w:pPr>
      <w:r>
        <w:rPr>
          <w:noProof/>
        </w:rPr>
        <mc:AlternateContent>
          <mc:Choice Requires="wps">
            <w:drawing>
              <wp:anchor distT="45720" distB="45720" distL="114300" distR="114300" simplePos="0" relativeHeight="251667456" behindDoc="0" locked="0" layoutInCell="1" allowOverlap="1" wp14:anchorId="47C85D28" wp14:editId="46484C6B">
                <wp:simplePos x="0" y="0"/>
                <wp:positionH relativeFrom="column">
                  <wp:posOffset>2004060</wp:posOffset>
                </wp:positionH>
                <wp:positionV relativeFrom="page">
                  <wp:posOffset>708660</wp:posOffset>
                </wp:positionV>
                <wp:extent cx="2903220" cy="318135"/>
                <wp:effectExtent l="0" t="0" r="11430" b="2095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3220" cy="318135"/>
                        </a:xfrm>
                        <a:prstGeom prst="rect">
                          <a:avLst/>
                        </a:prstGeom>
                        <a:solidFill>
                          <a:srgbClr val="FFFFFF"/>
                        </a:solidFill>
                        <a:ln w="12700">
                          <a:solidFill>
                            <a:schemeClr val="accent1"/>
                          </a:solidFill>
                          <a:miter lim="800000"/>
                          <a:headEnd/>
                          <a:tailEnd/>
                        </a:ln>
                      </wps:spPr>
                      <wps:txbx>
                        <w:txbxContent>
                          <w:p w14:paraId="0756CABB" w14:textId="3C53D37B" w:rsidR="00DF49B7" w:rsidRPr="007D2073" w:rsidRDefault="00DF49B7" w:rsidP="007D2073">
                            <w:pPr>
                              <w:pStyle w:val="Heading4"/>
                              <w:rPr>
                                <w:lang w:val="sr-Latn-RS"/>
                              </w:rPr>
                            </w:pPr>
                            <w:r>
                              <w:rPr>
                                <w:lang w:val="sr-Latn-RS"/>
                              </w:rPr>
                              <w:t>Table of contents</w:t>
                            </w:r>
                          </w:p>
                        </w:txbxContent>
                      </wps:txbx>
                      <wps:bodyPr rot="0" vert="horz" wrap="square" lIns="91440" tIns="45720" rIns="91440" bIns="45720" anchor="ctr" anchorCtr="0">
                        <a:spAutoFit/>
                      </wps:bodyPr>
                    </wps:wsp>
                  </a:graphicData>
                </a:graphic>
                <wp14:sizeRelH relativeFrom="margin">
                  <wp14:pctWidth>0</wp14:pctWidth>
                </wp14:sizeRelH>
                <wp14:sizeRelV relativeFrom="margin">
                  <wp14:pctHeight>20000</wp14:pctHeight>
                </wp14:sizeRelV>
              </wp:anchor>
            </w:drawing>
          </mc:Choice>
          <mc:Fallback>
            <w:pict>
              <v:shapetype w14:anchorId="47C85D28" id="_x0000_t202" coordsize="21600,21600" o:spt="202" path="m,l,21600r21600,l21600,xe">
                <v:stroke joinstyle="miter"/>
                <v:path gradientshapeok="t" o:connecttype="rect"/>
              </v:shapetype>
              <v:shape id="Text Box 2" o:spid="_x0000_s1026" type="#_x0000_t202" style="position:absolute;margin-left:157.8pt;margin-top:55.8pt;width:228.6pt;height:25.05pt;z-index:251667456;visibility:visible;mso-wrap-style:square;mso-width-percent:0;mso-height-percent:200;mso-wrap-distance-left:9pt;mso-wrap-distance-top:3.6pt;mso-wrap-distance-right:9pt;mso-wrap-distance-bottom:3.6pt;mso-position-horizontal:absolute;mso-position-horizontal-relative:text;mso-position-vertical:absolute;mso-position-vertical-relative:page;mso-width-percent:0;mso-height-percent:20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" strokecolor="#476166 [3204]" strokeweight="1pt">
                <v:textbox style="mso-fit-shape-to-text:t">
                  <w:txbxContent>
                    <w:p w14:paraId="0756CABB" w14:textId="3C53D37B" w:rsidR="00DF49B7" w:rsidRPr="007D2073" w:rsidRDefault="00DF49B7" w:rsidP="007D2073">
                      <w:pPr>
                        <w:pStyle w:val="Heading4"/>
                        <w:rPr>
                          <w:lang w:val="sr-Latn-RS"/>
                        </w:rPr>
                      </w:pPr>
                      <w:r>
                        <w:rPr>
                          <w:lang w:val="sr-Latn-RS"/>
                        </w:rPr>
                        <w:t>Table of contents</w:t>
                      </w:r>
                    </w:p>
                  </w:txbxContent>
                </v:textbox>
                <w10:wrap type="square" anchory="page"/>
              </v:shape>
            </w:pict>
          </mc:Fallback>
        </mc:AlternateContent>
      </w:r>
      <w:r w:rsidR="00C03494">
        <w:br w:type="page"/>
      </w:r>
    </w:p>
    <w:p w14:paraId="7789FD4A" w14:textId="41C08B10" w:rsidR="00012F75" w:rsidRDefault="00012F75" w:rsidP="00012F75">
      <w:pPr>
        <w:pStyle w:val="GraphicAnchor"/>
      </w:pPr>
    </w:p>
    <w:p w14:paraId="041620D9" w14:textId="12044B90" w:rsidR="00012F75" w:rsidRDefault="004C0696" w:rsidP="00012F75">
      <w:pPr>
        <w:pStyle w:val="GraphicAnchor"/>
      </w:pPr>
      <w:r>
        <w:rPr>
          <w:noProof/>
        </w:rPr>
        <mc:AlternateContent>
          <mc:Choice Requires="wps">
            <w:drawing>
              <wp:anchor distT="45720" distB="45720" distL="114300" distR="114300" simplePos="0" relativeHeight="251671552" behindDoc="0" locked="0" layoutInCell="1" allowOverlap="1" wp14:anchorId="6544D0C0" wp14:editId="1F5AB616">
                <wp:simplePos x="0" y="0"/>
                <wp:positionH relativeFrom="margin">
                  <wp:posOffset>1975485</wp:posOffset>
                </wp:positionH>
                <wp:positionV relativeFrom="page">
                  <wp:posOffset>579120</wp:posOffset>
                </wp:positionV>
                <wp:extent cx="2903220" cy="318135"/>
                <wp:effectExtent l="0" t="0" r="11430" b="20955"/>
                <wp:wrapSquare wrapText="bothSides"/>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3220" cy="318135"/>
                        </a:xfrm>
                        <a:prstGeom prst="rect">
                          <a:avLst/>
                        </a:prstGeom>
                        <a:solidFill>
                          <a:srgbClr val="FFFFFF"/>
                        </a:solidFill>
                        <a:ln w="12700">
                          <a:solidFill>
                            <a:schemeClr val="accent1"/>
                          </a:solidFill>
                          <a:miter lim="800000"/>
                          <a:headEnd/>
                          <a:tailEnd/>
                        </a:ln>
                      </wps:spPr>
                      <wps:txbx>
                        <w:txbxContent>
                          <w:p w14:paraId="39A8B299" w14:textId="45342A14" w:rsidR="00DF49B7" w:rsidRPr="00012F75" w:rsidRDefault="00DF49B7" w:rsidP="00012F75">
                            <w:pPr>
                              <w:pStyle w:val="Heading4"/>
                            </w:pPr>
                            <w:r>
                              <w:t>Introduction</w:t>
                            </w:r>
                          </w:p>
                        </w:txbxContent>
                      </wps:txbx>
                      <wps:bodyPr rot="0" vert="horz" wrap="square" lIns="91440" tIns="45720" rIns="91440" bIns="45720" anchor="ctr" anchorCtr="0">
                        <a:spAutoFit/>
                      </wps:bodyPr>
                    </wps:wsp>
                  </a:graphicData>
                </a:graphic>
                <wp14:sizeRelH relativeFrom="margin">
                  <wp14:pctWidth>0</wp14:pctWidth>
                </wp14:sizeRelH>
                <wp14:sizeRelV relativeFrom="margin">
                  <wp14:pctHeight>20000</wp14:pctHeight>
                </wp14:sizeRelV>
              </wp:anchor>
            </w:drawing>
          </mc:Choice>
          <mc:Fallback>
            <w:pict>
              <v:shape w14:anchorId="6544D0C0" id="_x0000_s1027" type="#_x0000_t202" style="position:absolute;margin-left:155.55pt;margin-top:45.6pt;width:228.6pt;height:25.05pt;z-index:25167155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page;mso-width-percent:0;mso-height-percent:20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" strokecolor="#476166 [3204]" strokeweight="1pt">
                <v:textbox style="mso-fit-shape-to-text:t">
                  <w:txbxContent>
                    <w:p w14:paraId="39A8B299" w14:textId="45342A14" w:rsidR="00DF49B7" w:rsidRPr="00012F75" w:rsidRDefault="00DF49B7" w:rsidP="00012F75">
                      <w:pPr>
                        <w:pStyle w:val="Heading4"/>
                      </w:pPr>
                      <w:r>
                        <w:t>Introduction</w:t>
                      </w:r>
                    </w:p>
                  </w:txbxContent>
                </v:textbox>
                <w10:wrap type="square" anchorx="margin" anchory="page"/>
              </v:shape>
            </w:pict>
          </mc:Fallback>
        </mc:AlternateContent>
      </w:r>
    </w:p>
    <w:p w14:paraId="1A62510F" w14:textId="77777777" w:rsidR="00012F75" w:rsidRDefault="00012F75" w:rsidP="00012F75">
      <w:pPr>
        <w:pStyle w:val="GraphicAnchor"/>
      </w:pPr>
    </w:p>
    <w:p w14:paraId="62A5C2FC" w14:textId="77777777" w:rsidR="00012F75" w:rsidRDefault="00012F75" w:rsidP="00012F75">
      <w:pPr>
        <w:pStyle w:val="GraphicAnchor"/>
      </w:pPr>
    </w:p>
    <w:p w14:paraId="14E68337" w14:textId="77777777" w:rsidR="00012F75" w:rsidRDefault="00012F75" w:rsidP="00012F75">
      <w:pPr>
        <w:pStyle w:val="GraphicAnchor"/>
      </w:pPr>
    </w:p>
    <w:p w14:paraId="618A29CE" w14:textId="77777777" w:rsidR="00012F75" w:rsidRDefault="00012F75" w:rsidP="00012F75">
      <w:pPr>
        <w:pStyle w:val="GraphicAnchor"/>
      </w:pPr>
    </w:p>
    <w:p w14:paraId="25F7D1ED" w14:textId="77777777" w:rsidR="00012F75" w:rsidRDefault="00012F75" w:rsidP="00012F75">
      <w:pPr>
        <w:pStyle w:val="GraphicAnchor"/>
      </w:pPr>
    </w:p>
    <w:p w14:paraId="57F8C9D7" w14:textId="77777777" w:rsidR="00012F75" w:rsidRDefault="00012F75" w:rsidP="00012F75">
      <w:pPr>
        <w:pStyle w:val="GraphicAnchor"/>
      </w:pPr>
    </w:p>
    <w:p w14:paraId="78902E4A" w14:textId="5CC30C6D" w:rsidR="0048120C" w:rsidRDefault="00012F75" w:rsidP="001F74EB">
      <w:pPr>
        <w:pStyle w:val="Text"/>
        <w:ind w:firstLine="720"/>
        <w:jc w:val="both"/>
      </w:pPr>
      <w:r w:rsidRPr="004909D9">
        <w:rPr>
          <w:noProof/>
          <w:lang w:eastAsia="en-AU"/>
        </w:rPr>
        <w:drawing>
          <wp:anchor distT="0" distB="0" distL="114300" distR="114300" simplePos="0" relativeHeight="251669504" behindDoc="1" locked="0" layoutInCell="1" allowOverlap="1" wp14:anchorId="1ED7FFFE" wp14:editId="451DB2A1">
            <wp:simplePos x="0" y="0"/>
            <wp:positionH relativeFrom="margin">
              <wp:posOffset>0</wp:posOffset>
            </wp:positionH>
            <wp:positionV relativeFrom="margin">
              <wp:posOffset>0</wp:posOffset>
            </wp:positionV>
            <wp:extent cx="6858000" cy="9144000"/>
            <wp:effectExtent l="0" t="0" r="0" b="0"/>
            <wp:wrapNone/>
            <wp:docPr id="11" name="Picture 1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1.png"/>
                    <pic:cNvPicPr/>
                  </pic:nvPicPr>
                  <pic:blipFill>
                    <a:blip r:embed="rId11" cstate="print">
                      <a:alphaModFix amt="20000"/>
                      <a:extLst>
                        <a:ext uri="{28A0092B-C50C-407E-A947-70E740481C1C}">
                          <a14:useLocalDpi xmlns:a14="http://schemas.microsoft.com/office/drawing/2010/main" val="0"/>
                        </a:ext>
                      </a:extLst>
                    </a:blip>
                    <a:stretch>
                      <a:fillRect/>
                    </a:stretch>
                  </pic:blipFill>
                  <pic:spPr>
                    <a:xfrm>
                      <a:off x="0" y="0"/>
                      <a:ext cx="6858000" cy="9144000"/>
                    </a:xfrm>
                    <a:prstGeom prst="rect">
                      <a:avLst/>
                    </a:prstGeom>
                  </pic:spPr>
                </pic:pic>
              </a:graphicData>
            </a:graphic>
            <wp14:sizeRelH relativeFrom="page">
              <wp14:pctWidth>0</wp14:pctWidth>
            </wp14:sizeRelH>
            <wp14:sizeRelV relativeFrom="page">
              <wp14:pctHeight>0</wp14:pctHeight>
            </wp14:sizeRelV>
          </wp:anchor>
        </w:drawing>
      </w:r>
      <w:r>
        <w:t xml:space="preserve">This document is part of the Search Engine project for the </w:t>
      </w:r>
      <w:proofErr w:type="spellStart"/>
      <w:r w:rsidRPr="00012F75">
        <w:t>Sistemas</w:t>
      </w:r>
      <w:proofErr w:type="spellEnd"/>
      <w:r w:rsidRPr="00012F75">
        <w:t xml:space="preserve"> de </w:t>
      </w:r>
      <w:proofErr w:type="spellStart"/>
      <w:r w:rsidRPr="00012F75">
        <w:t>Recuperación</w:t>
      </w:r>
      <w:proofErr w:type="spellEnd"/>
      <w:r w:rsidRPr="00012F75">
        <w:t xml:space="preserve"> de </w:t>
      </w:r>
      <w:proofErr w:type="spellStart"/>
      <w:r w:rsidRPr="00012F75">
        <w:t>Información</w:t>
      </w:r>
      <w:proofErr w:type="spellEnd"/>
      <w:r>
        <w:t xml:space="preserve"> course at the University of </w:t>
      </w:r>
      <w:proofErr w:type="spellStart"/>
      <w:r>
        <w:t>Jaén</w:t>
      </w:r>
      <w:proofErr w:type="spellEnd"/>
      <w:r>
        <w:t xml:space="preserve"> in Spain. Contained within it is valuable information and explanations concerning the design decisions, implementation and general development of the project.</w:t>
      </w:r>
    </w:p>
    <w:p w14:paraId="676118D2" w14:textId="1302234F" w:rsidR="00012F75" w:rsidRDefault="00012F75" w:rsidP="001F74EB">
      <w:pPr>
        <w:pStyle w:val="Text"/>
        <w:ind w:firstLine="720"/>
        <w:jc w:val="both"/>
      </w:pPr>
    </w:p>
    <w:p w14:paraId="505DA608" w14:textId="7E1B6790" w:rsidR="00402FCB" w:rsidRDefault="00012F75" w:rsidP="00402FCB">
      <w:pPr>
        <w:pStyle w:val="Text"/>
        <w:ind w:firstLine="720"/>
        <w:jc w:val="both"/>
      </w:pPr>
      <w:r>
        <w:t>The development of this project was divided in</w:t>
      </w:r>
      <w:r w:rsidR="00BF02E1">
        <w:t>to</w:t>
      </w:r>
      <w:r>
        <w:t xml:space="preserve"> 7 distinct parts, representing practices one through seven. </w:t>
      </w:r>
      <w:r w:rsidR="008813A0">
        <w:t>The f</w:t>
      </w:r>
      <w:r>
        <w:t xml:space="preserve">irst three parts were directly related to the preprocessing of the input documents (html filtration, normalization, tokenization, stop word removal and stemming), while the fourth and fifth were </w:t>
      </w:r>
      <w:r w:rsidR="0079774F">
        <w:t>dedicated to index building and other necessary structures. The last two were devoted to query processing and searching the index to get the wanted results.</w:t>
      </w:r>
    </w:p>
    <w:p w14:paraId="3A934311" w14:textId="3E80A4D0" w:rsidR="0079774F" w:rsidRDefault="0079774F" w:rsidP="001F74EB">
      <w:pPr>
        <w:pStyle w:val="Text"/>
        <w:ind w:firstLine="720"/>
        <w:jc w:val="both"/>
      </w:pPr>
    </w:p>
    <w:p w14:paraId="683F9DE5" w14:textId="40B53F18" w:rsidR="0079774F" w:rsidRDefault="0079774F" w:rsidP="001F74EB">
      <w:pPr>
        <w:pStyle w:val="Text"/>
        <w:ind w:firstLine="720"/>
        <w:jc w:val="both"/>
      </w:pPr>
      <w:r>
        <w:t>This project was developed in the Spyder (Anaconda3) IDE using the Python programming language (version 3.7.4). The necessary packages to use the search engine are:</w:t>
      </w:r>
    </w:p>
    <w:p w14:paraId="044259E8" w14:textId="7AACD0E3" w:rsidR="0079774F" w:rsidRDefault="0079774F" w:rsidP="001F74EB">
      <w:pPr>
        <w:pStyle w:val="Text"/>
        <w:numPr>
          <w:ilvl w:val="0"/>
          <w:numId w:val="2"/>
        </w:numPr>
        <w:jc w:val="both"/>
        <w:rPr>
          <w:noProof/>
        </w:rPr>
      </w:pPr>
      <w:r>
        <w:rPr>
          <w:noProof/>
        </w:rPr>
        <w:t>nltk 3.4.5</w:t>
      </w:r>
    </w:p>
    <w:p w14:paraId="0A00217B" w14:textId="49D39A6B" w:rsidR="0079774F" w:rsidRDefault="0079774F" w:rsidP="001F74EB">
      <w:pPr>
        <w:pStyle w:val="Text"/>
        <w:numPr>
          <w:ilvl w:val="0"/>
          <w:numId w:val="2"/>
        </w:numPr>
        <w:jc w:val="both"/>
        <w:rPr>
          <w:noProof/>
        </w:rPr>
      </w:pPr>
      <w:r>
        <w:rPr>
          <w:noProof/>
        </w:rPr>
        <w:t>psutil 5.6.3</w:t>
      </w:r>
    </w:p>
    <w:p w14:paraId="55D7E32C" w14:textId="208FCC6B" w:rsidR="004C0696" w:rsidRDefault="004C0696" w:rsidP="001F74EB">
      <w:pPr>
        <w:pStyle w:val="Text"/>
        <w:numPr>
          <w:ilvl w:val="0"/>
          <w:numId w:val="2"/>
        </w:numPr>
        <w:jc w:val="both"/>
        <w:rPr>
          <w:noProof/>
        </w:rPr>
      </w:pPr>
      <w:r>
        <w:rPr>
          <w:noProof/>
        </w:rPr>
        <w:t>beautifulsoup4 4.8.0</w:t>
      </w:r>
    </w:p>
    <w:p w14:paraId="47A1F618" w14:textId="2B6ACCAA" w:rsidR="004C0696" w:rsidRDefault="004C0696">
      <w:pPr>
        <w:rPr>
          <w:noProof/>
          <w:sz w:val="28"/>
          <w:szCs w:val="28"/>
        </w:rPr>
      </w:pPr>
      <w:r>
        <w:rPr>
          <w:noProof/>
        </w:rPr>
        <w:br w:type="page"/>
      </w:r>
    </w:p>
    <w:p w14:paraId="3B3A5659" w14:textId="44A5F9E9" w:rsidR="004C0696" w:rsidRDefault="004C0696" w:rsidP="004C0696">
      <w:pPr>
        <w:pStyle w:val="Text"/>
        <w:rPr>
          <w:noProof/>
        </w:rPr>
      </w:pPr>
    </w:p>
    <w:p w14:paraId="417857C9" w14:textId="7DE7A7E2" w:rsidR="004C0696" w:rsidRDefault="004C0696" w:rsidP="0079774F">
      <w:pPr>
        <w:pStyle w:val="Text"/>
      </w:pPr>
    </w:p>
    <w:p w14:paraId="031D72ED" w14:textId="2EE26254" w:rsidR="004C0696" w:rsidRDefault="004C0696" w:rsidP="0079774F">
      <w:pPr>
        <w:pStyle w:val="Text"/>
      </w:pPr>
    </w:p>
    <w:p w14:paraId="60A65B3F" w14:textId="548DF8E2" w:rsidR="004C0696" w:rsidRDefault="004C0696" w:rsidP="0079774F">
      <w:pPr>
        <w:pStyle w:val="Text"/>
      </w:pPr>
    </w:p>
    <w:p w14:paraId="03C79E0F" w14:textId="6BA06FA0" w:rsidR="0079774F" w:rsidRDefault="004C0696" w:rsidP="004C0696">
      <w:pPr>
        <w:pStyle w:val="Heading5"/>
        <w:numPr>
          <w:ilvl w:val="0"/>
          <w:numId w:val="4"/>
        </w:numPr>
      </w:pPr>
      <w:r>
        <w:rPr>
          <w:noProof/>
        </w:rPr>
        <mc:AlternateContent>
          <mc:Choice Requires="wps">
            <w:drawing>
              <wp:anchor distT="45720" distB="45720" distL="114300" distR="114300" simplePos="0" relativeHeight="251675648" behindDoc="0" locked="0" layoutInCell="1" allowOverlap="1" wp14:anchorId="3FECE80E" wp14:editId="38468492">
                <wp:simplePos x="0" y="0"/>
                <wp:positionH relativeFrom="margin">
                  <wp:posOffset>1975485</wp:posOffset>
                </wp:positionH>
                <wp:positionV relativeFrom="page">
                  <wp:posOffset>822960</wp:posOffset>
                </wp:positionV>
                <wp:extent cx="2903220" cy="318135"/>
                <wp:effectExtent l="0" t="0" r="11430" b="20955"/>
                <wp:wrapSquare wrapText="bothSides"/>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3220" cy="318135"/>
                        </a:xfrm>
                        <a:prstGeom prst="rect">
                          <a:avLst/>
                        </a:prstGeom>
                        <a:solidFill>
                          <a:srgbClr val="FFFFFF"/>
                        </a:solidFill>
                        <a:ln w="12700">
                          <a:solidFill>
                            <a:schemeClr val="accent1"/>
                          </a:solidFill>
                          <a:miter lim="800000"/>
                          <a:headEnd/>
                          <a:tailEnd/>
                        </a:ln>
                      </wps:spPr>
                      <wps:txbx>
                        <w:txbxContent>
                          <w:p w14:paraId="5A3E8985" w14:textId="64DC7F1B" w:rsidR="00DF49B7" w:rsidRPr="00012F75" w:rsidRDefault="00DF49B7" w:rsidP="004C0696">
                            <w:pPr>
                              <w:pStyle w:val="Heading4"/>
                            </w:pPr>
                            <w:r>
                              <w:t>Diagrams</w:t>
                            </w:r>
                          </w:p>
                        </w:txbxContent>
                      </wps:txbx>
                      <wps:bodyPr rot="0" vert="horz" wrap="square" lIns="91440" tIns="45720" rIns="91440" bIns="45720" anchor="ctr" anchorCtr="0">
                        <a:spAutoFit/>
                      </wps:bodyPr>
                    </wps:wsp>
                  </a:graphicData>
                </a:graphic>
                <wp14:sizeRelH relativeFrom="margin">
                  <wp14:pctWidth>0</wp14:pctWidth>
                </wp14:sizeRelH>
                <wp14:sizeRelV relativeFrom="margin">
                  <wp14:pctHeight>20000</wp14:pctHeight>
                </wp14:sizeRelV>
              </wp:anchor>
            </w:drawing>
          </mc:Choice>
          <mc:Fallback>
            <w:pict>
              <v:shape w14:anchorId="3FECE80E" id="_x0000_s1028" type="#_x0000_t202" style="position:absolute;left:0;text-align:left;margin-left:155.55pt;margin-top:64.8pt;width:228.6pt;height:25.05pt;z-index:25167564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page;mso-width-percent:0;mso-height-percent:20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" strokecolor="#476166 [3204]" strokeweight="1pt">
                <v:textbox style="mso-fit-shape-to-text:t">
                  <w:txbxContent>
                    <w:p w14:paraId="5A3E8985" w14:textId="64DC7F1B" w:rsidR="00DF49B7" w:rsidRPr="00012F75" w:rsidRDefault="00DF49B7" w:rsidP="004C0696">
                      <w:pPr>
                        <w:pStyle w:val="Heading4"/>
                      </w:pPr>
                      <w:r>
                        <w:t>Diagrams</w:t>
                      </w:r>
                    </w:p>
                  </w:txbxContent>
                </v:textbox>
                <w10:wrap type="square" anchorx="margin" anchory="page"/>
              </v:shape>
            </w:pict>
          </mc:Fallback>
        </mc:AlternateContent>
      </w:r>
      <w:r w:rsidRPr="004909D9">
        <w:rPr>
          <w:noProof/>
          <w:lang w:eastAsia="en-AU"/>
        </w:rPr>
        <w:drawing>
          <wp:anchor distT="0" distB="0" distL="114300" distR="114300" simplePos="0" relativeHeight="251673600" behindDoc="1" locked="0" layoutInCell="1" allowOverlap="1" wp14:anchorId="4F6609E0" wp14:editId="3656B369">
            <wp:simplePos x="0" y="0"/>
            <wp:positionH relativeFrom="margin">
              <wp:posOffset>0</wp:posOffset>
            </wp:positionH>
            <wp:positionV relativeFrom="margin">
              <wp:posOffset>201930</wp:posOffset>
            </wp:positionV>
            <wp:extent cx="6858000" cy="9144000"/>
            <wp:effectExtent l="0" t="0" r="0" b="0"/>
            <wp:wrapNone/>
            <wp:docPr id="13" name="Picture 1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1.png"/>
                    <pic:cNvPicPr/>
                  </pic:nvPicPr>
                  <pic:blipFill>
                    <a:blip r:embed="rId11" cstate="print">
                      <a:alphaModFix amt="20000"/>
                      <a:extLst>
                        <a:ext uri="{28A0092B-C50C-407E-A947-70E740481C1C}">
                          <a14:useLocalDpi xmlns:a14="http://schemas.microsoft.com/office/drawing/2010/main" val="0"/>
                        </a:ext>
                      </a:extLst>
                    </a:blip>
                    <a:stretch>
                      <a:fillRect/>
                    </a:stretch>
                  </pic:blipFill>
                  <pic:spPr>
                    <a:xfrm>
                      <a:off x="0" y="0"/>
                      <a:ext cx="6858000" cy="9144000"/>
                    </a:xfrm>
                    <a:prstGeom prst="rect">
                      <a:avLst/>
                    </a:prstGeom>
                  </pic:spPr>
                </pic:pic>
              </a:graphicData>
            </a:graphic>
            <wp14:sizeRelH relativeFrom="page">
              <wp14:pctWidth>0</wp14:pctWidth>
            </wp14:sizeRelH>
            <wp14:sizeRelV relativeFrom="page">
              <wp14:pctHeight>0</wp14:pctHeight>
            </wp14:sizeRelV>
          </wp:anchor>
        </w:drawing>
      </w:r>
      <w:r>
        <w:t>Main diagram</w:t>
      </w:r>
    </w:p>
    <w:p w14:paraId="0503A625" w14:textId="4F8AC051" w:rsidR="000F08C1" w:rsidRDefault="000F08C1" w:rsidP="000F08C1">
      <w:r>
        <w:rPr>
          <w:noProof/>
          <w:lang w:eastAsia="en-AU"/>
        </w:rPr>
        <w:drawing>
          <wp:anchor distT="0" distB="0" distL="114300" distR="114300" simplePos="0" relativeHeight="251676672" behindDoc="1" locked="0" layoutInCell="1" allowOverlap="1" wp14:anchorId="0D2DFE8D" wp14:editId="4B10BAE5">
            <wp:simplePos x="0" y="0"/>
            <wp:positionH relativeFrom="margin">
              <wp:align>center</wp:align>
            </wp:positionH>
            <wp:positionV relativeFrom="paragraph">
              <wp:posOffset>92075</wp:posOffset>
            </wp:positionV>
            <wp:extent cx="5440680" cy="1821180"/>
            <wp:effectExtent l="0" t="0" r="7620" b="7620"/>
            <wp:wrapThrough wrapText="bothSides">
              <wp:wrapPolygon edited="0">
                <wp:start x="7412" y="0"/>
                <wp:lineTo x="7412" y="3615"/>
                <wp:lineTo x="2723" y="4067"/>
                <wp:lineTo x="2042" y="4519"/>
                <wp:lineTo x="2042" y="10845"/>
                <wp:lineTo x="0" y="13331"/>
                <wp:lineTo x="0" y="20787"/>
                <wp:lineTo x="5294" y="21464"/>
                <wp:lineTo x="16034" y="21464"/>
                <wp:lineTo x="21555" y="20787"/>
                <wp:lineTo x="21555" y="13331"/>
                <wp:lineTo x="19513" y="10845"/>
                <wp:lineTo x="19664" y="4519"/>
                <wp:lineTo x="18756" y="4067"/>
                <wp:lineTo x="13387" y="3615"/>
                <wp:lineTo x="13387" y="0"/>
                <wp:lineTo x="7412" y="0"/>
              </wp:wrapPolygon>
            </wp:wrapThrough>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40680" cy="1821180"/>
                    </a:xfrm>
                    <a:prstGeom prst="rect">
                      <a:avLst/>
                    </a:prstGeom>
                    <a:noFill/>
                    <a:ln>
                      <a:noFill/>
                    </a:ln>
                  </pic:spPr>
                </pic:pic>
              </a:graphicData>
            </a:graphic>
          </wp:anchor>
        </w:drawing>
      </w:r>
    </w:p>
    <w:p w14:paraId="2195435D" w14:textId="6B6DEB1F" w:rsidR="000F08C1" w:rsidRDefault="000F08C1" w:rsidP="000F08C1"/>
    <w:p w14:paraId="7A7000FE" w14:textId="18ABEB73" w:rsidR="000F08C1" w:rsidRDefault="000F08C1" w:rsidP="000F08C1"/>
    <w:p w14:paraId="5D837C7E" w14:textId="18BA0522" w:rsidR="000F08C1" w:rsidRDefault="000F08C1" w:rsidP="000F08C1"/>
    <w:p w14:paraId="3040CC2C" w14:textId="389D6C68" w:rsidR="000F08C1" w:rsidRDefault="000F08C1" w:rsidP="000F08C1"/>
    <w:p w14:paraId="3E42CE92" w14:textId="40A1FDAE" w:rsidR="000F08C1" w:rsidRDefault="000F08C1" w:rsidP="000F08C1"/>
    <w:p w14:paraId="04849E54" w14:textId="2808677F" w:rsidR="000F08C1" w:rsidRDefault="000F08C1" w:rsidP="000F08C1"/>
    <w:p w14:paraId="0B65F04B" w14:textId="76E24EF3" w:rsidR="000F08C1" w:rsidRDefault="000F08C1" w:rsidP="000F08C1"/>
    <w:p w14:paraId="466C229A" w14:textId="5AAC97B4" w:rsidR="000F08C1" w:rsidRDefault="000F08C1" w:rsidP="000F08C1"/>
    <w:p w14:paraId="4B0D7431" w14:textId="12CF8136" w:rsidR="000F08C1" w:rsidRDefault="000F08C1" w:rsidP="000F08C1"/>
    <w:p w14:paraId="5790D649" w14:textId="6B3E7B48" w:rsidR="000F08C1" w:rsidRDefault="000F08C1" w:rsidP="000F08C1"/>
    <w:p w14:paraId="55372EA9" w14:textId="16FFAD67" w:rsidR="000F08C1" w:rsidRDefault="000F08C1" w:rsidP="000F08C1"/>
    <w:p w14:paraId="1A024570" w14:textId="13378C70" w:rsidR="000F08C1" w:rsidRPr="000F08C1" w:rsidRDefault="000F08C1" w:rsidP="000F08C1">
      <w:pPr>
        <w:jc w:val="center"/>
        <w:rPr>
          <w:i/>
          <w:iCs/>
        </w:rPr>
      </w:pPr>
      <w:r>
        <w:rPr>
          <w:i/>
          <w:iCs/>
        </w:rPr>
        <w:t>Figure 1.0 – Relations between the main classes of the project</w:t>
      </w:r>
    </w:p>
    <w:p w14:paraId="3BFC4FEC" w14:textId="05DA6BE9" w:rsidR="004C0696" w:rsidRDefault="000F08C1" w:rsidP="004C0696">
      <w:pPr>
        <w:pStyle w:val="Heading5"/>
        <w:numPr>
          <w:ilvl w:val="0"/>
          <w:numId w:val="4"/>
        </w:numPr>
      </w:pPr>
      <w:r>
        <w:t>Preprocessing</w:t>
      </w:r>
      <w:r w:rsidR="00402FCB">
        <w:t xml:space="preserve"> (Practices 1-3)</w:t>
      </w:r>
    </w:p>
    <w:p w14:paraId="542A89FF" w14:textId="2D147417" w:rsidR="002E5510" w:rsidRPr="002E5510" w:rsidRDefault="002E5510" w:rsidP="002E5510">
      <w:r>
        <w:rPr>
          <w:noProof/>
        </w:rPr>
        <w:drawing>
          <wp:anchor distT="0" distB="0" distL="114300" distR="114300" simplePos="0" relativeHeight="251677696" behindDoc="1" locked="0" layoutInCell="1" allowOverlap="1" wp14:anchorId="5D833B30" wp14:editId="779DFA2C">
            <wp:simplePos x="0" y="0"/>
            <wp:positionH relativeFrom="margin">
              <wp:align>center</wp:align>
            </wp:positionH>
            <wp:positionV relativeFrom="paragraph">
              <wp:posOffset>11430</wp:posOffset>
            </wp:positionV>
            <wp:extent cx="6270625" cy="4183380"/>
            <wp:effectExtent l="0" t="0" r="0" b="7620"/>
            <wp:wrapTight wrapText="bothSides">
              <wp:wrapPolygon edited="0">
                <wp:start x="15158" y="0"/>
                <wp:lineTo x="13124" y="295"/>
                <wp:lineTo x="12730" y="590"/>
                <wp:lineTo x="12730" y="6295"/>
                <wp:lineTo x="0" y="7475"/>
                <wp:lineTo x="0" y="15443"/>
                <wp:lineTo x="13387" y="15738"/>
                <wp:lineTo x="11746" y="16721"/>
                <wp:lineTo x="11484" y="17016"/>
                <wp:lineTo x="11484" y="21541"/>
                <wp:lineTo x="11549" y="21541"/>
                <wp:lineTo x="19358" y="21541"/>
                <wp:lineTo x="19424" y="17311"/>
                <wp:lineTo x="19686" y="17311"/>
                <wp:lineTo x="21392" y="15934"/>
                <wp:lineTo x="21523" y="8852"/>
                <wp:lineTo x="21523" y="0"/>
                <wp:lineTo x="15158"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6270625" cy="41833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7AC0EE1" w14:textId="2E01EA45" w:rsidR="000F08C1" w:rsidRPr="000F08C1" w:rsidRDefault="000F08C1" w:rsidP="002E5510">
      <w:pPr>
        <w:pStyle w:val="Heading5"/>
      </w:pPr>
    </w:p>
    <w:p w14:paraId="5F7BF98B" w14:textId="15B4A2C5" w:rsidR="004C0696" w:rsidRDefault="004C0696" w:rsidP="004C0696"/>
    <w:p w14:paraId="4DD524E0" w14:textId="04F47FE4" w:rsidR="002E5510" w:rsidRDefault="002E5510" w:rsidP="004C0696"/>
    <w:p w14:paraId="32DB117D" w14:textId="193AC313" w:rsidR="002E5510" w:rsidRDefault="002E5510" w:rsidP="004C0696"/>
    <w:p w14:paraId="7E5A817F" w14:textId="7126DDEB" w:rsidR="002E5510" w:rsidRDefault="002E5510" w:rsidP="004C0696"/>
    <w:p w14:paraId="7B1C7914" w14:textId="78A1B08C" w:rsidR="002E5510" w:rsidRDefault="002E5510" w:rsidP="004C0696"/>
    <w:p w14:paraId="43508A2C" w14:textId="03D18BF6" w:rsidR="002E5510" w:rsidRDefault="002E5510" w:rsidP="004C0696"/>
    <w:p w14:paraId="18F304E8" w14:textId="3E0FF606" w:rsidR="002E5510" w:rsidRDefault="002E5510" w:rsidP="004C0696"/>
    <w:p w14:paraId="055E116F" w14:textId="2167E78A" w:rsidR="002E5510" w:rsidRDefault="002E5510" w:rsidP="004C0696"/>
    <w:p w14:paraId="2969522B" w14:textId="488217A2" w:rsidR="002E5510" w:rsidRDefault="002E5510" w:rsidP="004C0696"/>
    <w:p w14:paraId="41D17DCA" w14:textId="1CD3835B" w:rsidR="002E5510" w:rsidRDefault="002E5510" w:rsidP="004C0696"/>
    <w:p w14:paraId="7962ECC8" w14:textId="6322B3BC" w:rsidR="002E5510" w:rsidRDefault="002E5510" w:rsidP="004C0696"/>
    <w:p w14:paraId="45560F89" w14:textId="06527AA1" w:rsidR="002E5510" w:rsidRDefault="002E5510" w:rsidP="004C0696"/>
    <w:p w14:paraId="1301F0DC" w14:textId="36160308" w:rsidR="002E5510" w:rsidRDefault="002E5510" w:rsidP="004C0696"/>
    <w:p w14:paraId="2CD90915" w14:textId="54F5EB26" w:rsidR="002E5510" w:rsidRDefault="002E5510" w:rsidP="004C0696"/>
    <w:p w14:paraId="6384D7A3" w14:textId="78B49825" w:rsidR="002E5510" w:rsidRDefault="002E5510" w:rsidP="002E5510">
      <w:pPr>
        <w:jc w:val="center"/>
        <w:rPr>
          <w:i/>
          <w:iCs/>
        </w:rPr>
      </w:pPr>
      <w:r>
        <w:rPr>
          <w:i/>
          <w:iCs/>
        </w:rPr>
        <w:t>Figure 1.1 – Stage 1 preprocessing (text to words)</w:t>
      </w:r>
    </w:p>
    <w:p w14:paraId="69889B71" w14:textId="4E7EC299" w:rsidR="002E5510" w:rsidRDefault="004A12CF" w:rsidP="002E5510">
      <w:r w:rsidRPr="004909D9">
        <w:rPr>
          <w:noProof/>
          <w:lang w:eastAsia="en-AU"/>
        </w:rPr>
        <w:lastRenderedPageBreak/>
        <w:drawing>
          <wp:anchor distT="0" distB="0" distL="114300" distR="114300" simplePos="0" relativeHeight="251684864" behindDoc="1" locked="0" layoutInCell="1" allowOverlap="1" wp14:anchorId="6FFC57E6" wp14:editId="3EC4F71C">
            <wp:simplePos x="0" y="0"/>
            <wp:positionH relativeFrom="margin">
              <wp:posOffset>0</wp:posOffset>
            </wp:positionH>
            <wp:positionV relativeFrom="margin">
              <wp:posOffset>0</wp:posOffset>
            </wp:positionV>
            <wp:extent cx="6858000" cy="9144000"/>
            <wp:effectExtent l="0" t="0" r="0" b="0"/>
            <wp:wrapNone/>
            <wp:docPr id="28" name="Picture 28">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1.png"/>
                    <pic:cNvPicPr/>
                  </pic:nvPicPr>
                  <pic:blipFill>
                    <a:blip r:embed="rId11" cstate="print">
                      <a:alphaModFix amt="20000"/>
                      <a:extLst>
                        <a:ext uri="{28A0092B-C50C-407E-A947-70E740481C1C}">
                          <a14:useLocalDpi xmlns:a14="http://schemas.microsoft.com/office/drawing/2010/main" val="0"/>
                        </a:ext>
                      </a:extLst>
                    </a:blip>
                    <a:stretch>
                      <a:fillRect/>
                    </a:stretch>
                  </pic:blipFill>
                  <pic:spPr>
                    <a:xfrm>
                      <a:off x="0" y="0"/>
                      <a:ext cx="6858000" cy="9144000"/>
                    </a:xfrm>
                    <a:prstGeom prst="rect">
                      <a:avLst/>
                    </a:prstGeom>
                  </pic:spPr>
                </pic:pic>
              </a:graphicData>
            </a:graphic>
            <wp14:sizeRelH relativeFrom="page">
              <wp14:pctWidth>0</wp14:pctWidth>
            </wp14:sizeRelH>
            <wp14:sizeRelV relativeFrom="page">
              <wp14:pctHeight>0</wp14:pctHeight>
            </wp14:sizeRelV>
          </wp:anchor>
        </w:drawing>
      </w:r>
      <w:r w:rsidR="002E5510">
        <w:rPr>
          <w:noProof/>
        </w:rPr>
        <w:drawing>
          <wp:anchor distT="0" distB="0" distL="114300" distR="114300" simplePos="0" relativeHeight="251678720" behindDoc="1" locked="0" layoutInCell="1" allowOverlap="1" wp14:anchorId="3CAD3AE1" wp14:editId="344025AB">
            <wp:simplePos x="0" y="0"/>
            <wp:positionH relativeFrom="margin">
              <wp:align>center</wp:align>
            </wp:positionH>
            <wp:positionV relativeFrom="paragraph">
              <wp:posOffset>0</wp:posOffset>
            </wp:positionV>
            <wp:extent cx="5935980" cy="4386541"/>
            <wp:effectExtent l="0" t="0" r="7620" b="0"/>
            <wp:wrapTight wrapText="bothSides">
              <wp:wrapPolygon edited="0">
                <wp:start x="12685" y="0"/>
                <wp:lineTo x="11230" y="563"/>
                <wp:lineTo x="10883" y="938"/>
                <wp:lineTo x="10883" y="4503"/>
                <wp:lineTo x="0" y="5535"/>
                <wp:lineTo x="0" y="10601"/>
                <wp:lineTo x="12200" y="12009"/>
                <wp:lineTo x="12200" y="21484"/>
                <wp:lineTo x="21212" y="21484"/>
                <wp:lineTo x="21350" y="10789"/>
                <wp:lineTo x="20796" y="10695"/>
                <wp:lineTo x="12824" y="10508"/>
                <wp:lineTo x="12755" y="9007"/>
                <wp:lineTo x="21558" y="8350"/>
                <wp:lineTo x="21558" y="0"/>
                <wp:lineTo x="12685"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5980" cy="4386541"/>
                    </a:xfrm>
                    <a:prstGeom prst="rect">
                      <a:avLst/>
                    </a:prstGeom>
                    <a:noFill/>
                    <a:ln>
                      <a:noFill/>
                    </a:ln>
                  </pic:spPr>
                </pic:pic>
              </a:graphicData>
            </a:graphic>
          </wp:anchor>
        </w:drawing>
      </w:r>
    </w:p>
    <w:p w14:paraId="425A92B3" w14:textId="491244EF" w:rsidR="002E5510" w:rsidRDefault="002E5510" w:rsidP="002E5510"/>
    <w:p w14:paraId="401A7EED" w14:textId="77777777" w:rsidR="002E5510" w:rsidRDefault="002E5510" w:rsidP="002E5510"/>
    <w:p w14:paraId="0E388D50" w14:textId="14238476" w:rsidR="002E5510" w:rsidRDefault="002E5510" w:rsidP="002E5510"/>
    <w:p w14:paraId="3BA4DA33" w14:textId="77777777" w:rsidR="002E5510" w:rsidRDefault="002E5510" w:rsidP="002E5510"/>
    <w:p w14:paraId="560A1571" w14:textId="7AB68C83" w:rsidR="002E5510" w:rsidRDefault="002E5510" w:rsidP="002E5510"/>
    <w:p w14:paraId="48397C85" w14:textId="75AB01A2" w:rsidR="002E5510" w:rsidRDefault="002E5510" w:rsidP="002E5510"/>
    <w:p w14:paraId="3C6A9B24" w14:textId="60CE7C88" w:rsidR="002E5510" w:rsidRDefault="002E5510" w:rsidP="002E5510"/>
    <w:p w14:paraId="6C8C600B" w14:textId="604D82C0" w:rsidR="002E5510" w:rsidRDefault="002E5510" w:rsidP="002E5510"/>
    <w:p w14:paraId="189DEA3A" w14:textId="7D2F6AD0" w:rsidR="002E5510" w:rsidRDefault="002E5510" w:rsidP="002E5510"/>
    <w:p w14:paraId="1F21B329" w14:textId="6AE300A3" w:rsidR="002E5510" w:rsidRDefault="002E5510" w:rsidP="002E5510"/>
    <w:p w14:paraId="219C57C4" w14:textId="05DFB912" w:rsidR="002E5510" w:rsidRDefault="002E5510" w:rsidP="002E5510"/>
    <w:p w14:paraId="72CBAA39" w14:textId="0A4E3FE0" w:rsidR="002E5510" w:rsidRDefault="002E5510" w:rsidP="002E5510"/>
    <w:p w14:paraId="76F52EE4" w14:textId="3714DBB6" w:rsidR="002E5510" w:rsidRDefault="002E5510" w:rsidP="002E5510"/>
    <w:p w14:paraId="363DAAC3" w14:textId="76CCC5EA" w:rsidR="002E5510" w:rsidRDefault="002E5510" w:rsidP="002E5510"/>
    <w:p w14:paraId="28D1A25D" w14:textId="0D4E831C" w:rsidR="002E5510" w:rsidRDefault="002E5510" w:rsidP="002E5510"/>
    <w:p w14:paraId="18087AED" w14:textId="1860A0F4" w:rsidR="002E5510" w:rsidRDefault="002E5510" w:rsidP="002E5510"/>
    <w:p w14:paraId="4E0B75B9" w14:textId="28B0262E" w:rsidR="002E5510" w:rsidRDefault="002E5510" w:rsidP="002E5510"/>
    <w:p w14:paraId="08B582BD" w14:textId="36653FD6" w:rsidR="002E5510" w:rsidRDefault="002E5510" w:rsidP="002E5510"/>
    <w:p w14:paraId="654ED0E7" w14:textId="1BB117CB" w:rsidR="002E5510" w:rsidRDefault="002E5510" w:rsidP="002E5510"/>
    <w:p w14:paraId="73EA9378" w14:textId="092862CD" w:rsidR="002E5510" w:rsidRDefault="002E5510" w:rsidP="002E5510"/>
    <w:p w14:paraId="6D62FDDB" w14:textId="09B19AEC" w:rsidR="002E5510" w:rsidRDefault="002E5510" w:rsidP="002E5510"/>
    <w:p w14:paraId="7D90F39F" w14:textId="3CDF1B30" w:rsidR="002E5510" w:rsidRDefault="002E5510" w:rsidP="002E5510"/>
    <w:p w14:paraId="5622E72A" w14:textId="140B1139" w:rsidR="002E5510" w:rsidRDefault="002E5510" w:rsidP="002E5510"/>
    <w:p w14:paraId="07A07ED1" w14:textId="332DD9DD" w:rsidR="002E5510" w:rsidRDefault="002E5510" w:rsidP="002E5510"/>
    <w:p w14:paraId="010BC722" w14:textId="3BE320A5" w:rsidR="002E5510" w:rsidRDefault="002E5510" w:rsidP="002E5510"/>
    <w:p w14:paraId="136823C0" w14:textId="64FBEC21" w:rsidR="002E5510" w:rsidRDefault="002E5510" w:rsidP="002E5510">
      <w:pPr>
        <w:jc w:val="center"/>
        <w:rPr>
          <w:i/>
          <w:iCs/>
        </w:rPr>
      </w:pPr>
      <w:r>
        <w:rPr>
          <w:i/>
          <w:iCs/>
        </w:rPr>
        <w:t>Figure 1.2 – Stage 2 preprocessing (word transformation)</w:t>
      </w:r>
    </w:p>
    <w:p w14:paraId="2F9EA580" w14:textId="77777777" w:rsidR="00CF7979" w:rsidRDefault="00CF7979" w:rsidP="002E5510">
      <w:pPr>
        <w:jc w:val="center"/>
        <w:rPr>
          <w:i/>
          <w:iCs/>
        </w:rPr>
      </w:pPr>
    </w:p>
    <w:p w14:paraId="5BF02041" w14:textId="3B071D01" w:rsidR="002E5510" w:rsidRDefault="002E5510" w:rsidP="002E5510">
      <w:pPr>
        <w:pStyle w:val="Heading5"/>
        <w:numPr>
          <w:ilvl w:val="0"/>
          <w:numId w:val="4"/>
        </w:numPr>
      </w:pPr>
      <w:r>
        <w:t>Structures</w:t>
      </w:r>
      <w:r w:rsidR="00CF7979">
        <w:t xml:space="preserve"> (index, word references and file references)</w:t>
      </w:r>
      <w:r w:rsidR="00402FCB">
        <w:t xml:space="preserve"> (Practices 4 and 5)</w:t>
      </w:r>
    </w:p>
    <w:p w14:paraId="1A0B45DB" w14:textId="22DDC5DA" w:rsidR="00CF7979" w:rsidRDefault="00CF7979" w:rsidP="00CF7979"/>
    <w:p w14:paraId="7F6FA2C9" w14:textId="34BF1472" w:rsidR="00CF7979" w:rsidRPr="00CF7979" w:rsidRDefault="00CF7979" w:rsidP="00CF7979"/>
    <w:p w14:paraId="6AF39D2F" w14:textId="4B4C2513" w:rsidR="00CD414E" w:rsidRDefault="00CF7979" w:rsidP="00CD414E">
      <w:r>
        <w:rPr>
          <w:noProof/>
        </w:rPr>
        <w:drawing>
          <wp:anchor distT="0" distB="0" distL="114300" distR="114300" simplePos="0" relativeHeight="251679744" behindDoc="1" locked="0" layoutInCell="1" allowOverlap="1" wp14:anchorId="0FF8F565" wp14:editId="135CAA3F">
            <wp:simplePos x="0" y="0"/>
            <wp:positionH relativeFrom="margin">
              <wp:align>center</wp:align>
            </wp:positionH>
            <wp:positionV relativeFrom="paragraph">
              <wp:posOffset>10795</wp:posOffset>
            </wp:positionV>
            <wp:extent cx="4823460" cy="2095500"/>
            <wp:effectExtent l="0" t="0" r="0" b="0"/>
            <wp:wrapTight wrapText="bothSides">
              <wp:wrapPolygon edited="0">
                <wp:start x="0" y="0"/>
                <wp:lineTo x="0" y="21404"/>
                <wp:lineTo x="10408" y="21404"/>
                <wp:lineTo x="10408" y="18851"/>
                <wp:lineTo x="21498" y="16298"/>
                <wp:lineTo x="21498"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823460" cy="2095500"/>
                    </a:xfrm>
                    <a:prstGeom prst="rect">
                      <a:avLst/>
                    </a:prstGeom>
                    <a:noFill/>
                    <a:ln>
                      <a:noFill/>
                    </a:ln>
                  </pic:spPr>
                </pic:pic>
              </a:graphicData>
            </a:graphic>
          </wp:anchor>
        </w:drawing>
      </w:r>
    </w:p>
    <w:p w14:paraId="60DAA8DA" w14:textId="47AA23CF" w:rsidR="00CD414E" w:rsidRDefault="00CD414E" w:rsidP="00CD414E"/>
    <w:p w14:paraId="127AD0DC" w14:textId="672681BD" w:rsidR="00CD414E" w:rsidRDefault="00CD414E" w:rsidP="00CD414E"/>
    <w:p w14:paraId="2345C4DF" w14:textId="469E60CC" w:rsidR="00CD414E" w:rsidRDefault="00CD414E" w:rsidP="00CD414E"/>
    <w:p w14:paraId="44F45E61" w14:textId="6DD59B22" w:rsidR="00CD414E" w:rsidRDefault="00CD414E" w:rsidP="00CD414E"/>
    <w:p w14:paraId="36AD56C5" w14:textId="32E6A14E" w:rsidR="00CD414E" w:rsidRDefault="00CD414E" w:rsidP="00CD414E"/>
    <w:p w14:paraId="54C6E9BA" w14:textId="6E016DD8" w:rsidR="00CD414E" w:rsidRDefault="00CD414E" w:rsidP="00CD414E"/>
    <w:p w14:paraId="47DFD92D" w14:textId="719B67CA" w:rsidR="00CD414E" w:rsidRDefault="00CD414E" w:rsidP="00CD414E"/>
    <w:p w14:paraId="71E9A56B" w14:textId="2B7BEF96" w:rsidR="00CD414E" w:rsidRDefault="00CD414E" w:rsidP="00CD414E"/>
    <w:p w14:paraId="4CA30EC1" w14:textId="2679E3F9" w:rsidR="00CD414E" w:rsidRDefault="00CD414E" w:rsidP="00CD414E"/>
    <w:p w14:paraId="2D2B837A" w14:textId="795FA5C0" w:rsidR="00CD414E" w:rsidRDefault="00CD414E" w:rsidP="00CD414E"/>
    <w:p w14:paraId="6566AD0F" w14:textId="2F0A1176" w:rsidR="00CD414E" w:rsidRDefault="00CD414E" w:rsidP="00CD414E"/>
    <w:p w14:paraId="0DA91B66" w14:textId="2B8CDC9E" w:rsidR="00CD414E" w:rsidRDefault="00CD414E" w:rsidP="00CD414E"/>
    <w:p w14:paraId="55F85497" w14:textId="491CA13E" w:rsidR="00CD414E" w:rsidRDefault="00CD414E" w:rsidP="00CD414E">
      <w:pPr>
        <w:jc w:val="center"/>
        <w:rPr>
          <w:i/>
          <w:iCs/>
        </w:rPr>
      </w:pPr>
      <w:r>
        <w:rPr>
          <w:i/>
          <w:iCs/>
        </w:rPr>
        <w:t>Figure 1.3 – Structures containing references</w:t>
      </w:r>
    </w:p>
    <w:p w14:paraId="6A6291ED" w14:textId="77777777" w:rsidR="00CD414E" w:rsidRDefault="00CD414E">
      <w:pPr>
        <w:rPr>
          <w:i/>
          <w:iCs/>
        </w:rPr>
      </w:pPr>
      <w:r>
        <w:rPr>
          <w:i/>
          <w:iCs/>
        </w:rPr>
        <w:br w:type="page"/>
      </w:r>
    </w:p>
    <w:p w14:paraId="2DA0C195" w14:textId="77777777" w:rsidR="00CF7979" w:rsidRDefault="00CF7979" w:rsidP="00CD414E"/>
    <w:p w14:paraId="2EC69000" w14:textId="3021625A" w:rsidR="00CF7979" w:rsidRDefault="004A12CF" w:rsidP="00CD414E">
      <w:r w:rsidRPr="004909D9">
        <w:rPr>
          <w:noProof/>
          <w:lang w:eastAsia="en-AU"/>
        </w:rPr>
        <w:drawing>
          <wp:anchor distT="0" distB="0" distL="114300" distR="114300" simplePos="0" relativeHeight="251686912" behindDoc="1" locked="0" layoutInCell="1" allowOverlap="1" wp14:anchorId="0BC6DE68" wp14:editId="674EE8BC">
            <wp:simplePos x="0" y="0"/>
            <wp:positionH relativeFrom="margin">
              <wp:posOffset>0</wp:posOffset>
            </wp:positionH>
            <wp:positionV relativeFrom="margin">
              <wp:posOffset>172720</wp:posOffset>
            </wp:positionV>
            <wp:extent cx="6858000" cy="9144000"/>
            <wp:effectExtent l="0" t="0" r="0" b="0"/>
            <wp:wrapNone/>
            <wp:docPr id="29" name="Picture 2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1.png"/>
                    <pic:cNvPicPr/>
                  </pic:nvPicPr>
                  <pic:blipFill>
                    <a:blip r:embed="rId11" cstate="print">
                      <a:alphaModFix amt="20000"/>
                      <a:extLst>
                        <a:ext uri="{28A0092B-C50C-407E-A947-70E740481C1C}">
                          <a14:useLocalDpi xmlns:a14="http://schemas.microsoft.com/office/drawing/2010/main" val="0"/>
                        </a:ext>
                      </a:extLst>
                    </a:blip>
                    <a:stretch>
                      <a:fillRect/>
                    </a:stretch>
                  </pic:blipFill>
                  <pic:spPr>
                    <a:xfrm>
                      <a:off x="0" y="0"/>
                      <a:ext cx="6858000" cy="9144000"/>
                    </a:xfrm>
                    <a:prstGeom prst="rect">
                      <a:avLst/>
                    </a:prstGeom>
                  </pic:spPr>
                </pic:pic>
              </a:graphicData>
            </a:graphic>
            <wp14:sizeRelH relativeFrom="page">
              <wp14:pctWidth>0</wp14:pctWidth>
            </wp14:sizeRelH>
            <wp14:sizeRelV relativeFrom="page">
              <wp14:pctHeight>0</wp14:pctHeight>
            </wp14:sizeRelV>
          </wp:anchor>
        </w:drawing>
      </w:r>
    </w:p>
    <w:p w14:paraId="6DD6F330" w14:textId="0B2F4068" w:rsidR="00CD414E" w:rsidRDefault="00CD414E" w:rsidP="00CD414E">
      <w:r>
        <w:rPr>
          <w:noProof/>
        </w:rPr>
        <w:drawing>
          <wp:anchor distT="0" distB="0" distL="114300" distR="114300" simplePos="0" relativeHeight="251680768" behindDoc="1" locked="0" layoutInCell="1" allowOverlap="1" wp14:anchorId="6679289C" wp14:editId="30C11CE3">
            <wp:simplePos x="0" y="0"/>
            <wp:positionH relativeFrom="margin">
              <wp:align>right</wp:align>
            </wp:positionH>
            <wp:positionV relativeFrom="paragraph">
              <wp:posOffset>0</wp:posOffset>
            </wp:positionV>
            <wp:extent cx="6858000" cy="3497580"/>
            <wp:effectExtent l="0" t="0" r="0" b="7620"/>
            <wp:wrapTight wrapText="bothSides">
              <wp:wrapPolygon edited="0">
                <wp:start x="16260" y="471"/>
                <wp:lineTo x="0" y="2235"/>
                <wp:lineTo x="0" y="21529"/>
                <wp:lineTo x="7200" y="21529"/>
                <wp:lineTo x="7260" y="17647"/>
                <wp:lineTo x="14820" y="15882"/>
                <wp:lineTo x="14820" y="13882"/>
                <wp:lineTo x="21540" y="12235"/>
                <wp:lineTo x="21540" y="471"/>
                <wp:lineTo x="16260" y="471"/>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858000" cy="34975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9F05FBA" w14:textId="3B0634F9" w:rsidR="00CD414E" w:rsidRDefault="00CD414E" w:rsidP="00CD414E"/>
    <w:p w14:paraId="07E07607" w14:textId="3C27F426" w:rsidR="00CD414E" w:rsidRDefault="00CD414E" w:rsidP="00CD414E"/>
    <w:p w14:paraId="63CE33C3" w14:textId="14D14CFA" w:rsidR="00CD414E" w:rsidRDefault="00CD414E" w:rsidP="00CD414E"/>
    <w:p w14:paraId="3C82DCB3" w14:textId="03599C9E" w:rsidR="00CD414E" w:rsidRDefault="00CD414E" w:rsidP="00CD414E"/>
    <w:p w14:paraId="1FDA07DB" w14:textId="0A6C27B7" w:rsidR="00CD414E" w:rsidRDefault="00CD414E" w:rsidP="00CD414E"/>
    <w:p w14:paraId="5ACC69A9" w14:textId="6EFE6A22" w:rsidR="00CD414E" w:rsidRDefault="00CD414E" w:rsidP="00CD414E"/>
    <w:p w14:paraId="313A9037" w14:textId="2EBB5D2E" w:rsidR="00CD414E" w:rsidRDefault="00CD414E" w:rsidP="00CD414E"/>
    <w:p w14:paraId="64F28753" w14:textId="473E5E48" w:rsidR="00CD414E" w:rsidRDefault="00CD414E" w:rsidP="00CD414E"/>
    <w:p w14:paraId="3EB3D5E9" w14:textId="142218C0" w:rsidR="00CD414E" w:rsidRDefault="00CD414E" w:rsidP="00CD414E"/>
    <w:p w14:paraId="58C039DB" w14:textId="77777777" w:rsidR="006C0527" w:rsidRDefault="006C0527" w:rsidP="00CD414E">
      <w:pPr>
        <w:jc w:val="center"/>
        <w:rPr>
          <w:i/>
          <w:iCs/>
        </w:rPr>
      </w:pPr>
    </w:p>
    <w:p w14:paraId="7B1C2DB3" w14:textId="4DD7540C" w:rsidR="00CD414E" w:rsidRDefault="00CD414E" w:rsidP="00CD414E">
      <w:pPr>
        <w:jc w:val="center"/>
        <w:rPr>
          <w:i/>
          <w:iCs/>
        </w:rPr>
      </w:pPr>
      <w:r>
        <w:rPr>
          <w:i/>
          <w:iCs/>
        </w:rPr>
        <w:t>Figure 1.4 – Index structure(s)</w:t>
      </w:r>
    </w:p>
    <w:p w14:paraId="00B63CD0" w14:textId="6A47B84C" w:rsidR="00CF7979" w:rsidRDefault="00CF7979" w:rsidP="00CD414E">
      <w:pPr>
        <w:jc w:val="center"/>
        <w:rPr>
          <w:i/>
          <w:iCs/>
        </w:rPr>
      </w:pPr>
    </w:p>
    <w:p w14:paraId="21ECA2E7" w14:textId="0E322973" w:rsidR="00CF7979" w:rsidRDefault="00CF7979" w:rsidP="006C0527">
      <w:pPr>
        <w:rPr>
          <w:i/>
          <w:iCs/>
        </w:rPr>
      </w:pPr>
    </w:p>
    <w:p w14:paraId="22EF8205" w14:textId="77777777" w:rsidR="00CF7979" w:rsidRDefault="00CF7979" w:rsidP="00CD414E">
      <w:pPr>
        <w:jc w:val="center"/>
        <w:rPr>
          <w:i/>
          <w:iCs/>
        </w:rPr>
      </w:pPr>
    </w:p>
    <w:p w14:paraId="0A0081E5" w14:textId="5083E783" w:rsidR="00CD414E" w:rsidRDefault="00CD414E" w:rsidP="00CD414E">
      <w:pPr>
        <w:jc w:val="center"/>
        <w:rPr>
          <w:i/>
          <w:iCs/>
        </w:rPr>
      </w:pPr>
    </w:p>
    <w:p w14:paraId="6F5564B4" w14:textId="5B9C6E3D" w:rsidR="00CD414E" w:rsidRDefault="00CF7979" w:rsidP="00CD414E">
      <w:pPr>
        <w:jc w:val="center"/>
        <w:rPr>
          <w:i/>
          <w:iCs/>
        </w:rPr>
      </w:pPr>
      <w:r>
        <w:rPr>
          <w:i/>
          <w:iCs/>
          <w:noProof/>
        </w:rPr>
        <w:drawing>
          <wp:anchor distT="0" distB="0" distL="114300" distR="114300" simplePos="0" relativeHeight="251681792" behindDoc="1" locked="0" layoutInCell="1" allowOverlap="1" wp14:anchorId="181D1148" wp14:editId="1B3DF14E">
            <wp:simplePos x="0" y="0"/>
            <wp:positionH relativeFrom="margin">
              <wp:align>center</wp:align>
            </wp:positionH>
            <wp:positionV relativeFrom="paragraph">
              <wp:posOffset>10160</wp:posOffset>
            </wp:positionV>
            <wp:extent cx="5059680" cy="2385060"/>
            <wp:effectExtent l="0" t="0" r="7620" b="0"/>
            <wp:wrapTight wrapText="bothSides">
              <wp:wrapPolygon edited="0">
                <wp:start x="16916" y="0"/>
                <wp:lineTo x="0" y="2243"/>
                <wp:lineTo x="0" y="21393"/>
                <wp:lineTo x="13581" y="21393"/>
                <wp:lineTo x="13663" y="13802"/>
                <wp:lineTo x="19518" y="13802"/>
                <wp:lineTo x="21145" y="13284"/>
                <wp:lineTo x="20982" y="11042"/>
                <wp:lineTo x="21551" y="8799"/>
                <wp:lineTo x="21551" y="5693"/>
                <wp:lineTo x="15452" y="5521"/>
                <wp:lineTo x="15452" y="2760"/>
                <wp:lineTo x="20982" y="2760"/>
                <wp:lineTo x="21551" y="2588"/>
                <wp:lineTo x="21389" y="0"/>
                <wp:lineTo x="16916"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059680" cy="2385060"/>
                    </a:xfrm>
                    <a:prstGeom prst="rect">
                      <a:avLst/>
                    </a:prstGeom>
                    <a:noFill/>
                    <a:ln>
                      <a:noFill/>
                    </a:ln>
                  </pic:spPr>
                </pic:pic>
              </a:graphicData>
            </a:graphic>
          </wp:anchor>
        </w:drawing>
      </w:r>
    </w:p>
    <w:p w14:paraId="763FABD4" w14:textId="03AFD6F6" w:rsidR="00CD414E" w:rsidRDefault="00CD414E" w:rsidP="00CD414E">
      <w:pPr>
        <w:jc w:val="center"/>
        <w:rPr>
          <w:i/>
          <w:iCs/>
        </w:rPr>
      </w:pPr>
    </w:p>
    <w:p w14:paraId="0BD6410F" w14:textId="358A9DF0" w:rsidR="00CD414E" w:rsidRDefault="00CD414E" w:rsidP="00CD414E">
      <w:pPr>
        <w:jc w:val="center"/>
        <w:rPr>
          <w:i/>
          <w:iCs/>
        </w:rPr>
      </w:pPr>
    </w:p>
    <w:p w14:paraId="21D9D096" w14:textId="3C23E083" w:rsidR="00CD414E" w:rsidRDefault="00CD414E" w:rsidP="00CD414E">
      <w:pPr>
        <w:jc w:val="center"/>
        <w:rPr>
          <w:i/>
          <w:iCs/>
        </w:rPr>
      </w:pPr>
    </w:p>
    <w:p w14:paraId="4768C925" w14:textId="19F97C31" w:rsidR="00CD414E" w:rsidRDefault="00CD414E" w:rsidP="00CD414E">
      <w:pPr>
        <w:jc w:val="center"/>
        <w:rPr>
          <w:i/>
          <w:iCs/>
        </w:rPr>
      </w:pPr>
    </w:p>
    <w:p w14:paraId="131E1EEC" w14:textId="05950347" w:rsidR="00CD414E" w:rsidRDefault="00CD414E" w:rsidP="00CD414E">
      <w:pPr>
        <w:jc w:val="center"/>
        <w:rPr>
          <w:i/>
          <w:iCs/>
        </w:rPr>
      </w:pPr>
    </w:p>
    <w:p w14:paraId="40AB6F78" w14:textId="0BE01CAC" w:rsidR="00CD414E" w:rsidRDefault="00CD414E" w:rsidP="00CD414E">
      <w:pPr>
        <w:jc w:val="center"/>
        <w:rPr>
          <w:i/>
          <w:iCs/>
        </w:rPr>
      </w:pPr>
    </w:p>
    <w:p w14:paraId="2FB8B04D" w14:textId="5B504E31" w:rsidR="00CD414E" w:rsidRDefault="00CD414E" w:rsidP="00CD414E">
      <w:pPr>
        <w:jc w:val="center"/>
        <w:rPr>
          <w:i/>
          <w:iCs/>
        </w:rPr>
      </w:pPr>
    </w:p>
    <w:p w14:paraId="32D48DEF" w14:textId="1F55E564" w:rsidR="00CD414E" w:rsidRDefault="00CD414E" w:rsidP="00CD414E">
      <w:pPr>
        <w:jc w:val="center"/>
        <w:rPr>
          <w:i/>
          <w:iCs/>
        </w:rPr>
      </w:pPr>
    </w:p>
    <w:p w14:paraId="3D4DDF75" w14:textId="6F8252D5" w:rsidR="00CD414E" w:rsidRDefault="00CD414E" w:rsidP="00CD414E">
      <w:pPr>
        <w:jc w:val="center"/>
        <w:rPr>
          <w:i/>
          <w:iCs/>
        </w:rPr>
      </w:pPr>
    </w:p>
    <w:p w14:paraId="75B0B295" w14:textId="16BFEC0D" w:rsidR="00CD414E" w:rsidRDefault="00CD414E" w:rsidP="00CD414E">
      <w:pPr>
        <w:jc w:val="center"/>
        <w:rPr>
          <w:i/>
          <w:iCs/>
        </w:rPr>
      </w:pPr>
    </w:p>
    <w:p w14:paraId="5BCF742E" w14:textId="40A8F129" w:rsidR="00CD414E" w:rsidRDefault="00CD414E" w:rsidP="00CD414E">
      <w:pPr>
        <w:jc w:val="center"/>
        <w:rPr>
          <w:i/>
          <w:iCs/>
        </w:rPr>
      </w:pPr>
    </w:p>
    <w:p w14:paraId="2C3893AD" w14:textId="11862F43" w:rsidR="00CD414E" w:rsidRDefault="00CD414E" w:rsidP="00CD414E">
      <w:pPr>
        <w:jc w:val="center"/>
        <w:rPr>
          <w:i/>
          <w:iCs/>
        </w:rPr>
      </w:pPr>
    </w:p>
    <w:p w14:paraId="63CFE7E4" w14:textId="3A000BC4" w:rsidR="00CD414E" w:rsidRDefault="00CD414E" w:rsidP="00CD414E">
      <w:pPr>
        <w:jc w:val="center"/>
        <w:rPr>
          <w:i/>
          <w:iCs/>
        </w:rPr>
      </w:pPr>
    </w:p>
    <w:p w14:paraId="2ED0344C" w14:textId="04731623" w:rsidR="00CD414E" w:rsidRDefault="00CD414E" w:rsidP="00CD414E">
      <w:pPr>
        <w:jc w:val="center"/>
        <w:rPr>
          <w:i/>
          <w:iCs/>
        </w:rPr>
      </w:pPr>
    </w:p>
    <w:p w14:paraId="2CF4FE95" w14:textId="77777777" w:rsidR="006C0527" w:rsidRDefault="006C0527" w:rsidP="00CD414E">
      <w:pPr>
        <w:jc w:val="center"/>
        <w:rPr>
          <w:i/>
          <w:iCs/>
        </w:rPr>
      </w:pPr>
    </w:p>
    <w:p w14:paraId="4E24FDFA" w14:textId="64F1D7E9" w:rsidR="00CF7979" w:rsidRDefault="00CF7979" w:rsidP="00CD414E">
      <w:pPr>
        <w:jc w:val="center"/>
        <w:rPr>
          <w:i/>
          <w:iCs/>
        </w:rPr>
      </w:pPr>
      <w:r>
        <w:rPr>
          <w:i/>
          <w:iCs/>
        </w:rPr>
        <w:t>Figure 1.5 – Structure wrapper (</w:t>
      </w:r>
      <w:r w:rsidR="009C04E2">
        <w:rPr>
          <w:i/>
          <w:iCs/>
        </w:rPr>
        <w:t xml:space="preserve">use to </w:t>
      </w:r>
      <w:r>
        <w:rPr>
          <w:i/>
          <w:iCs/>
        </w:rPr>
        <w:t>handl</w:t>
      </w:r>
      <w:r w:rsidR="009C04E2">
        <w:rPr>
          <w:i/>
          <w:iCs/>
        </w:rPr>
        <w:t>e</w:t>
      </w:r>
      <w:r>
        <w:rPr>
          <w:i/>
          <w:iCs/>
        </w:rPr>
        <w:t xml:space="preserve"> lifetime grouping and loading/saving)</w:t>
      </w:r>
    </w:p>
    <w:p w14:paraId="29C70E8D" w14:textId="02223D44" w:rsidR="00CF7979" w:rsidRDefault="00CF7979">
      <w:pPr>
        <w:rPr>
          <w:i/>
          <w:iCs/>
        </w:rPr>
      </w:pPr>
      <w:r>
        <w:rPr>
          <w:i/>
          <w:iCs/>
        </w:rPr>
        <w:br w:type="page"/>
      </w:r>
    </w:p>
    <w:p w14:paraId="76951B7D" w14:textId="514C76AF" w:rsidR="004A12CF" w:rsidRDefault="004A12CF">
      <w:pPr>
        <w:rPr>
          <w:i/>
          <w:iCs/>
        </w:rPr>
      </w:pPr>
      <w:r w:rsidRPr="004909D9">
        <w:rPr>
          <w:noProof/>
          <w:lang w:eastAsia="en-AU"/>
        </w:rPr>
        <w:lastRenderedPageBreak/>
        <w:drawing>
          <wp:anchor distT="0" distB="0" distL="114300" distR="114300" simplePos="0" relativeHeight="251688960" behindDoc="1" locked="0" layoutInCell="1" allowOverlap="1" wp14:anchorId="7D71F41B" wp14:editId="17AEBC87">
            <wp:simplePos x="0" y="0"/>
            <wp:positionH relativeFrom="margin">
              <wp:posOffset>0</wp:posOffset>
            </wp:positionH>
            <wp:positionV relativeFrom="margin">
              <wp:posOffset>0</wp:posOffset>
            </wp:positionV>
            <wp:extent cx="6858000" cy="9144000"/>
            <wp:effectExtent l="0" t="0" r="0" b="0"/>
            <wp:wrapNone/>
            <wp:docPr id="31" name="Picture 3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1.png"/>
                    <pic:cNvPicPr/>
                  </pic:nvPicPr>
                  <pic:blipFill>
                    <a:blip r:embed="rId11" cstate="print">
                      <a:alphaModFix amt="20000"/>
                      <a:extLst>
                        <a:ext uri="{28A0092B-C50C-407E-A947-70E740481C1C}">
                          <a14:useLocalDpi xmlns:a14="http://schemas.microsoft.com/office/drawing/2010/main" val="0"/>
                        </a:ext>
                      </a:extLst>
                    </a:blip>
                    <a:stretch>
                      <a:fillRect/>
                    </a:stretch>
                  </pic:blipFill>
                  <pic:spPr>
                    <a:xfrm>
                      <a:off x="0" y="0"/>
                      <a:ext cx="6858000" cy="9144000"/>
                    </a:xfrm>
                    <a:prstGeom prst="rect">
                      <a:avLst/>
                    </a:prstGeom>
                  </pic:spPr>
                </pic:pic>
              </a:graphicData>
            </a:graphic>
            <wp14:sizeRelH relativeFrom="page">
              <wp14:pctWidth>0</wp14:pctWidth>
            </wp14:sizeRelH>
            <wp14:sizeRelV relativeFrom="page">
              <wp14:pctHeight>0</wp14:pctHeight>
            </wp14:sizeRelV>
          </wp:anchor>
        </w:drawing>
      </w:r>
    </w:p>
    <w:p w14:paraId="0F78D519" w14:textId="2503E22C" w:rsidR="002E3C89" w:rsidRDefault="002E3C89" w:rsidP="00CD414E">
      <w:pPr>
        <w:jc w:val="center"/>
        <w:rPr>
          <w:i/>
          <w:iCs/>
        </w:rPr>
      </w:pPr>
      <w:r>
        <w:rPr>
          <w:i/>
          <w:iCs/>
          <w:noProof/>
        </w:rPr>
        <w:drawing>
          <wp:anchor distT="0" distB="0" distL="114300" distR="114300" simplePos="0" relativeHeight="251682816" behindDoc="1" locked="0" layoutInCell="1" allowOverlap="1" wp14:anchorId="08501C3A" wp14:editId="21088887">
            <wp:simplePos x="0" y="0"/>
            <wp:positionH relativeFrom="margin">
              <wp:align>right</wp:align>
            </wp:positionH>
            <wp:positionV relativeFrom="paragraph">
              <wp:posOffset>0</wp:posOffset>
            </wp:positionV>
            <wp:extent cx="6858000" cy="1455420"/>
            <wp:effectExtent l="0" t="0" r="0" b="0"/>
            <wp:wrapTight wrapText="bothSides">
              <wp:wrapPolygon edited="0">
                <wp:start x="0" y="0"/>
                <wp:lineTo x="0" y="21204"/>
                <wp:lineTo x="16500" y="21204"/>
                <wp:lineTo x="17160" y="18094"/>
                <wp:lineTo x="21540" y="18094"/>
                <wp:lineTo x="21540" y="13571"/>
                <wp:lineTo x="16980" y="13571"/>
                <wp:lineTo x="21540" y="11874"/>
                <wp:lineTo x="21540" y="7351"/>
                <wp:lineTo x="16500" y="4524"/>
                <wp:lineTo x="16500"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858000" cy="14554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8597DBD" w14:textId="5F6A7503" w:rsidR="00CD414E" w:rsidRDefault="00CD414E" w:rsidP="00CD414E">
      <w:pPr>
        <w:jc w:val="center"/>
        <w:rPr>
          <w:i/>
          <w:iCs/>
        </w:rPr>
      </w:pPr>
    </w:p>
    <w:p w14:paraId="1217E95B" w14:textId="76338E92" w:rsidR="002E3C89" w:rsidRDefault="002E3C89" w:rsidP="00CD414E">
      <w:pPr>
        <w:jc w:val="center"/>
        <w:rPr>
          <w:i/>
          <w:iCs/>
        </w:rPr>
      </w:pPr>
    </w:p>
    <w:p w14:paraId="32F17778" w14:textId="77777777" w:rsidR="002E3C89" w:rsidRDefault="002E3C89" w:rsidP="00CD414E">
      <w:pPr>
        <w:jc w:val="center"/>
        <w:rPr>
          <w:i/>
          <w:iCs/>
        </w:rPr>
      </w:pPr>
    </w:p>
    <w:p w14:paraId="5FF9C555" w14:textId="102F13AE" w:rsidR="002E3C89" w:rsidRDefault="002E3C89" w:rsidP="002E3C89">
      <w:pPr>
        <w:jc w:val="center"/>
        <w:rPr>
          <w:i/>
          <w:iCs/>
        </w:rPr>
      </w:pPr>
      <w:r>
        <w:rPr>
          <w:i/>
          <w:iCs/>
        </w:rPr>
        <w:t>Figure 1.6 – Structure utility class (</w:t>
      </w:r>
      <w:r w:rsidR="009C04E2">
        <w:rPr>
          <w:i/>
          <w:iCs/>
        </w:rPr>
        <w:t xml:space="preserve">used to </w:t>
      </w:r>
      <w:r>
        <w:rPr>
          <w:i/>
          <w:iCs/>
        </w:rPr>
        <w:t xml:space="preserve">process all collection files and creates a </w:t>
      </w:r>
      <w:proofErr w:type="spellStart"/>
      <w:r>
        <w:rPr>
          <w:i/>
          <w:iCs/>
        </w:rPr>
        <w:t>StructureWrapper</w:t>
      </w:r>
      <w:proofErr w:type="spellEnd"/>
      <w:r>
        <w:rPr>
          <w:i/>
          <w:iCs/>
        </w:rPr>
        <w:t>,</w:t>
      </w:r>
      <w:r w:rsidR="009C04E2">
        <w:rPr>
          <w:i/>
          <w:iCs/>
        </w:rPr>
        <w:t xml:space="preserve"> </w:t>
      </w:r>
      <w:r>
        <w:rPr>
          <w:i/>
          <w:iCs/>
        </w:rPr>
        <w:t>along with all the structures contained within it)</w:t>
      </w:r>
    </w:p>
    <w:p w14:paraId="128EEFF8" w14:textId="1098C45B" w:rsidR="002E3C89" w:rsidRDefault="002E3C89" w:rsidP="002E3C89">
      <w:pPr>
        <w:jc w:val="center"/>
        <w:rPr>
          <w:i/>
          <w:iCs/>
        </w:rPr>
      </w:pPr>
    </w:p>
    <w:p w14:paraId="4FB18091" w14:textId="1F15C2D9" w:rsidR="002E3C89" w:rsidRDefault="002E3C89" w:rsidP="002E3C89">
      <w:pPr>
        <w:pStyle w:val="Heading5"/>
        <w:numPr>
          <w:ilvl w:val="0"/>
          <w:numId w:val="4"/>
        </w:numPr>
      </w:pPr>
      <w:r>
        <w:t>Query handling</w:t>
      </w:r>
      <w:r w:rsidR="00402FCB">
        <w:t xml:space="preserve"> (Practices 6 and 7)</w:t>
      </w:r>
    </w:p>
    <w:p w14:paraId="1A9122C7" w14:textId="40D191B7" w:rsidR="002E3C89" w:rsidRDefault="002E3C89" w:rsidP="002E3C89"/>
    <w:p w14:paraId="39E46439" w14:textId="42CFE2E9" w:rsidR="009C04E2" w:rsidRDefault="009C04E2" w:rsidP="002E3C89">
      <w:r>
        <w:rPr>
          <w:noProof/>
        </w:rPr>
        <w:drawing>
          <wp:anchor distT="0" distB="0" distL="114300" distR="114300" simplePos="0" relativeHeight="251689984" behindDoc="1" locked="0" layoutInCell="1" allowOverlap="1" wp14:anchorId="07EDFFC1" wp14:editId="3C40DEC9">
            <wp:simplePos x="0" y="0"/>
            <wp:positionH relativeFrom="margin">
              <wp:align>center</wp:align>
            </wp:positionH>
            <wp:positionV relativeFrom="paragraph">
              <wp:posOffset>3810</wp:posOffset>
            </wp:positionV>
            <wp:extent cx="5257800" cy="2371725"/>
            <wp:effectExtent l="0" t="0" r="0" b="9525"/>
            <wp:wrapTight wrapText="bothSides">
              <wp:wrapPolygon edited="0">
                <wp:start x="0" y="0"/>
                <wp:lineTo x="0" y="21513"/>
                <wp:lineTo x="11504" y="21513"/>
                <wp:lineTo x="14165" y="21340"/>
                <wp:lineTo x="18861" y="20299"/>
                <wp:lineTo x="18783" y="19605"/>
                <wp:lineTo x="19722" y="19605"/>
                <wp:lineTo x="20974" y="18043"/>
                <wp:lineTo x="20817" y="4684"/>
                <wp:lineTo x="19017" y="3296"/>
                <wp:lineTo x="17452" y="2776"/>
                <wp:lineTo x="14557" y="1561"/>
                <wp:lineTo x="11504" y="0"/>
                <wp:lineTo x="0" y="0"/>
              </wp:wrapPolygon>
            </wp:wrapTight>
            <wp:docPr id="32" name="Picture 3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Query handling 1 .png"/>
                    <pic:cNvPicPr/>
                  </pic:nvPicPr>
                  <pic:blipFill>
                    <a:blip r:embed="rId20">
                      <a:extLst>
                        <a:ext uri="{28A0092B-C50C-407E-A947-70E740481C1C}">
                          <a14:useLocalDpi xmlns:a14="http://schemas.microsoft.com/office/drawing/2010/main" val="0"/>
                        </a:ext>
                      </a:extLst>
                    </a:blip>
                    <a:stretch>
                      <a:fillRect/>
                    </a:stretch>
                  </pic:blipFill>
                  <pic:spPr>
                    <a:xfrm>
                      <a:off x="0" y="0"/>
                      <a:ext cx="5257800" cy="2371725"/>
                    </a:xfrm>
                    <a:prstGeom prst="rect">
                      <a:avLst/>
                    </a:prstGeom>
                  </pic:spPr>
                </pic:pic>
              </a:graphicData>
            </a:graphic>
          </wp:anchor>
        </w:drawing>
      </w:r>
    </w:p>
    <w:p w14:paraId="43E4BE7E" w14:textId="41288191" w:rsidR="009C04E2" w:rsidRDefault="009C04E2" w:rsidP="002E3C89"/>
    <w:p w14:paraId="49FF66BA" w14:textId="6614B93F" w:rsidR="009C04E2" w:rsidRDefault="009C04E2" w:rsidP="002E3C89"/>
    <w:p w14:paraId="44139142" w14:textId="3DB875FB" w:rsidR="009C04E2" w:rsidRDefault="009C04E2" w:rsidP="002E3C89"/>
    <w:p w14:paraId="6892F253" w14:textId="686759AE" w:rsidR="009C04E2" w:rsidRDefault="009C04E2" w:rsidP="002E3C89"/>
    <w:p w14:paraId="5FE847E5" w14:textId="6D1AF44E" w:rsidR="009C04E2" w:rsidRDefault="009C04E2" w:rsidP="002E3C89"/>
    <w:p w14:paraId="3E1B458E" w14:textId="37481DBF" w:rsidR="009C04E2" w:rsidRDefault="009C04E2" w:rsidP="002E3C89"/>
    <w:p w14:paraId="64A9F4F6" w14:textId="672773A1" w:rsidR="009C04E2" w:rsidRDefault="009C04E2" w:rsidP="002E3C89"/>
    <w:p w14:paraId="6F8BE7C3" w14:textId="654722D7" w:rsidR="009C04E2" w:rsidRDefault="009C04E2" w:rsidP="002E3C89"/>
    <w:p w14:paraId="75108DCF" w14:textId="171D3A22" w:rsidR="009C04E2" w:rsidRDefault="009C04E2" w:rsidP="002E3C89"/>
    <w:p w14:paraId="574BEE9C" w14:textId="170DC2B9" w:rsidR="009C04E2" w:rsidRDefault="009C04E2" w:rsidP="002E3C89"/>
    <w:p w14:paraId="05F3E3D7" w14:textId="78785E28" w:rsidR="009C04E2" w:rsidRDefault="009C04E2" w:rsidP="002E3C89"/>
    <w:p w14:paraId="3CC1276E" w14:textId="59128D63" w:rsidR="009C04E2" w:rsidRDefault="009C04E2" w:rsidP="002E3C89"/>
    <w:p w14:paraId="37C6F46B" w14:textId="669B8476" w:rsidR="009C04E2" w:rsidRDefault="009C04E2" w:rsidP="002E3C89"/>
    <w:p w14:paraId="773589AA" w14:textId="1FAF8C34" w:rsidR="009C04E2" w:rsidRDefault="009C04E2" w:rsidP="009C04E2">
      <w:pPr>
        <w:jc w:val="center"/>
        <w:rPr>
          <w:i/>
          <w:iCs/>
        </w:rPr>
      </w:pPr>
    </w:p>
    <w:p w14:paraId="2CA26FCC" w14:textId="5EF710A8" w:rsidR="009C04E2" w:rsidRDefault="009C04E2" w:rsidP="009C04E2">
      <w:pPr>
        <w:jc w:val="center"/>
        <w:rPr>
          <w:i/>
          <w:iCs/>
        </w:rPr>
      </w:pPr>
      <w:r>
        <w:rPr>
          <w:i/>
          <w:iCs/>
        </w:rPr>
        <w:t>Figure 1.7 – Objects of these classes encapsulate all data needed before, during and after</w:t>
      </w:r>
    </w:p>
    <w:p w14:paraId="31E50732" w14:textId="4746E2B5" w:rsidR="009C04E2" w:rsidRDefault="009C04E2" w:rsidP="009C04E2">
      <w:pPr>
        <w:jc w:val="center"/>
        <w:rPr>
          <w:i/>
          <w:iCs/>
        </w:rPr>
      </w:pPr>
      <w:r>
        <w:rPr>
          <w:i/>
          <w:iCs/>
        </w:rPr>
        <w:t>the processing of the input queries</w:t>
      </w:r>
    </w:p>
    <w:p w14:paraId="05742641" w14:textId="6D7532DE" w:rsidR="009C04E2" w:rsidRDefault="009C04E2" w:rsidP="009C04E2">
      <w:pPr>
        <w:jc w:val="center"/>
        <w:rPr>
          <w:i/>
          <w:iCs/>
        </w:rPr>
      </w:pPr>
      <w:r>
        <w:rPr>
          <w:i/>
          <w:iCs/>
          <w:noProof/>
        </w:rPr>
        <w:drawing>
          <wp:inline distT="0" distB="0" distL="0" distR="0" wp14:anchorId="442D63D6" wp14:editId="7ECDFDA9">
            <wp:extent cx="4387215" cy="2277211"/>
            <wp:effectExtent l="0" t="0" r="0" b="8890"/>
            <wp:docPr id="33" name="Picture 3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Query handling 2.png"/>
                    <pic:cNvPicPr/>
                  </pic:nvPicPr>
                  <pic:blipFill>
                    <a:blip r:embed="rId21">
                      <a:extLst>
                        <a:ext uri="{28A0092B-C50C-407E-A947-70E740481C1C}">
                          <a14:useLocalDpi xmlns:a14="http://schemas.microsoft.com/office/drawing/2010/main" val="0"/>
                        </a:ext>
                      </a:extLst>
                    </a:blip>
                    <a:stretch>
                      <a:fillRect/>
                    </a:stretch>
                  </pic:blipFill>
                  <pic:spPr>
                    <a:xfrm>
                      <a:off x="0" y="0"/>
                      <a:ext cx="4410838" cy="2289473"/>
                    </a:xfrm>
                    <a:prstGeom prst="rect">
                      <a:avLst/>
                    </a:prstGeom>
                  </pic:spPr>
                </pic:pic>
              </a:graphicData>
            </a:graphic>
          </wp:inline>
        </w:drawing>
      </w:r>
    </w:p>
    <w:p w14:paraId="295425FF" w14:textId="3F892D50" w:rsidR="009C04E2" w:rsidRDefault="009C04E2" w:rsidP="009C04E2">
      <w:pPr>
        <w:jc w:val="center"/>
        <w:rPr>
          <w:i/>
          <w:iCs/>
        </w:rPr>
      </w:pPr>
    </w:p>
    <w:p w14:paraId="0C9C25B7" w14:textId="513D9444" w:rsidR="009C04E2" w:rsidRDefault="009C04E2" w:rsidP="009C04E2">
      <w:pPr>
        <w:jc w:val="center"/>
        <w:rPr>
          <w:i/>
          <w:iCs/>
        </w:rPr>
      </w:pPr>
      <w:r>
        <w:rPr>
          <w:i/>
          <w:iCs/>
        </w:rPr>
        <w:t>Figure 1.8 – This class is used to process input queries and create Query objects</w:t>
      </w:r>
    </w:p>
    <w:p w14:paraId="426DD8A8" w14:textId="4C234EC6" w:rsidR="009C04E2" w:rsidRDefault="00E85166" w:rsidP="009C04E2">
      <w:pPr>
        <w:jc w:val="center"/>
        <w:rPr>
          <w:i/>
          <w:iCs/>
        </w:rPr>
      </w:pPr>
      <w:r>
        <w:rPr>
          <w:i/>
          <w:iCs/>
          <w:noProof/>
        </w:rPr>
        <w:lastRenderedPageBreak/>
        <w:drawing>
          <wp:anchor distT="0" distB="0" distL="114300" distR="114300" simplePos="0" relativeHeight="251693056" behindDoc="1" locked="0" layoutInCell="1" allowOverlap="1" wp14:anchorId="48748792" wp14:editId="08EC357D">
            <wp:simplePos x="0" y="0"/>
            <wp:positionH relativeFrom="margin">
              <wp:align>right</wp:align>
            </wp:positionH>
            <wp:positionV relativeFrom="paragraph">
              <wp:posOffset>205740</wp:posOffset>
            </wp:positionV>
            <wp:extent cx="6858000" cy="1870075"/>
            <wp:effectExtent l="0" t="0" r="0" b="0"/>
            <wp:wrapTight wrapText="bothSides">
              <wp:wrapPolygon edited="0">
                <wp:start x="13080" y="880"/>
                <wp:lineTo x="0" y="1540"/>
                <wp:lineTo x="0" y="21343"/>
                <wp:lineTo x="21540" y="21343"/>
                <wp:lineTo x="21540" y="1540"/>
                <wp:lineTo x="13500" y="880"/>
                <wp:lineTo x="13080" y="880"/>
              </wp:wrapPolygon>
            </wp:wrapTight>
            <wp:docPr id="35" name="Picture 35"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Query handling 3.png"/>
                    <pic:cNvPicPr/>
                  </pic:nvPicPr>
                  <pic:blipFill>
                    <a:blip r:embed="rId22">
                      <a:extLst>
                        <a:ext uri="{28A0092B-C50C-407E-A947-70E740481C1C}">
                          <a14:useLocalDpi xmlns:a14="http://schemas.microsoft.com/office/drawing/2010/main" val="0"/>
                        </a:ext>
                      </a:extLst>
                    </a:blip>
                    <a:stretch>
                      <a:fillRect/>
                    </a:stretch>
                  </pic:blipFill>
                  <pic:spPr>
                    <a:xfrm>
                      <a:off x="0" y="0"/>
                      <a:ext cx="6858000" cy="1870075"/>
                    </a:xfrm>
                    <a:prstGeom prst="rect">
                      <a:avLst/>
                    </a:prstGeom>
                  </pic:spPr>
                </pic:pic>
              </a:graphicData>
            </a:graphic>
          </wp:anchor>
        </w:drawing>
      </w:r>
      <w:r w:rsidR="009C04E2" w:rsidRPr="004909D9">
        <w:rPr>
          <w:noProof/>
          <w:lang w:eastAsia="en-AU"/>
        </w:rPr>
        <w:drawing>
          <wp:anchor distT="0" distB="0" distL="114300" distR="114300" simplePos="0" relativeHeight="251692032" behindDoc="1" locked="0" layoutInCell="1" allowOverlap="1" wp14:anchorId="57AF208C" wp14:editId="74808AB9">
            <wp:simplePos x="0" y="0"/>
            <wp:positionH relativeFrom="margin">
              <wp:posOffset>0</wp:posOffset>
            </wp:positionH>
            <wp:positionV relativeFrom="margin">
              <wp:posOffset>0</wp:posOffset>
            </wp:positionV>
            <wp:extent cx="6858000" cy="9144000"/>
            <wp:effectExtent l="0" t="0" r="0" b="0"/>
            <wp:wrapNone/>
            <wp:docPr id="34" name="Picture 3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1.png"/>
                    <pic:cNvPicPr/>
                  </pic:nvPicPr>
                  <pic:blipFill>
                    <a:blip r:embed="rId11" cstate="print">
                      <a:alphaModFix amt="20000"/>
                      <a:extLst>
                        <a:ext uri="{28A0092B-C50C-407E-A947-70E740481C1C}">
                          <a14:useLocalDpi xmlns:a14="http://schemas.microsoft.com/office/drawing/2010/main" val="0"/>
                        </a:ext>
                      </a:extLst>
                    </a:blip>
                    <a:stretch>
                      <a:fillRect/>
                    </a:stretch>
                  </pic:blipFill>
                  <pic:spPr>
                    <a:xfrm>
                      <a:off x="0" y="0"/>
                      <a:ext cx="6858000" cy="9144000"/>
                    </a:xfrm>
                    <a:prstGeom prst="rect">
                      <a:avLst/>
                    </a:prstGeom>
                  </pic:spPr>
                </pic:pic>
              </a:graphicData>
            </a:graphic>
            <wp14:sizeRelH relativeFrom="page">
              <wp14:pctWidth>0</wp14:pctWidth>
            </wp14:sizeRelH>
            <wp14:sizeRelV relativeFrom="page">
              <wp14:pctHeight>0</wp14:pctHeight>
            </wp14:sizeRelV>
          </wp:anchor>
        </w:drawing>
      </w:r>
    </w:p>
    <w:p w14:paraId="075F2E41" w14:textId="7B9CDEFB" w:rsidR="009C04E2" w:rsidRDefault="009C04E2" w:rsidP="009C04E2">
      <w:pPr>
        <w:jc w:val="center"/>
        <w:rPr>
          <w:i/>
          <w:iCs/>
        </w:rPr>
      </w:pPr>
    </w:p>
    <w:p w14:paraId="396BF0AC" w14:textId="01B23F75" w:rsidR="009C04E2" w:rsidRDefault="00E85166" w:rsidP="009C04E2">
      <w:pPr>
        <w:jc w:val="center"/>
        <w:rPr>
          <w:i/>
          <w:iCs/>
        </w:rPr>
      </w:pPr>
      <w:r>
        <w:rPr>
          <w:i/>
          <w:iCs/>
        </w:rPr>
        <w:t>Figure 1.9 – Objects of these classes encapsulate result data from query search</w:t>
      </w:r>
    </w:p>
    <w:p w14:paraId="18F004EA" w14:textId="55BFAE16" w:rsidR="009C04E2" w:rsidRDefault="009C04E2" w:rsidP="009C04E2">
      <w:pPr>
        <w:jc w:val="center"/>
        <w:rPr>
          <w:i/>
          <w:iCs/>
        </w:rPr>
      </w:pPr>
    </w:p>
    <w:p w14:paraId="031D8CD5" w14:textId="4A9ECAAA" w:rsidR="00E85166" w:rsidRDefault="00E85166" w:rsidP="00E85166">
      <w:pPr>
        <w:jc w:val="center"/>
        <w:rPr>
          <w:i/>
          <w:iCs/>
        </w:rPr>
      </w:pPr>
      <w:r>
        <w:rPr>
          <w:i/>
          <w:iCs/>
          <w:noProof/>
        </w:rPr>
        <w:drawing>
          <wp:anchor distT="0" distB="0" distL="114300" distR="114300" simplePos="0" relativeHeight="251694080" behindDoc="0" locked="0" layoutInCell="1" allowOverlap="1" wp14:anchorId="2214FC12" wp14:editId="100C8032">
            <wp:simplePos x="0" y="0"/>
            <wp:positionH relativeFrom="column">
              <wp:posOffset>655320</wp:posOffset>
            </wp:positionH>
            <wp:positionV relativeFrom="paragraph">
              <wp:posOffset>1270</wp:posOffset>
            </wp:positionV>
            <wp:extent cx="5534025" cy="1352550"/>
            <wp:effectExtent l="0" t="0" r="9525" b="0"/>
            <wp:wrapTopAndBottom/>
            <wp:docPr id="36" name="Picture 36"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Query handling 4.png"/>
                    <pic:cNvPicPr/>
                  </pic:nvPicPr>
                  <pic:blipFill>
                    <a:blip r:embed="rId23">
                      <a:extLst>
                        <a:ext uri="{28A0092B-C50C-407E-A947-70E740481C1C}">
                          <a14:useLocalDpi xmlns:a14="http://schemas.microsoft.com/office/drawing/2010/main" val="0"/>
                        </a:ext>
                      </a:extLst>
                    </a:blip>
                    <a:stretch>
                      <a:fillRect/>
                    </a:stretch>
                  </pic:blipFill>
                  <pic:spPr>
                    <a:xfrm>
                      <a:off x="0" y="0"/>
                      <a:ext cx="5534025" cy="1352550"/>
                    </a:xfrm>
                    <a:prstGeom prst="rect">
                      <a:avLst/>
                    </a:prstGeom>
                  </pic:spPr>
                </pic:pic>
              </a:graphicData>
            </a:graphic>
          </wp:anchor>
        </w:drawing>
      </w:r>
    </w:p>
    <w:p w14:paraId="1ACF137C" w14:textId="61787D2B" w:rsidR="00E85166" w:rsidRDefault="00E85166" w:rsidP="009C04E2">
      <w:pPr>
        <w:jc w:val="center"/>
        <w:rPr>
          <w:i/>
          <w:iCs/>
        </w:rPr>
      </w:pPr>
      <w:r>
        <w:rPr>
          <w:i/>
          <w:iCs/>
        </w:rPr>
        <w:t>Figure 1.10 – This class is used to execute query search on a specified index and generate matching similarities</w:t>
      </w:r>
    </w:p>
    <w:p w14:paraId="6666C910" w14:textId="103C60FA" w:rsidR="006C0527" w:rsidRDefault="006C0527" w:rsidP="009C04E2">
      <w:pPr>
        <w:jc w:val="center"/>
        <w:rPr>
          <w:i/>
          <w:iCs/>
        </w:rPr>
      </w:pPr>
    </w:p>
    <w:p w14:paraId="77611B74" w14:textId="383BDEEB" w:rsidR="006C0527" w:rsidRDefault="006C0527" w:rsidP="006C0527">
      <w:pPr>
        <w:pStyle w:val="Heading5"/>
        <w:numPr>
          <w:ilvl w:val="0"/>
          <w:numId w:val="4"/>
        </w:numPr>
      </w:pPr>
      <w:r>
        <w:t>Search engine</w:t>
      </w:r>
      <w:r w:rsidR="00402FCB">
        <w:t xml:space="preserve"> (Practice 7)</w:t>
      </w:r>
    </w:p>
    <w:p w14:paraId="7C3E318C" w14:textId="78FFB554" w:rsidR="006C0527" w:rsidRDefault="006C0527" w:rsidP="006C0527"/>
    <w:p w14:paraId="04DC3FE5" w14:textId="1A03BCC8" w:rsidR="006C0527" w:rsidRDefault="006C0527" w:rsidP="006C0527">
      <w:pPr>
        <w:jc w:val="center"/>
        <w:rPr>
          <w:i/>
          <w:iCs/>
        </w:rPr>
      </w:pPr>
      <w:r>
        <w:rPr>
          <w:i/>
          <w:iCs/>
          <w:noProof/>
        </w:rPr>
        <w:drawing>
          <wp:inline distT="0" distB="0" distL="0" distR="0" wp14:anchorId="1C6E0579" wp14:editId="62437F0F">
            <wp:extent cx="6858000" cy="1674495"/>
            <wp:effectExtent l="0" t="0" r="0" b="1905"/>
            <wp:docPr id="37" name="Picture 37" descr="A picture containing screenshot,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earch engine.png"/>
                    <pic:cNvPicPr/>
                  </pic:nvPicPr>
                  <pic:blipFill>
                    <a:blip r:embed="rId24">
                      <a:extLst>
                        <a:ext uri="{28A0092B-C50C-407E-A947-70E740481C1C}">
                          <a14:useLocalDpi xmlns:a14="http://schemas.microsoft.com/office/drawing/2010/main" val="0"/>
                        </a:ext>
                      </a:extLst>
                    </a:blip>
                    <a:stretch>
                      <a:fillRect/>
                    </a:stretch>
                  </pic:blipFill>
                  <pic:spPr>
                    <a:xfrm>
                      <a:off x="0" y="0"/>
                      <a:ext cx="6858000" cy="1674495"/>
                    </a:xfrm>
                    <a:prstGeom prst="rect">
                      <a:avLst/>
                    </a:prstGeom>
                  </pic:spPr>
                </pic:pic>
              </a:graphicData>
            </a:graphic>
          </wp:inline>
        </w:drawing>
      </w:r>
    </w:p>
    <w:p w14:paraId="626B9AFB" w14:textId="526E4282" w:rsidR="006C0527" w:rsidRDefault="006C0527" w:rsidP="006C0527">
      <w:pPr>
        <w:jc w:val="center"/>
        <w:rPr>
          <w:i/>
          <w:iCs/>
        </w:rPr>
      </w:pPr>
    </w:p>
    <w:p w14:paraId="6AFA49D1" w14:textId="5D02B7AB" w:rsidR="006C0527" w:rsidRDefault="006C0527" w:rsidP="006C0527">
      <w:pPr>
        <w:jc w:val="center"/>
        <w:rPr>
          <w:i/>
          <w:iCs/>
        </w:rPr>
      </w:pPr>
      <w:r>
        <w:rPr>
          <w:i/>
          <w:iCs/>
        </w:rPr>
        <w:t xml:space="preserve">Figure 1.11 </w:t>
      </w:r>
      <w:r w:rsidR="002E3FC6">
        <w:rPr>
          <w:i/>
          <w:iCs/>
        </w:rPr>
        <w:t>–</w:t>
      </w:r>
      <w:r>
        <w:rPr>
          <w:i/>
          <w:iCs/>
        </w:rPr>
        <w:t xml:space="preserve"> </w:t>
      </w:r>
      <w:r w:rsidR="002E3FC6">
        <w:rPr>
          <w:i/>
          <w:iCs/>
        </w:rPr>
        <w:t>Main class</w:t>
      </w:r>
    </w:p>
    <w:p w14:paraId="4C4D0119" w14:textId="412FFE17" w:rsidR="002E3FC6" w:rsidRDefault="002E3FC6">
      <w:r>
        <w:br w:type="page"/>
      </w:r>
    </w:p>
    <w:p w14:paraId="334C1F7C" w14:textId="7B55BA3A" w:rsidR="002E3FC6" w:rsidRDefault="002E3FC6" w:rsidP="002E3FC6">
      <w:r>
        <w:rPr>
          <w:noProof/>
        </w:rPr>
        <w:lastRenderedPageBreak/>
        <mc:AlternateContent>
          <mc:Choice Requires="wps">
            <w:drawing>
              <wp:anchor distT="45720" distB="45720" distL="114300" distR="114300" simplePos="0" relativeHeight="251698176" behindDoc="0" locked="0" layoutInCell="1" allowOverlap="1" wp14:anchorId="790D007C" wp14:editId="4353CC81">
                <wp:simplePos x="0" y="0"/>
                <wp:positionH relativeFrom="margin">
                  <wp:posOffset>1998345</wp:posOffset>
                </wp:positionH>
                <wp:positionV relativeFrom="page">
                  <wp:posOffset>563880</wp:posOffset>
                </wp:positionV>
                <wp:extent cx="2903220" cy="318135"/>
                <wp:effectExtent l="0" t="0" r="11430" b="20955"/>
                <wp:wrapSquare wrapText="bothSides"/>
                <wp:docPr id="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3220" cy="318135"/>
                        </a:xfrm>
                        <a:prstGeom prst="rect">
                          <a:avLst/>
                        </a:prstGeom>
                        <a:solidFill>
                          <a:srgbClr val="FFFFFF"/>
                        </a:solidFill>
                        <a:ln w="12700">
                          <a:solidFill>
                            <a:schemeClr val="accent1"/>
                          </a:solidFill>
                          <a:miter lim="800000"/>
                          <a:headEnd/>
                          <a:tailEnd/>
                        </a:ln>
                      </wps:spPr>
                      <wps:txbx>
                        <w:txbxContent>
                          <w:p w14:paraId="7F1AA251" w14:textId="2A91B430" w:rsidR="00DF49B7" w:rsidRPr="00012F75" w:rsidRDefault="00DF49B7" w:rsidP="002E3FC6">
                            <w:pPr>
                              <w:pStyle w:val="Heading4"/>
                            </w:pPr>
                            <w:r>
                              <w:t>Structure design</w:t>
                            </w:r>
                          </w:p>
                        </w:txbxContent>
                      </wps:txbx>
                      <wps:bodyPr rot="0" vert="horz" wrap="square" lIns="91440" tIns="45720" rIns="91440" bIns="45720" anchor="ctr" anchorCtr="0">
                        <a:spAutoFit/>
                      </wps:bodyPr>
                    </wps:wsp>
                  </a:graphicData>
                </a:graphic>
                <wp14:sizeRelH relativeFrom="margin">
                  <wp14:pctWidth>0</wp14:pctWidth>
                </wp14:sizeRelH>
                <wp14:sizeRelV relativeFrom="margin">
                  <wp14:pctHeight>20000</wp14:pctHeight>
                </wp14:sizeRelV>
              </wp:anchor>
            </w:drawing>
          </mc:Choice>
          <mc:Fallback>
            <w:pict>
              <v:shape w14:anchorId="790D007C" id="_x0000_s1029" type="#_x0000_t202" style="position:absolute;margin-left:157.35pt;margin-top:44.4pt;width:228.6pt;height:25.05pt;z-index:25169817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page;mso-width-percent:0;mso-height-percent:20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" strokecolor="#476166 [3204]" strokeweight="1pt">
                <v:textbox style="mso-fit-shape-to-text:t">
                  <w:txbxContent>
                    <w:p w14:paraId="7F1AA251" w14:textId="2A91B430" w:rsidR="00DF49B7" w:rsidRPr="00012F75" w:rsidRDefault="00DF49B7" w:rsidP="002E3FC6">
                      <w:pPr>
                        <w:pStyle w:val="Heading4"/>
                      </w:pPr>
                      <w:r>
                        <w:t>Structure design</w:t>
                      </w:r>
                    </w:p>
                  </w:txbxContent>
                </v:textbox>
                <w10:wrap type="square" anchorx="margin" anchory="page"/>
              </v:shape>
            </w:pict>
          </mc:Fallback>
        </mc:AlternateContent>
      </w:r>
    </w:p>
    <w:p w14:paraId="3B361BE5" w14:textId="77777777" w:rsidR="002E3FC6" w:rsidRDefault="002E3FC6" w:rsidP="002E3FC6"/>
    <w:p w14:paraId="0FD49864" w14:textId="77777777" w:rsidR="002E3FC6" w:rsidRDefault="002E3FC6" w:rsidP="002E3FC6"/>
    <w:p w14:paraId="13D7FBEE" w14:textId="34E2C96A" w:rsidR="002E3FC6" w:rsidRDefault="002E3FC6" w:rsidP="001F74EB">
      <w:pPr>
        <w:pStyle w:val="Heading5"/>
        <w:numPr>
          <w:ilvl w:val="0"/>
          <w:numId w:val="5"/>
        </w:numPr>
        <w:ind w:left="357" w:hanging="357"/>
        <w:jc w:val="center"/>
      </w:pPr>
      <w:r w:rsidRPr="004909D9">
        <w:rPr>
          <w:noProof/>
          <w:lang w:eastAsia="en-AU"/>
        </w:rPr>
        <w:drawing>
          <wp:anchor distT="0" distB="0" distL="114300" distR="114300" simplePos="0" relativeHeight="251696128" behindDoc="1" locked="0" layoutInCell="1" allowOverlap="1" wp14:anchorId="2B0A0705" wp14:editId="3ABC1E96">
            <wp:simplePos x="0" y="0"/>
            <wp:positionH relativeFrom="margin">
              <wp:posOffset>0</wp:posOffset>
            </wp:positionH>
            <wp:positionV relativeFrom="margin">
              <wp:posOffset>0</wp:posOffset>
            </wp:positionV>
            <wp:extent cx="6858000" cy="9144000"/>
            <wp:effectExtent l="0" t="0" r="0" b="0"/>
            <wp:wrapNone/>
            <wp:docPr id="38" name="Picture 38">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1.png"/>
                    <pic:cNvPicPr/>
                  </pic:nvPicPr>
                  <pic:blipFill>
                    <a:blip r:embed="rId11" cstate="print">
                      <a:alphaModFix amt="20000"/>
                      <a:extLst>
                        <a:ext uri="{28A0092B-C50C-407E-A947-70E740481C1C}">
                          <a14:useLocalDpi xmlns:a14="http://schemas.microsoft.com/office/drawing/2010/main" val="0"/>
                        </a:ext>
                      </a:extLst>
                    </a:blip>
                    <a:stretch>
                      <a:fillRect/>
                    </a:stretch>
                  </pic:blipFill>
                  <pic:spPr>
                    <a:xfrm>
                      <a:off x="0" y="0"/>
                      <a:ext cx="6858000" cy="9144000"/>
                    </a:xfrm>
                    <a:prstGeom prst="rect">
                      <a:avLst/>
                    </a:prstGeom>
                  </pic:spPr>
                </pic:pic>
              </a:graphicData>
            </a:graphic>
            <wp14:sizeRelH relativeFrom="page">
              <wp14:pctWidth>0</wp14:pctWidth>
            </wp14:sizeRelH>
            <wp14:sizeRelV relativeFrom="page">
              <wp14:pctHeight>0</wp14:pctHeight>
            </wp14:sizeRelV>
          </wp:anchor>
        </w:drawing>
      </w:r>
      <w:proofErr w:type="spellStart"/>
      <w:r>
        <w:t>WordRef</w:t>
      </w:r>
      <w:proofErr w:type="spellEnd"/>
      <w:r>
        <w:t xml:space="preserve"> – word/token dictionary</w:t>
      </w:r>
    </w:p>
    <w:p w14:paraId="51B4F5EE" w14:textId="264B8740" w:rsidR="002E3FC6" w:rsidRDefault="002E3FC6" w:rsidP="002E3FC6">
      <w:pPr>
        <w:pStyle w:val="Text"/>
      </w:pPr>
    </w:p>
    <w:p w14:paraId="3A906948" w14:textId="5C39685E" w:rsidR="002E3FC6" w:rsidRDefault="002E3FC6" w:rsidP="001F74EB">
      <w:pPr>
        <w:pStyle w:val="Text"/>
        <w:ind w:left="720" w:right="720" w:firstLine="720"/>
        <w:jc w:val="both"/>
      </w:pPr>
      <w:r>
        <w:t xml:space="preserve">This structure is a simple dictionary, where </w:t>
      </w:r>
      <w:r w:rsidR="00530C3F">
        <w:t>the</w:t>
      </w:r>
      <w:r>
        <w:t xml:space="preserve"> key is a string, and the value is an integer. </w:t>
      </w:r>
      <w:r w:rsidR="00CD6219">
        <w:t>The key is the word itself and the value</w:t>
      </w:r>
      <w:r>
        <w:t xml:space="preserve"> </w:t>
      </w:r>
      <w:r w:rsidR="00CD6219">
        <w:t>is</w:t>
      </w:r>
      <w:r>
        <w:t xml:space="preserve"> an ID by which we identify this word in all the other structures. The ID value is calculated as a simple auto-increment counter, located in the class.</w:t>
      </w:r>
    </w:p>
    <w:p w14:paraId="6FA881C7" w14:textId="2E87A981" w:rsidR="00CD6219" w:rsidRDefault="00CD6219" w:rsidP="001F74EB">
      <w:pPr>
        <w:pStyle w:val="Text"/>
        <w:ind w:left="720" w:right="720" w:firstLine="720"/>
        <w:jc w:val="both"/>
      </w:pPr>
    </w:p>
    <w:p w14:paraId="257E773B" w14:textId="7C60EDFA" w:rsidR="00CD6219" w:rsidRDefault="00CD6219" w:rsidP="001F74EB">
      <w:pPr>
        <w:pStyle w:val="Text"/>
        <w:ind w:left="720" w:right="720" w:firstLine="720"/>
        <w:jc w:val="both"/>
      </w:pPr>
      <w:r>
        <w:t>We add words to this structure when they appear for the first time in one of the files from which we create the index. Because of this, all the words that are in this structure, appear in the index at least once. We use this to determine which words in an input query are relevant to the index and to find out their IDs.</w:t>
      </w:r>
    </w:p>
    <w:p w14:paraId="6A0DD7CC" w14:textId="301C8DD8" w:rsidR="00CD6219" w:rsidRDefault="00CD6219" w:rsidP="002E3FC6">
      <w:pPr>
        <w:pStyle w:val="Text"/>
        <w:ind w:left="720" w:firstLine="720"/>
      </w:pPr>
    </w:p>
    <w:p w14:paraId="527A5E0D" w14:textId="60E6EF74" w:rsidR="00CD6219" w:rsidRDefault="00CD6219" w:rsidP="001F74EB">
      <w:pPr>
        <w:pStyle w:val="Heading5"/>
        <w:numPr>
          <w:ilvl w:val="0"/>
          <w:numId w:val="5"/>
        </w:numPr>
        <w:ind w:left="357" w:hanging="357"/>
        <w:jc w:val="center"/>
      </w:pPr>
      <w:proofErr w:type="spellStart"/>
      <w:r>
        <w:t>FileRef</w:t>
      </w:r>
      <w:proofErr w:type="spellEnd"/>
      <w:r>
        <w:t xml:space="preserve"> – file dictionary</w:t>
      </w:r>
    </w:p>
    <w:p w14:paraId="167D2037" w14:textId="7BA30398" w:rsidR="00CD6219" w:rsidRDefault="00CD6219" w:rsidP="00CD6219">
      <w:pPr>
        <w:pStyle w:val="Text"/>
        <w:jc w:val="center"/>
      </w:pPr>
    </w:p>
    <w:p w14:paraId="5C387104" w14:textId="77777777" w:rsidR="00CD6219" w:rsidRDefault="00CD6219" w:rsidP="001F74EB">
      <w:pPr>
        <w:pStyle w:val="Text"/>
        <w:ind w:left="720" w:right="720" w:firstLine="720"/>
        <w:jc w:val="both"/>
      </w:pPr>
      <w:r>
        <w:t xml:space="preserve">This structure is a dictionary, where both the key and the value are strings. The value is the full path to the file that we are adding, and the key is its hash value. The key is an ID by which we identify this file in the other structures. The hash value is calculated with the integrated Python </w:t>
      </w:r>
      <w:bookmarkStart w:id="0" w:name="_Hlk36268087"/>
      <w:r w:rsidRPr="00210F8C">
        <w:rPr>
          <w:rFonts w:ascii="Consolas" w:hAnsi="Consolas"/>
          <w:color w:val="7030A0"/>
        </w:rPr>
        <w:t>hash</w:t>
      </w:r>
      <w:bookmarkEnd w:id="0"/>
      <w:r w:rsidRPr="00210F8C">
        <w:rPr>
          <w:rFonts w:ascii="Consolas" w:hAnsi="Consolas"/>
        </w:rPr>
        <w:t>(</w:t>
      </w:r>
      <w:r>
        <w:rPr>
          <w:rFonts w:ascii="Consolas" w:hAnsi="Consolas"/>
        </w:rPr>
        <w:t>str</w:t>
      </w:r>
      <w:r w:rsidRPr="00210F8C">
        <w:rPr>
          <w:rFonts w:ascii="Consolas" w:hAnsi="Consolas"/>
        </w:rPr>
        <w:t>)</w:t>
      </w:r>
      <w:r>
        <w:t>method.</w:t>
      </w:r>
    </w:p>
    <w:p w14:paraId="54906377" w14:textId="77777777" w:rsidR="00CD6219" w:rsidRDefault="00CD6219" w:rsidP="001F74EB">
      <w:pPr>
        <w:pStyle w:val="Text"/>
        <w:ind w:left="720" w:right="720" w:firstLine="720"/>
        <w:jc w:val="both"/>
      </w:pPr>
    </w:p>
    <w:p w14:paraId="30275DD2" w14:textId="77777777" w:rsidR="00CD6219" w:rsidRDefault="00CD6219" w:rsidP="001F74EB">
      <w:pPr>
        <w:pStyle w:val="Text"/>
        <w:ind w:left="720" w:right="720" w:firstLine="720"/>
        <w:jc w:val="both"/>
      </w:pPr>
      <w:bookmarkStart w:id="1" w:name="_Hlk36268079"/>
      <w:r>
        <w:t xml:space="preserve">We use this structure to find the full paths to the files that are determined to be relevant to the input query.  </w:t>
      </w:r>
    </w:p>
    <w:bookmarkEnd w:id="1"/>
    <w:p w14:paraId="4EE5DE4D" w14:textId="77777777" w:rsidR="00CD6219" w:rsidRDefault="00CD6219" w:rsidP="00CD6219">
      <w:pPr>
        <w:pStyle w:val="Text"/>
        <w:ind w:left="720" w:firstLine="720"/>
      </w:pPr>
    </w:p>
    <w:p w14:paraId="64A95248" w14:textId="7078A924" w:rsidR="00CD6219" w:rsidRDefault="00CD6219" w:rsidP="001F74EB">
      <w:pPr>
        <w:pStyle w:val="Heading5"/>
        <w:numPr>
          <w:ilvl w:val="0"/>
          <w:numId w:val="5"/>
        </w:numPr>
        <w:ind w:left="357" w:hanging="357"/>
        <w:jc w:val="center"/>
      </w:pPr>
      <w:proofErr w:type="spellStart"/>
      <w:r>
        <w:t>IndexingData</w:t>
      </w:r>
      <w:proofErr w:type="spellEnd"/>
      <w:r>
        <w:t xml:space="preserve"> – index</w:t>
      </w:r>
    </w:p>
    <w:p w14:paraId="5FFDC5B5" w14:textId="77777777" w:rsidR="001F74EB" w:rsidRPr="001F74EB" w:rsidRDefault="001F74EB" w:rsidP="001F74EB"/>
    <w:p w14:paraId="765DAF04" w14:textId="7595085D" w:rsidR="0035102E" w:rsidRDefault="001F74EB" w:rsidP="001F74EB">
      <w:pPr>
        <w:pStyle w:val="Text"/>
        <w:ind w:left="720" w:right="720" w:firstLine="720"/>
        <w:jc w:val="both"/>
      </w:pPr>
      <w:r>
        <w:t xml:space="preserve">The most important structure, the index. </w:t>
      </w:r>
      <w:r w:rsidR="00D00F3D">
        <w:t>T</w:t>
      </w:r>
      <w:r>
        <w:t>his structure is organized as a d</w:t>
      </w:r>
      <w:r w:rsidR="000B1F6B">
        <w:t>ictionary of dictionaries. With the parent dictionary having the signature of &lt;</w:t>
      </w:r>
      <w:proofErr w:type="spellStart"/>
      <w:r w:rsidR="000B1F6B" w:rsidRPr="000B1F6B">
        <w:rPr>
          <w:rFonts w:ascii="Consolas" w:hAnsi="Consolas"/>
          <w:color w:val="7030A0"/>
        </w:rPr>
        <w:t>wordid</w:t>
      </w:r>
      <w:proofErr w:type="spellEnd"/>
      <w:r w:rsidR="000B1F6B" w:rsidRPr="000B1F6B">
        <w:rPr>
          <w:rFonts w:ascii="Consolas" w:hAnsi="Consolas"/>
          <w:color w:val="7030A0"/>
        </w:rPr>
        <w:t xml:space="preserve">, </w:t>
      </w:r>
      <w:proofErr w:type="spellStart"/>
      <w:r w:rsidR="000B1F6B" w:rsidRPr="000B1F6B">
        <w:rPr>
          <w:rFonts w:ascii="Consolas" w:hAnsi="Consolas"/>
          <w:color w:val="7030A0"/>
        </w:rPr>
        <w:t>WordInfo</w:t>
      </w:r>
      <w:proofErr w:type="spellEnd"/>
      <w:r w:rsidR="000B1F6B">
        <w:t>&gt;, and the child dictionaries having the signatures of &lt;</w:t>
      </w:r>
      <w:proofErr w:type="spellStart"/>
      <w:r w:rsidR="000B1F6B" w:rsidRPr="000B1F6B">
        <w:rPr>
          <w:rFonts w:ascii="Consolas" w:hAnsi="Consolas"/>
          <w:color w:val="7030A0"/>
        </w:rPr>
        <w:t>fileid</w:t>
      </w:r>
      <w:proofErr w:type="spellEnd"/>
      <w:r w:rsidR="000B1F6B" w:rsidRPr="000B1F6B">
        <w:rPr>
          <w:rFonts w:ascii="Consolas" w:hAnsi="Consolas"/>
          <w:color w:val="7030A0"/>
        </w:rPr>
        <w:t xml:space="preserve">, </w:t>
      </w:r>
      <w:proofErr w:type="spellStart"/>
      <w:r w:rsidR="000B1F6B" w:rsidRPr="000B1F6B">
        <w:rPr>
          <w:rFonts w:ascii="Consolas" w:hAnsi="Consolas"/>
          <w:color w:val="7030A0"/>
        </w:rPr>
        <w:t>WFData</w:t>
      </w:r>
      <w:proofErr w:type="spellEnd"/>
      <w:r w:rsidR="000B1F6B">
        <w:t xml:space="preserve">&gt;. During development, the main question was whether to have the parent dictionary be accessed by the </w:t>
      </w:r>
      <w:proofErr w:type="spellStart"/>
      <w:r w:rsidR="000B1F6B" w:rsidRPr="000B1F6B">
        <w:rPr>
          <w:rFonts w:ascii="Consolas" w:hAnsi="Consolas"/>
          <w:color w:val="7030A0"/>
        </w:rPr>
        <w:t>wordid</w:t>
      </w:r>
      <w:proofErr w:type="spellEnd"/>
      <w:r w:rsidR="000B1F6B">
        <w:t xml:space="preserve">, or the </w:t>
      </w:r>
      <w:proofErr w:type="spellStart"/>
      <w:r w:rsidR="000B1F6B" w:rsidRPr="000B1F6B">
        <w:rPr>
          <w:rFonts w:ascii="Consolas" w:hAnsi="Consolas"/>
          <w:color w:val="7030A0"/>
        </w:rPr>
        <w:t>fileid</w:t>
      </w:r>
      <w:proofErr w:type="spellEnd"/>
      <w:r w:rsidR="000B1F6B">
        <w:t>.</w:t>
      </w:r>
      <w:r w:rsidR="0035102E">
        <w:t xml:space="preserve"> In the end, I decided to organize the parent dictionary by words, as this would allow direct access during query processing, and </w:t>
      </w:r>
      <w:r w:rsidR="00402FCB">
        <w:t>would allow the best performance</w:t>
      </w:r>
      <w:r w:rsidR="0035102E">
        <w:t>. The trade</w:t>
      </w:r>
      <w:r w:rsidR="0055731D">
        <w:t>-</w:t>
      </w:r>
      <w:r w:rsidR="0035102E">
        <w:t>off is that index creation takes a little longer, as it’s more difficult to calculate the maximum word frequencies per file and the norms used in normalized weight calculations.</w:t>
      </w:r>
      <w:r w:rsidR="00402FCB">
        <w:t xml:space="preserve"> </w:t>
      </w:r>
    </w:p>
    <w:p w14:paraId="1FE6EB43" w14:textId="73E4B09C" w:rsidR="0035102E" w:rsidRDefault="00402FCB" w:rsidP="001F74EB">
      <w:pPr>
        <w:pStyle w:val="Text"/>
        <w:ind w:left="720" w:right="720" w:firstLine="720"/>
        <w:jc w:val="both"/>
      </w:pPr>
      <w:r w:rsidRPr="004909D9">
        <w:rPr>
          <w:noProof/>
          <w:lang w:eastAsia="en-AU"/>
        </w:rPr>
        <w:lastRenderedPageBreak/>
        <w:drawing>
          <wp:anchor distT="0" distB="0" distL="114300" distR="114300" simplePos="0" relativeHeight="251703296" behindDoc="1" locked="0" layoutInCell="1" allowOverlap="1" wp14:anchorId="27583D05" wp14:editId="7F29B577">
            <wp:simplePos x="0" y="0"/>
            <wp:positionH relativeFrom="margin">
              <wp:posOffset>0</wp:posOffset>
            </wp:positionH>
            <wp:positionV relativeFrom="margin">
              <wp:posOffset>0</wp:posOffset>
            </wp:positionV>
            <wp:extent cx="6858000" cy="9144000"/>
            <wp:effectExtent l="0" t="0" r="0" b="0"/>
            <wp:wrapNone/>
            <wp:docPr id="42" name="Picture 4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1.png"/>
                    <pic:cNvPicPr/>
                  </pic:nvPicPr>
                  <pic:blipFill>
                    <a:blip r:embed="rId11" cstate="print">
                      <a:alphaModFix amt="20000"/>
                      <a:extLst>
                        <a:ext uri="{28A0092B-C50C-407E-A947-70E740481C1C}">
                          <a14:useLocalDpi xmlns:a14="http://schemas.microsoft.com/office/drawing/2010/main" val="0"/>
                        </a:ext>
                      </a:extLst>
                    </a:blip>
                    <a:stretch>
                      <a:fillRect/>
                    </a:stretch>
                  </pic:blipFill>
                  <pic:spPr>
                    <a:xfrm>
                      <a:off x="0" y="0"/>
                      <a:ext cx="6858000" cy="914400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01248" behindDoc="1" locked="0" layoutInCell="1" allowOverlap="1" wp14:anchorId="1E9C687F" wp14:editId="128957B2">
            <wp:simplePos x="0" y="0"/>
            <wp:positionH relativeFrom="column">
              <wp:posOffset>2743200</wp:posOffset>
            </wp:positionH>
            <wp:positionV relativeFrom="paragraph">
              <wp:posOffset>129540</wp:posOffset>
            </wp:positionV>
            <wp:extent cx="3343275" cy="3181350"/>
            <wp:effectExtent l="0" t="0" r="9525" b="0"/>
            <wp:wrapTight wrapText="bothSides">
              <wp:wrapPolygon edited="0">
                <wp:start x="0" y="0"/>
                <wp:lineTo x="0" y="3751"/>
                <wp:lineTo x="16369" y="4139"/>
                <wp:lineTo x="12062" y="4786"/>
                <wp:lineTo x="11446" y="5044"/>
                <wp:lineTo x="11446" y="8795"/>
                <wp:lineTo x="6769" y="10735"/>
                <wp:lineTo x="5662" y="10865"/>
                <wp:lineTo x="5662" y="12417"/>
                <wp:lineTo x="2585" y="12675"/>
                <wp:lineTo x="2092" y="12934"/>
                <wp:lineTo x="2092" y="21471"/>
                <wp:lineTo x="10092" y="21471"/>
                <wp:lineTo x="10338" y="12934"/>
                <wp:lineTo x="9600" y="12417"/>
                <wp:lineTo x="16985" y="10994"/>
                <wp:lineTo x="16862" y="10347"/>
                <wp:lineTo x="21538" y="8925"/>
                <wp:lineTo x="21538" y="4915"/>
                <wp:lineTo x="16985" y="4139"/>
                <wp:lineTo x="17231" y="1035"/>
                <wp:lineTo x="16123" y="647"/>
                <wp:lineTo x="10092" y="0"/>
                <wp:lineTo x="0" y="0"/>
              </wp:wrapPolygon>
            </wp:wrapTight>
            <wp:docPr id="41" name="Picture 4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ndex.png"/>
                    <pic:cNvPicPr/>
                  </pic:nvPicPr>
                  <pic:blipFill>
                    <a:blip r:embed="rId25">
                      <a:extLst>
                        <a:ext uri="{28A0092B-C50C-407E-A947-70E740481C1C}">
                          <a14:useLocalDpi xmlns:a14="http://schemas.microsoft.com/office/drawing/2010/main" val="0"/>
                        </a:ext>
                      </a:extLst>
                    </a:blip>
                    <a:stretch>
                      <a:fillRect/>
                    </a:stretch>
                  </pic:blipFill>
                  <pic:spPr>
                    <a:xfrm>
                      <a:off x="0" y="0"/>
                      <a:ext cx="3343275" cy="3181350"/>
                    </a:xfrm>
                    <a:prstGeom prst="rect">
                      <a:avLst/>
                    </a:prstGeom>
                  </pic:spPr>
                </pic:pic>
              </a:graphicData>
            </a:graphic>
          </wp:anchor>
        </w:drawing>
      </w:r>
    </w:p>
    <w:p w14:paraId="3256F96E" w14:textId="2C9FCE29" w:rsidR="00402FCB" w:rsidRDefault="00402FCB" w:rsidP="00402FCB">
      <w:pPr>
        <w:pStyle w:val="Text"/>
        <w:ind w:left="720" w:right="720" w:firstLine="720"/>
        <w:jc w:val="center"/>
      </w:pPr>
    </w:p>
    <w:p w14:paraId="5347E3DE" w14:textId="77777777" w:rsidR="00402FCB" w:rsidRDefault="00402FCB" w:rsidP="00402FCB">
      <w:pPr>
        <w:pStyle w:val="Text"/>
        <w:ind w:left="720" w:right="720" w:firstLine="720"/>
        <w:jc w:val="center"/>
      </w:pPr>
    </w:p>
    <w:p w14:paraId="605F2649" w14:textId="77777777" w:rsidR="00402FCB" w:rsidRDefault="00402FCB" w:rsidP="00402FCB">
      <w:pPr>
        <w:pStyle w:val="Text"/>
        <w:ind w:left="720" w:right="720" w:firstLine="720"/>
        <w:jc w:val="center"/>
      </w:pPr>
    </w:p>
    <w:p w14:paraId="42CAC190" w14:textId="77777777" w:rsidR="00402FCB" w:rsidRDefault="00402FCB" w:rsidP="00402FCB">
      <w:pPr>
        <w:pStyle w:val="Text"/>
        <w:ind w:left="720" w:right="720" w:firstLine="720"/>
        <w:jc w:val="center"/>
      </w:pPr>
    </w:p>
    <w:p w14:paraId="0007079A" w14:textId="77777777" w:rsidR="00402FCB" w:rsidRDefault="00402FCB" w:rsidP="00402FCB">
      <w:pPr>
        <w:jc w:val="center"/>
        <w:rPr>
          <w:i/>
          <w:iCs/>
        </w:rPr>
      </w:pPr>
    </w:p>
    <w:p w14:paraId="13DA0216" w14:textId="7AFABBE4" w:rsidR="00402FCB" w:rsidRPr="00402FCB" w:rsidRDefault="00402FCB" w:rsidP="00402FCB">
      <w:pPr>
        <w:jc w:val="center"/>
        <w:rPr>
          <w:i/>
          <w:iCs/>
        </w:rPr>
      </w:pPr>
      <w:r w:rsidRPr="00402FCB">
        <w:rPr>
          <w:i/>
          <w:iCs/>
        </w:rPr>
        <w:t xml:space="preserve">Figure 2.0 – Index </w:t>
      </w:r>
    </w:p>
    <w:p w14:paraId="30E5741C" w14:textId="5AAA8035" w:rsidR="00402FCB" w:rsidRDefault="00402FCB" w:rsidP="00402FCB">
      <w:pPr>
        <w:jc w:val="center"/>
      </w:pPr>
      <w:r w:rsidRPr="00402FCB">
        <w:rPr>
          <w:i/>
          <w:iCs/>
        </w:rPr>
        <w:t>dictionary organization</w:t>
      </w:r>
      <w:r>
        <w:t>.</w:t>
      </w:r>
    </w:p>
    <w:p w14:paraId="5A056218" w14:textId="77777777" w:rsidR="00402FCB" w:rsidRDefault="00402FCB">
      <w:r>
        <w:br w:type="page"/>
      </w:r>
    </w:p>
    <w:p w14:paraId="3FAFE9D6" w14:textId="3EDE4254" w:rsidR="0035102E" w:rsidRDefault="0035102E" w:rsidP="00402FCB">
      <w:pPr>
        <w:jc w:val="center"/>
      </w:pPr>
    </w:p>
    <w:p w14:paraId="680CACBD" w14:textId="6FA36AE0" w:rsidR="001F74EB" w:rsidRPr="001F74EB" w:rsidRDefault="00402FCB" w:rsidP="001F74EB">
      <w:pPr>
        <w:pStyle w:val="Text"/>
      </w:pPr>
      <w:r>
        <w:rPr>
          <w:noProof/>
        </w:rPr>
        <mc:AlternateContent>
          <mc:Choice Requires="wps">
            <w:drawing>
              <wp:anchor distT="45720" distB="45720" distL="114300" distR="114300" simplePos="0" relativeHeight="251705344" behindDoc="0" locked="0" layoutInCell="1" allowOverlap="1" wp14:anchorId="1986DBB9" wp14:editId="51784FB6">
                <wp:simplePos x="0" y="0"/>
                <wp:positionH relativeFrom="margin">
                  <wp:posOffset>2192655</wp:posOffset>
                </wp:positionH>
                <wp:positionV relativeFrom="page">
                  <wp:posOffset>640080</wp:posOffset>
                </wp:positionV>
                <wp:extent cx="2903220" cy="318135"/>
                <wp:effectExtent l="0" t="0" r="11430" b="20955"/>
                <wp:wrapSquare wrapText="bothSides"/>
                <wp:docPr id="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3220" cy="318135"/>
                        </a:xfrm>
                        <a:prstGeom prst="rect">
                          <a:avLst/>
                        </a:prstGeom>
                        <a:solidFill>
                          <a:srgbClr val="FFFFFF"/>
                        </a:solidFill>
                        <a:ln w="12700">
                          <a:solidFill>
                            <a:schemeClr val="accent1"/>
                          </a:solidFill>
                          <a:miter lim="800000"/>
                          <a:headEnd/>
                          <a:tailEnd/>
                        </a:ln>
                      </wps:spPr>
                      <wps:txbx>
                        <w:txbxContent>
                          <w:p w14:paraId="3EC98AE8" w14:textId="2401F91F" w:rsidR="00DF49B7" w:rsidRPr="00012F75" w:rsidRDefault="00DF49B7" w:rsidP="00402FCB">
                            <w:pPr>
                              <w:pStyle w:val="Heading4"/>
                            </w:pPr>
                            <w:r>
                              <w:t>Development</w:t>
                            </w:r>
                          </w:p>
                        </w:txbxContent>
                      </wps:txbx>
                      <wps:bodyPr rot="0" vert="horz" wrap="square" lIns="91440" tIns="45720" rIns="91440" bIns="45720" anchor="ctr" anchorCtr="0">
                        <a:spAutoFit/>
                      </wps:bodyPr>
                    </wps:wsp>
                  </a:graphicData>
                </a:graphic>
                <wp14:sizeRelH relativeFrom="margin">
                  <wp14:pctWidth>0</wp14:pctWidth>
                </wp14:sizeRelH>
                <wp14:sizeRelV relativeFrom="margin">
                  <wp14:pctHeight>20000</wp14:pctHeight>
                </wp14:sizeRelV>
              </wp:anchor>
            </w:drawing>
          </mc:Choice>
          <mc:Fallback>
            <w:pict>
              <v:shape w14:anchorId="1986DBB9" id="_x0000_s1030" type="#_x0000_t202" style="position:absolute;margin-left:172.65pt;margin-top:50.4pt;width:228.6pt;height:25.05pt;z-index:25170534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page;mso-width-percent:0;mso-height-percent:20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" strokecolor="#476166 [3204]" strokeweight="1pt">
                <v:textbox style="mso-fit-shape-to-text:t">
                  <w:txbxContent>
                    <w:p w14:paraId="3EC98AE8" w14:textId="2401F91F" w:rsidR="00DF49B7" w:rsidRPr="00012F75" w:rsidRDefault="00DF49B7" w:rsidP="00402FCB">
                      <w:pPr>
                        <w:pStyle w:val="Heading4"/>
                      </w:pPr>
                      <w:r>
                        <w:t>Development</w:t>
                      </w:r>
                    </w:p>
                  </w:txbxContent>
                </v:textbox>
                <w10:wrap type="square" anchorx="margin" anchory="page"/>
              </v:shape>
            </w:pict>
          </mc:Fallback>
        </mc:AlternateContent>
      </w:r>
    </w:p>
    <w:p w14:paraId="6CDB2B94" w14:textId="2621FF07" w:rsidR="00CD6219" w:rsidRPr="00CD6219" w:rsidRDefault="0035102E" w:rsidP="00CD6219">
      <w:r w:rsidRPr="004909D9">
        <w:rPr>
          <w:noProof/>
          <w:lang w:eastAsia="en-AU"/>
        </w:rPr>
        <w:drawing>
          <wp:anchor distT="0" distB="0" distL="114300" distR="114300" simplePos="0" relativeHeight="251700224" behindDoc="1" locked="0" layoutInCell="1" allowOverlap="1" wp14:anchorId="014163C6" wp14:editId="449D4732">
            <wp:simplePos x="0" y="0"/>
            <wp:positionH relativeFrom="margin">
              <wp:posOffset>0</wp:posOffset>
            </wp:positionH>
            <wp:positionV relativeFrom="margin">
              <wp:posOffset>0</wp:posOffset>
            </wp:positionV>
            <wp:extent cx="6858000" cy="9144000"/>
            <wp:effectExtent l="0" t="0" r="0" b="0"/>
            <wp:wrapNone/>
            <wp:docPr id="40" name="Picture 40">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1.png"/>
                    <pic:cNvPicPr/>
                  </pic:nvPicPr>
                  <pic:blipFill>
                    <a:blip r:embed="rId11" cstate="print">
                      <a:alphaModFix amt="20000"/>
                      <a:extLst>
                        <a:ext uri="{28A0092B-C50C-407E-A947-70E740481C1C}">
                          <a14:useLocalDpi xmlns:a14="http://schemas.microsoft.com/office/drawing/2010/main" val="0"/>
                        </a:ext>
                      </a:extLst>
                    </a:blip>
                    <a:stretch>
                      <a:fillRect/>
                    </a:stretch>
                  </pic:blipFill>
                  <pic:spPr>
                    <a:xfrm>
                      <a:off x="0" y="0"/>
                      <a:ext cx="6858000" cy="9144000"/>
                    </a:xfrm>
                    <a:prstGeom prst="rect">
                      <a:avLst/>
                    </a:prstGeom>
                  </pic:spPr>
                </pic:pic>
              </a:graphicData>
            </a:graphic>
            <wp14:sizeRelH relativeFrom="page">
              <wp14:pctWidth>0</wp14:pctWidth>
            </wp14:sizeRelH>
            <wp14:sizeRelV relativeFrom="page">
              <wp14:pctHeight>0</wp14:pctHeight>
            </wp14:sizeRelV>
          </wp:anchor>
        </w:drawing>
      </w:r>
    </w:p>
    <w:p w14:paraId="6295D691" w14:textId="29556C38" w:rsidR="00CD6219" w:rsidRDefault="00CD6219" w:rsidP="00CD6219"/>
    <w:p w14:paraId="4D255744" w14:textId="1880BCFF" w:rsidR="00CD6219" w:rsidRDefault="00C914DF" w:rsidP="00D46992">
      <w:pPr>
        <w:pStyle w:val="Heading5"/>
        <w:numPr>
          <w:ilvl w:val="0"/>
          <w:numId w:val="5"/>
        </w:numPr>
        <w:jc w:val="center"/>
      </w:pPr>
      <w:r>
        <w:t>Practice 1</w:t>
      </w:r>
    </w:p>
    <w:p w14:paraId="1DDF4361" w14:textId="19289152" w:rsidR="00C914DF" w:rsidRDefault="00C914DF" w:rsidP="00C914DF"/>
    <w:p w14:paraId="792F14FF" w14:textId="0F96DBE0" w:rsidR="00FE3338" w:rsidRDefault="00C914DF" w:rsidP="00C914DF">
      <w:pPr>
        <w:pStyle w:val="Text"/>
        <w:ind w:left="720" w:right="720" w:firstLine="720"/>
        <w:jc w:val="both"/>
      </w:pPr>
      <w:r>
        <w:t xml:space="preserve">To start of this practice, and the whole project, we had to implement a module to clean up </w:t>
      </w:r>
      <w:r w:rsidR="00A80F56">
        <w:t>.</w:t>
      </w:r>
      <w:r>
        <w:t xml:space="preserve">html files and get only relevant content from them. </w:t>
      </w:r>
      <w:r w:rsidR="00FE3338">
        <w:t xml:space="preserve">I decided to use the </w:t>
      </w:r>
      <w:hyperlink r:id="rId26" w:history="1">
        <w:r w:rsidR="00FE3338" w:rsidRPr="00FE3338">
          <w:rPr>
            <w:rStyle w:val="Hyperlink"/>
          </w:rPr>
          <w:t>beautifulsoup4</w:t>
        </w:r>
      </w:hyperlink>
      <w:r w:rsidR="00FE3338">
        <w:t xml:space="preserve"> package for this as it’s well documented and widely supported.</w:t>
      </w:r>
    </w:p>
    <w:p w14:paraId="6B27549C" w14:textId="77777777" w:rsidR="00FE3338" w:rsidRDefault="00FE3338" w:rsidP="00C914DF">
      <w:pPr>
        <w:pStyle w:val="Text"/>
        <w:ind w:left="720" w:right="720" w:firstLine="720"/>
        <w:jc w:val="both"/>
      </w:pPr>
    </w:p>
    <w:p w14:paraId="6A97E969" w14:textId="31C87E7D" w:rsidR="00C914DF" w:rsidRDefault="00FE3338" w:rsidP="00C914DF">
      <w:pPr>
        <w:pStyle w:val="Text"/>
        <w:ind w:left="720" w:right="720" w:firstLine="720"/>
        <w:jc w:val="both"/>
      </w:pPr>
      <w:r>
        <w:t>I combine the text content of the &lt;</w:t>
      </w:r>
      <w:r w:rsidRPr="00FE3338">
        <w:rPr>
          <w:rFonts w:ascii="Consolas" w:hAnsi="Consolas"/>
          <w:color w:val="7030A0"/>
        </w:rPr>
        <w:t>title</w:t>
      </w:r>
      <w:r>
        <w:t>&gt; tag and the &lt;</w:t>
      </w:r>
      <w:r w:rsidRPr="00FE3338">
        <w:rPr>
          <w:rFonts w:ascii="Consolas" w:hAnsi="Consolas"/>
          <w:color w:val="7030A0"/>
        </w:rPr>
        <w:t>body</w:t>
      </w:r>
      <w:r>
        <w:t xml:space="preserve">&gt; tag along with all its descendants that are a </w:t>
      </w:r>
      <w:r w:rsidRPr="00FE3338">
        <w:rPr>
          <w:rFonts w:ascii="Consolas" w:hAnsi="Consolas"/>
          <w:noProof/>
          <w:color w:val="7030A0"/>
        </w:rPr>
        <w:t>NavigableString</w:t>
      </w:r>
      <w:r>
        <w:t xml:space="preserve">, while skipping comments and scripts. </w:t>
      </w:r>
    </w:p>
    <w:p w14:paraId="73A94D89" w14:textId="41106F97" w:rsidR="00FE3338" w:rsidRDefault="00FE3338" w:rsidP="00C914DF">
      <w:pPr>
        <w:pStyle w:val="Text"/>
        <w:ind w:left="720" w:right="720" w:firstLine="720"/>
        <w:jc w:val="both"/>
      </w:pPr>
    </w:p>
    <w:p w14:paraId="2E95C035" w14:textId="716ED6B6" w:rsidR="00FE3338" w:rsidRDefault="00FE3338" w:rsidP="00C914DF">
      <w:pPr>
        <w:pStyle w:val="Text"/>
        <w:ind w:left="720" w:right="720" w:firstLine="720"/>
        <w:jc w:val="both"/>
      </w:pPr>
      <w:r>
        <w:t>Next, we had to implement a normalizing module, to process the resulting content. I go through the text</w:t>
      </w:r>
      <w:r w:rsidR="0055731D">
        <w:t>,</w:t>
      </w:r>
      <w:r>
        <w:t xml:space="preserve"> only once, changing all letters to lowercase, replacing any accented letter with its non-accented counterpart  (á -&gt; a, etc.), and removing any forbidden characters.</w:t>
      </w:r>
    </w:p>
    <w:p w14:paraId="4D04F589" w14:textId="524C6574" w:rsidR="00FE3338" w:rsidRDefault="00FE3338" w:rsidP="00C914DF">
      <w:pPr>
        <w:pStyle w:val="Text"/>
        <w:ind w:left="720" w:right="720" w:firstLine="720"/>
        <w:jc w:val="both"/>
      </w:pPr>
    </w:p>
    <w:p w14:paraId="57DD076E" w14:textId="1D62F6AC" w:rsidR="00FE3338" w:rsidRDefault="00234548" w:rsidP="00C914DF">
      <w:pPr>
        <w:pStyle w:val="Text"/>
        <w:ind w:left="720" w:right="720" w:firstLine="720"/>
        <w:jc w:val="both"/>
      </w:pPr>
      <w:r>
        <w:t>Only the following</w:t>
      </w:r>
      <w:r w:rsidR="00FE3338">
        <w:t xml:space="preserve"> characters</w:t>
      </w:r>
      <w:r>
        <w:t xml:space="preserve"> are allowed</w:t>
      </w:r>
      <w:r w:rsidR="00FE3338">
        <w:t>:</w:t>
      </w:r>
    </w:p>
    <w:p w14:paraId="050EA128" w14:textId="0147F959" w:rsidR="00FE3338" w:rsidRDefault="00234548" w:rsidP="00234548">
      <w:pPr>
        <w:pStyle w:val="Text"/>
        <w:ind w:left="720" w:right="720" w:firstLine="720"/>
        <w:jc w:val="center"/>
        <w:rPr>
          <w:rFonts w:ascii="Consolas" w:hAnsi="Consolas"/>
        </w:rPr>
      </w:pPr>
      <w:r w:rsidRPr="00234548">
        <w:rPr>
          <w:rFonts w:ascii="Consolas" w:hAnsi="Consolas"/>
        </w:rPr>
        <w:t>[‘a’...’z’, ‘A’...’Z’, ‘ ‘, ‘_’, ‘-‘, ‘\n’,‘0’..’9’]</w:t>
      </w:r>
    </w:p>
    <w:p w14:paraId="41358660" w14:textId="77777777" w:rsidR="00234548" w:rsidRPr="00234548" w:rsidRDefault="00234548" w:rsidP="00234548">
      <w:pPr>
        <w:pStyle w:val="Text"/>
        <w:ind w:left="720" w:right="720" w:firstLine="720"/>
        <w:jc w:val="center"/>
        <w:rPr>
          <w:rFonts w:ascii="Consolas" w:hAnsi="Consolas"/>
        </w:rPr>
      </w:pPr>
    </w:p>
    <w:p w14:paraId="12D63A8C" w14:textId="77777777" w:rsidR="00234548" w:rsidRDefault="00234548" w:rsidP="00234548">
      <w:pPr>
        <w:pStyle w:val="Text"/>
        <w:ind w:left="720" w:right="720" w:firstLine="720"/>
        <w:jc w:val="both"/>
      </w:pPr>
      <w:r>
        <w:t>The rest are filtered out using a simple regular expression:</w:t>
      </w:r>
    </w:p>
    <w:p w14:paraId="36B42852" w14:textId="3D70EFD0" w:rsidR="00234548" w:rsidRDefault="00234548" w:rsidP="00234548">
      <w:pPr>
        <w:pStyle w:val="Text"/>
        <w:ind w:left="720" w:right="720" w:firstLine="720"/>
        <w:jc w:val="center"/>
        <w:rPr>
          <w:rFonts w:ascii="Consolas" w:hAnsi="Consolas"/>
        </w:rPr>
      </w:pPr>
      <w:r w:rsidRPr="00234548">
        <w:rPr>
          <w:rFonts w:ascii="Consolas" w:hAnsi="Consolas"/>
        </w:rPr>
        <w:t>[^a-z0-9\s\_\-\n]</w:t>
      </w:r>
    </w:p>
    <w:p w14:paraId="11F0603D" w14:textId="3DE6B6A3" w:rsidR="00234548" w:rsidRPr="00234548" w:rsidRDefault="00234548" w:rsidP="00234548">
      <w:pPr>
        <w:pStyle w:val="Text"/>
      </w:pPr>
    </w:p>
    <w:p w14:paraId="29FFEA80" w14:textId="43006669" w:rsidR="00234548" w:rsidRDefault="00234548" w:rsidP="00234548">
      <w:pPr>
        <w:pStyle w:val="Text"/>
        <w:ind w:left="720" w:right="720" w:firstLine="720"/>
        <w:jc w:val="both"/>
      </w:pPr>
      <w:r>
        <w:t>After that, we were to create a tokenizing module. During development</w:t>
      </w:r>
      <w:r w:rsidR="009E1DD9">
        <w:t>,</w:t>
      </w:r>
      <w:r>
        <w:t xml:space="preserve"> I used a regular expression for this, but for the sake of consistency, I switched to the </w:t>
      </w:r>
      <w:r w:rsidRPr="00234548">
        <w:rPr>
          <w:rFonts w:ascii="Consolas" w:hAnsi="Consolas"/>
          <w:noProof/>
          <w:color w:val="7030A0"/>
        </w:rPr>
        <w:t>nltk</w:t>
      </w:r>
      <w:r>
        <w:t xml:space="preserve"> implementation of the </w:t>
      </w:r>
      <w:r w:rsidRPr="00234548">
        <w:rPr>
          <w:rFonts w:ascii="Consolas" w:hAnsi="Consolas"/>
          <w:noProof/>
          <w:color w:val="7030A0"/>
        </w:rPr>
        <w:t>TreebankWordTokenizer</w:t>
      </w:r>
      <w:r>
        <w:t>.</w:t>
      </w:r>
    </w:p>
    <w:p w14:paraId="184A3910" w14:textId="727BC692" w:rsidR="00234548" w:rsidRDefault="00234548" w:rsidP="00234548">
      <w:pPr>
        <w:pStyle w:val="Text"/>
        <w:ind w:left="720" w:right="720" w:firstLine="720"/>
        <w:jc w:val="both"/>
      </w:pPr>
    </w:p>
    <w:p w14:paraId="117DC2E2" w14:textId="1F2F5C80" w:rsidR="00234548" w:rsidRDefault="00234548" w:rsidP="00234548">
      <w:pPr>
        <w:pStyle w:val="Text"/>
        <w:ind w:left="720" w:right="720" w:firstLine="720"/>
        <w:jc w:val="both"/>
      </w:pPr>
      <w:r>
        <w:t>Modules mentioned in this description:</w:t>
      </w:r>
    </w:p>
    <w:p w14:paraId="76FC4B93" w14:textId="107FE50F" w:rsidR="00234548" w:rsidRDefault="00A80F56" w:rsidP="00234548">
      <w:pPr>
        <w:pStyle w:val="Text"/>
        <w:numPr>
          <w:ilvl w:val="3"/>
          <w:numId w:val="5"/>
        </w:numPr>
        <w:ind w:right="720"/>
        <w:jc w:val="both"/>
      </w:pPr>
      <w:r>
        <w:t>Practice1/</w:t>
      </w:r>
      <w:r w:rsidR="00234548">
        <w:t>htmlfilter.py</w:t>
      </w:r>
    </w:p>
    <w:p w14:paraId="698B060C" w14:textId="0B58AD4E" w:rsidR="00234548" w:rsidRDefault="00A80F56" w:rsidP="00234548">
      <w:pPr>
        <w:pStyle w:val="Text"/>
        <w:numPr>
          <w:ilvl w:val="3"/>
          <w:numId w:val="5"/>
        </w:numPr>
        <w:ind w:right="720"/>
        <w:jc w:val="both"/>
      </w:pPr>
      <w:r>
        <w:t>Practice2/</w:t>
      </w:r>
      <w:r w:rsidR="00234548">
        <w:t>normalization_tokenization.py</w:t>
      </w:r>
    </w:p>
    <w:p w14:paraId="337FCB03" w14:textId="489C09D5" w:rsidR="00234548" w:rsidRDefault="00234548" w:rsidP="00234548">
      <w:pPr>
        <w:pStyle w:val="Text"/>
        <w:ind w:left="720" w:right="720" w:firstLine="720"/>
        <w:jc w:val="both"/>
      </w:pPr>
    </w:p>
    <w:p w14:paraId="2531FEC2" w14:textId="173EE040" w:rsidR="00234548" w:rsidRDefault="00234548" w:rsidP="00234548">
      <w:pPr>
        <w:pStyle w:val="Heading5"/>
        <w:numPr>
          <w:ilvl w:val="0"/>
          <w:numId w:val="5"/>
        </w:numPr>
        <w:jc w:val="center"/>
      </w:pPr>
      <w:r>
        <w:t>Practice 2</w:t>
      </w:r>
    </w:p>
    <w:p w14:paraId="782DF30D" w14:textId="77777777" w:rsidR="00234548" w:rsidRPr="00234548" w:rsidRDefault="00234548" w:rsidP="00234548">
      <w:pPr>
        <w:pStyle w:val="Text"/>
      </w:pPr>
    </w:p>
    <w:p w14:paraId="5BC42B14" w14:textId="70B37DE1" w:rsidR="00A80F56" w:rsidRDefault="00234548" w:rsidP="00234548">
      <w:pPr>
        <w:pStyle w:val="Text"/>
        <w:ind w:left="720" w:right="720" w:firstLine="720"/>
        <w:jc w:val="both"/>
      </w:pPr>
      <w:r>
        <w:t xml:space="preserve">For the second practice, we had to implement a module that would be used to remove stop words from the resulting token list. </w:t>
      </w:r>
      <w:r w:rsidR="009E1DD9">
        <w:t>On</w:t>
      </w:r>
      <w:r>
        <w:t xml:space="preserve"> this </w:t>
      </w:r>
      <w:hyperlink r:id="rId27" w:history="1">
        <w:r>
          <w:rPr>
            <w:rStyle w:val="Hyperlink"/>
          </w:rPr>
          <w:t>website</w:t>
        </w:r>
      </w:hyperlink>
      <w:r>
        <w:t xml:space="preserve">, I found two .txt files containing </w:t>
      </w:r>
      <w:r w:rsidR="00A80F56">
        <w:t xml:space="preserve">Spanish stop words. I manually combined these two files into one file, contained in the Practice2 folder. During the </w:t>
      </w:r>
      <w:r w:rsidR="00683293" w:rsidRPr="004909D9">
        <w:rPr>
          <w:noProof/>
          <w:lang w:eastAsia="en-AU"/>
        </w:rPr>
        <w:lastRenderedPageBreak/>
        <w:drawing>
          <wp:anchor distT="0" distB="0" distL="114300" distR="114300" simplePos="0" relativeHeight="251707392" behindDoc="1" locked="0" layoutInCell="1" allowOverlap="1" wp14:anchorId="14C8C87D" wp14:editId="75C025B8">
            <wp:simplePos x="0" y="0"/>
            <wp:positionH relativeFrom="margin">
              <wp:posOffset>0</wp:posOffset>
            </wp:positionH>
            <wp:positionV relativeFrom="margin">
              <wp:posOffset>0</wp:posOffset>
            </wp:positionV>
            <wp:extent cx="6858000" cy="9144000"/>
            <wp:effectExtent l="0" t="0" r="0" b="0"/>
            <wp:wrapNone/>
            <wp:docPr id="45" name="Picture 4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1.png"/>
                    <pic:cNvPicPr/>
                  </pic:nvPicPr>
                  <pic:blipFill>
                    <a:blip r:embed="rId11" cstate="print">
                      <a:alphaModFix amt="20000"/>
                      <a:extLst>
                        <a:ext uri="{28A0092B-C50C-407E-A947-70E740481C1C}">
                          <a14:useLocalDpi xmlns:a14="http://schemas.microsoft.com/office/drawing/2010/main" val="0"/>
                        </a:ext>
                      </a:extLst>
                    </a:blip>
                    <a:stretch>
                      <a:fillRect/>
                    </a:stretch>
                  </pic:blipFill>
                  <pic:spPr>
                    <a:xfrm>
                      <a:off x="0" y="0"/>
                      <a:ext cx="6858000" cy="9144000"/>
                    </a:xfrm>
                    <a:prstGeom prst="rect">
                      <a:avLst/>
                    </a:prstGeom>
                  </pic:spPr>
                </pic:pic>
              </a:graphicData>
            </a:graphic>
            <wp14:sizeRelH relativeFrom="page">
              <wp14:pctWidth>0</wp14:pctWidth>
            </wp14:sizeRelH>
            <wp14:sizeRelV relativeFrom="page">
              <wp14:pctHeight>0</wp14:pctHeight>
            </wp14:sizeRelV>
          </wp:anchor>
        </w:drawing>
      </w:r>
      <w:r w:rsidR="00A80F56">
        <w:t>initialization of the module, this file is loaded into a dictionary, and duplicate words are removed.</w:t>
      </w:r>
    </w:p>
    <w:p w14:paraId="447EFF6C" w14:textId="77777777" w:rsidR="00A80F56" w:rsidRDefault="00A80F56" w:rsidP="00234548">
      <w:pPr>
        <w:pStyle w:val="Text"/>
        <w:ind w:left="720" w:right="720" w:firstLine="720"/>
        <w:jc w:val="both"/>
      </w:pPr>
    </w:p>
    <w:p w14:paraId="3C3BD3E6" w14:textId="7E2120ED" w:rsidR="00234548" w:rsidRDefault="00234548" w:rsidP="00234548">
      <w:pPr>
        <w:pStyle w:val="Text"/>
        <w:ind w:left="720" w:right="720" w:firstLine="720"/>
        <w:jc w:val="both"/>
      </w:pPr>
      <w:r>
        <w:t xml:space="preserve"> </w:t>
      </w:r>
      <w:r w:rsidR="00A80F56">
        <w:t>Modules mentioned in this description:</w:t>
      </w:r>
    </w:p>
    <w:p w14:paraId="57F915FD" w14:textId="1217C089" w:rsidR="00A80F56" w:rsidRDefault="00A80F56" w:rsidP="00A80F56">
      <w:pPr>
        <w:pStyle w:val="Text"/>
        <w:numPr>
          <w:ilvl w:val="3"/>
          <w:numId w:val="5"/>
        </w:numPr>
        <w:ind w:right="720"/>
        <w:jc w:val="both"/>
      </w:pPr>
      <w:r>
        <w:t>Practice2/stopper.py</w:t>
      </w:r>
    </w:p>
    <w:p w14:paraId="344201B1" w14:textId="6347A66F" w:rsidR="00A80F56" w:rsidRDefault="00A80F56" w:rsidP="00A80F56">
      <w:pPr>
        <w:pStyle w:val="Text"/>
        <w:ind w:right="720"/>
        <w:jc w:val="both"/>
      </w:pPr>
    </w:p>
    <w:p w14:paraId="4EC8E6EF" w14:textId="512CE939" w:rsidR="00A80F56" w:rsidRDefault="00A80F56" w:rsidP="00A80F56">
      <w:pPr>
        <w:pStyle w:val="Heading5"/>
        <w:numPr>
          <w:ilvl w:val="0"/>
          <w:numId w:val="5"/>
        </w:numPr>
        <w:jc w:val="center"/>
      </w:pPr>
      <w:r>
        <w:t>Practice 3</w:t>
      </w:r>
    </w:p>
    <w:p w14:paraId="01D0B24C" w14:textId="77777777" w:rsidR="00A80F56" w:rsidRPr="00A80F56" w:rsidRDefault="00A80F56" w:rsidP="00A80F56"/>
    <w:p w14:paraId="3AAC9840" w14:textId="2A8A11C1" w:rsidR="00FE3338" w:rsidRDefault="00A80F56" w:rsidP="00C914DF">
      <w:pPr>
        <w:pStyle w:val="Text"/>
        <w:ind w:left="720" w:right="720" w:firstLine="720"/>
        <w:jc w:val="both"/>
      </w:pPr>
      <w:bookmarkStart w:id="2" w:name="_Hlk36317146"/>
      <w:r>
        <w:t>Our main task for this practice was to create or find a capable stemming module. During testing</w:t>
      </w:r>
      <w:r w:rsidR="009E1DD9">
        <w:t>,</w:t>
      </w:r>
      <w:r>
        <w:t xml:space="preserve"> I tried using the </w:t>
      </w:r>
      <w:r w:rsidRPr="00A80F56">
        <w:rPr>
          <w:rFonts w:ascii="Consolas" w:hAnsi="Consolas"/>
          <w:noProof/>
          <w:color w:val="7030A0"/>
        </w:rPr>
        <w:t>SnowballStemmer</w:t>
      </w:r>
      <w:r>
        <w:t xml:space="preserve"> implementation from the </w:t>
      </w:r>
      <w:r w:rsidRPr="00A80F56">
        <w:rPr>
          <w:rFonts w:ascii="Consolas" w:hAnsi="Consolas"/>
          <w:noProof/>
          <w:color w:val="7030A0"/>
        </w:rPr>
        <w:t>nltk</w:t>
      </w:r>
      <w:r>
        <w:t xml:space="preserve"> package,</w:t>
      </w:r>
      <w:bookmarkEnd w:id="2"/>
      <w:r>
        <w:t xml:space="preserve"> but I ran into some problems. Since we already removed all the accents from the text, this implementation of the stemmer had problems properly stemming the input tokens. So, after some research</w:t>
      </w:r>
      <w:r w:rsidR="009E1DD9">
        <w:t>,</w:t>
      </w:r>
      <w:r>
        <w:t xml:space="preserve"> I found out that the </w:t>
      </w:r>
      <w:r w:rsidRPr="00A80F56">
        <w:rPr>
          <w:rFonts w:ascii="Consolas" w:hAnsi="Consolas"/>
          <w:noProof/>
          <w:color w:val="7030A0"/>
        </w:rPr>
        <w:t>nltk</w:t>
      </w:r>
      <w:r>
        <w:t xml:space="preserve"> package uses the </w:t>
      </w:r>
      <w:r w:rsidRPr="00A80F56">
        <w:rPr>
          <w:i/>
          <w:iCs/>
        </w:rPr>
        <w:t>Apache 2.0 license</w:t>
      </w:r>
      <w:r>
        <w:t xml:space="preserve">, which allows modification of the source code. I downloaded the source code for the </w:t>
      </w:r>
      <w:r w:rsidRPr="00A80F56">
        <w:rPr>
          <w:rFonts w:ascii="Consolas" w:hAnsi="Consolas"/>
          <w:noProof/>
          <w:color w:val="7030A0"/>
        </w:rPr>
        <w:t>SnowballStemmer</w:t>
      </w:r>
      <w:r>
        <w:t xml:space="preserve"> and modified it slightly so that it worked with non-accented text. After some testing and comparisons, I concluded that it was adequate for this project.</w:t>
      </w:r>
    </w:p>
    <w:p w14:paraId="66979D16" w14:textId="61724D1A" w:rsidR="00A80F56" w:rsidRDefault="00A80F56" w:rsidP="00C914DF">
      <w:pPr>
        <w:pStyle w:val="Text"/>
        <w:ind w:left="720" w:right="720" w:firstLine="720"/>
        <w:jc w:val="both"/>
      </w:pPr>
    </w:p>
    <w:p w14:paraId="7904BECD" w14:textId="3D47BB5A" w:rsidR="00A80F56" w:rsidRDefault="00A80F56" w:rsidP="00C914DF">
      <w:pPr>
        <w:pStyle w:val="Text"/>
        <w:ind w:left="720" w:right="720" w:firstLine="720"/>
        <w:jc w:val="both"/>
      </w:pPr>
      <w:r>
        <w:t>Modules mentioned in this description:</w:t>
      </w:r>
    </w:p>
    <w:p w14:paraId="5BAA2691" w14:textId="5FECC64B" w:rsidR="009825B9" w:rsidRDefault="00A80F56" w:rsidP="009825B9">
      <w:pPr>
        <w:pStyle w:val="Text"/>
        <w:numPr>
          <w:ilvl w:val="3"/>
          <w:numId w:val="5"/>
        </w:numPr>
        <w:ind w:right="720"/>
        <w:jc w:val="both"/>
      </w:pPr>
      <w:r>
        <w:t>Practice3/stemmer.py</w:t>
      </w:r>
    </w:p>
    <w:p w14:paraId="0D506576" w14:textId="4B9669BC" w:rsidR="009825B9" w:rsidRDefault="009825B9" w:rsidP="009825B9">
      <w:pPr>
        <w:pStyle w:val="Heading5"/>
        <w:numPr>
          <w:ilvl w:val="0"/>
          <w:numId w:val="5"/>
        </w:numPr>
        <w:jc w:val="center"/>
      </w:pPr>
      <w:r>
        <w:t>Practice 4</w:t>
      </w:r>
    </w:p>
    <w:p w14:paraId="64631C00" w14:textId="49360983" w:rsidR="009825B9" w:rsidRDefault="009825B9" w:rsidP="009825B9"/>
    <w:p w14:paraId="3917B471" w14:textId="0DD7E64B" w:rsidR="009825B9" w:rsidRDefault="009825B9" w:rsidP="009825B9">
      <w:pPr>
        <w:pStyle w:val="Text"/>
        <w:ind w:left="720" w:right="720" w:firstLine="720"/>
      </w:pPr>
      <w:r>
        <w:t xml:space="preserve">The development of the modules in this practice took the most time since I had to think of the design thoroughly. First, we had to create two straightforward structures, to hold references to the words and files that appear in the index structure. These two structures are explained adequately in </w:t>
      </w:r>
      <w:r w:rsidRPr="009825B9">
        <w:t xml:space="preserve">the </w:t>
      </w:r>
      <w:r w:rsidRPr="009825B9">
        <w:rPr>
          <w:b/>
          <w:bCs/>
        </w:rPr>
        <w:t>Structures</w:t>
      </w:r>
      <w:r>
        <w:t xml:space="preserve"> part of this document.</w:t>
      </w:r>
    </w:p>
    <w:p w14:paraId="55316690" w14:textId="633886A4" w:rsidR="009825B9" w:rsidRDefault="009825B9" w:rsidP="009825B9">
      <w:pPr>
        <w:pStyle w:val="Text"/>
        <w:ind w:left="720" w:right="720" w:firstLine="720"/>
      </w:pPr>
    </w:p>
    <w:p w14:paraId="0A9223BD" w14:textId="2EAA822B" w:rsidR="009825B9" w:rsidRDefault="009825B9" w:rsidP="009825B9">
      <w:pPr>
        <w:pStyle w:val="Text"/>
        <w:ind w:left="720" w:right="720" w:firstLine="720"/>
      </w:pPr>
      <w:r>
        <w:t xml:space="preserve">For the index structure, we had to make something that would properly hold word-file pairs and the frequency data. I decided on creating an inverted index structure, as it would later allow easier access. </w:t>
      </w:r>
      <w:r w:rsidR="006F11D9">
        <w:t>The first dictionary in this structure is accessed by the word ID, referenced from the previously mentioned word reference structure. The dictionary values are also dictionary objects that</w:t>
      </w:r>
      <w:r w:rsidR="00BC53F2">
        <w:t xml:space="preserve"> are accessed by the file ID, and hold an integer as values, these integers represent the word frequency in that file.</w:t>
      </w:r>
    </w:p>
    <w:p w14:paraId="4A531701" w14:textId="70A65F9F" w:rsidR="009825B9" w:rsidRDefault="009825B9" w:rsidP="009825B9">
      <w:pPr>
        <w:pStyle w:val="Text"/>
        <w:ind w:left="720" w:right="720" w:firstLine="720"/>
      </w:pPr>
    </w:p>
    <w:p w14:paraId="39AF43EF" w14:textId="1FA1DD5D" w:rsidR="009825B9" w:rsidRDefault="009825B9" w:rsidP="009825B9">
      <w:pPr>
        <w:pStyle w:val="Text"/>
        <w:ind w:left="720" w:right="720" w:firstLine="720"/>
      </w:pPr>
      <w:r>
        <w:t>Modules mentioned in this description:</w:t>
      </w:r>
    </w:p>
    <w:p w14:paraId="1FB5F09C" w14:textId="5C5DAAF8" w:rsidR="009825B9" w:rsidRDefault="009825B9" w:rsidP="009825B9">
      <w:pPr>
        <w:pStyle w:val="Text"/>
        <w:numPr>
          <w:ilvl w:val="3"/>
          <w:numId w:val="5"/>
        </w:numPr>
        <w:ind w:right="720"/>
      </w:pPr>
      <w:r>
        <w:t>Practice4/references.py</w:t>
      </w:r>
    </w:p>
    <w:p w14:paraId="1074CF3A" w14:textId="3B08C325" w:rsidR="009825B9" w:rsidRDefault="009825B9" w:rsidP="009825B9">
      <w:pPr>
        <w:pStyle w:val="Text"/>
        <w:numPr>
          <w:ilvl w:val="3"/>
          <w:numId w:val="5"/>
        </w:numPr>
        <w:ind w:right="720"/>
      </w:pPr>
      <w:r>
        <w:t>Practice4/indexing.py</w:t>
      </w:r>
    </w:p>
    <w:p w14:paraId="7232714B" w14:textId="42EE0E2E" w:rsidR="00BC53F2" w:rsidRDefault="00683293" w:rsidP="00BC53F2">
      <w:pPr>
        <w:pStyle w:val="Heading5"/>
        <w:numPr>
          <w:ilvl w:val="0"/>
          <w:numId w:val="5"/>
        </w:numPr>
        <w:jc w:val="center"/>
      </w:pPr>
      <w:r w:rsidRPr="004909D9">
        <w:rPr>
          <w:noProof/>
          <w:lang w:eastAsia="en-AU"/>
        </w:rPr>
        <w:lastRenderedPageBreak/>
        <w:drawing>
          <wp:anchor distT="0" distB="0" distL="114300" distR="114300" simplePos="0" relativeHeight="251709440" behindDoc="1" locked="0" layoutInCell="1" allowOverlap="1" wp14:anchorId="41A2E615" wp14:editId="216198A2">
            <wp:simplePos x="0" y="0"/>
            <wp:positionH relativeFrom="margin">
              <wp:posOffset>0</wp:posOffset>
            </wp:positionH>
            <wp:positionV relativeFrom="margin">
              <wp:posOffset>-153035</wp:posOffset>
            </wp:positionV>
            <wp:extent cx="6858000" cy="9144000"/>
            <wp:effectExtent l="0" t="0" r="0" b="0"/>
            <wp:wrapNone/>
            <wp:docPr id="46" name="Picture 4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1.png"/>
                    <pic:cNvPicPr/>
                  </pic:nvPicPr>
                  <pic:blipFill>
                    <a:blip r:embed="rId11" cstate="print">
                      <a:alphaModFix amt="20000"/>
                      <a:extLst>
                        <a:ext uri="{28A0092B-C50C-407E-A947-70E740481C1C}">
                          <a14:useLocalDpi xmlns:a14="http://schemas.microsoft.com/office/drawing/2010/main" val="0"/>
                        </a:ext>
                      </a:extLst>
                    </a:blip>
                    <a:stretch>
                      <a:fillRect/>
                    </a:stretch>
                  </pic:blipFill>
                  <pic:spPr>
                    <a:xfrm>
                      <a:off x="0" y="0"/>
                      <a:ext cx="6858000" cy="9144000"/>
                    </a:xfrm>
                    <a:prstGeom prst="rect">
                      <a:avLst/>
                    </a:prstGeom>
                  </pic:spPr>
                </pic:pic>
              </a:graphicData>
            </a:graphic>
            <wp14:sizeRelH relativeFrom="page">
              <wp14:pctWidth>0</wp14:pctWidth>
            </wp14:sizeRelH>
            <wp14:sizeRelV relativeFrom="page">
              <wp14:pctHeight>0</wp14:pctHeight>
            </wp14:sizeRelV>
          </wp:anchor>
        </w:drawing>
      </w:r>
      <w:r w:rsidR="00BC53F2">
        <w:t>Practice 5</w:t>
      </w:r>
    </w:p>
    <w:p w14:paraId="401385C5" w14:textId="77777777" w:rsidR="00BC53F2" w:rsidRPr="00BC53F2" w:rsidRDefault="00BC53F2" w:rsidP="00BC53F2"/>
    <w:p w14:paraId="50A1F852" w14:textId="7461756A" w:rsidR="00BC53F2" w:rsidRDefault="00BC53F2" w:rsidP="00BC53F2">
      <w:pPr>
        <w:pStyle w:val="Text"/>
        <w:ind w:left="720" w:right="720" w:firstLine="720"/>
      </w:pPr>
      <w:r>
        <w:t xml:space="preserve">Now, we had to expand on the previously created index structure, and allow storage and calculation of more data, including normalized weights. The child dictionary was changed to hold an object of the class </w:t>
      </w:r>
      <w:r w:rsidRPr="007F49F9">
        <w:rPr>
          <w:rFonts w:ascii="Consolas" w:hAnsi="Consolas"/>
          <w:noProof/>
          <w:color w:val="7030A0"/>
        </w:rPr>
        <w:t>WFData</w:t>
      </w:r>
      <w:r>
        <w:t xml:space="preserve">, which encapsulates all needed data for that word-file pair. The child dictionary itself was also encapsulated into an object of the </w:t>
      </w:r>
      <w:r w:rsidRPr="007F49F9">
        <w:rPr>
          <w:rFonts w:ascii="Consolas" w:hAnsi="Consolas"/>
          <w:noProof/>
          <w:color w:val="7030A0"/>
        </w:rPr>
        <w:t>WordInfo</w:t>
      </w:r>
      <w:r>
        <w:t xml:space="preserve"> class, along with data that was tied to the specific word, mainly </w:t>
      </w:r>
      <w:r w:rsidRPr="007F49F9">
        <w:rPr>
          <w:b/>
          <w:bCs/>
          <w:i/>
          <w:iCs/>
        </w:rPr>
        <w:t>IDFs</w:t>
      </w:r>
      <w:r>
        <w:t xml:space="preserve">. </w:t>
      </w:r>
    </w:p>
    <w:p w14:paraId="59E2582B" w14:textId="5B5D62C7" w:rsidR="00BC53F2" w:rsidRDefault="00BC53F2" w:rsidP="00BC53F2">
      <w:pPr>
        <w:pStyle w:val="Text"/>
        <w:ind w:left="720" w:right="720" w:firstLine="720"/>
      </w:pPr>
    </w:p>
    <w:p w14:paraId="28A3617C" w14:textId="6D48BBBC" w:rsidR="00BC53F2" w:rsidRDefault="00BC53F2" w:rsidP="00BC53F2">
      <w:pPr>
        <w:pStyle w:val="Text"/>
        <w:ind w:left="720" w:right="720" w:firstLine="720"/>
      </w:pPr>
      <w:r>
        <w:t xml:space="preserve">The class holding the parent dictionary was also expanded to contain some caching data (file norms), and to handle all the calculations. </w:t>
      </w:r>
      <w:r w:rsidR="006F4502">
        <w:t xml:space="preserve">The most difficult calculations to implement were the </w:t>
      </w:r>
      <w:proofErr w:type="spellStart"/>
      <w:r w:rsidR="006F4502" w:rsidRPr="007F49F9">
        <w:rPr>
          <w:b/>
          <w:bCs/>
          <w:i/>
          <w:iCs/>
        </w:rPr>
        <w:t>tf</w:t>
      </w:r>
      <w:proofErr w:type="spellEnd"/>
      <w:r w:rsidR="006F4502" w:rsidRPr="007F49F9">
        <w:rPr>
          <w:b/>
          <w:bCs/>
        </w:rPr>
        <w:t xml:space="preserve"> </w:t>
      </w:r>
      <w:r w:rsidR="006F4502">
        <w:t xml:space="preserve">calculations and the file norm calculations, as they required multiple passes through the whole structure. During early development, these calculations took significant time, as I approached them by first going through the whole file reference structure and gathering data for each file individually. Later, I changed the algorithm so that it goes through the index structure itself, and maps the data found in a local dictionary, that I later go through again to process it. The execution time reduced by a factor of 10, as I went from </w:t>
      </w:r>
      <w:r w:rsidR="007F49F9">
        <w:t xml:space="preserve">a </w:t>
      </w:r>
      <w:r w:rsidR="006F4502">
        <w:t>complexity of:</w:t>
      </w:r>
    </w:p>
    <w:p w14:paraId="166B816E" w14:textId="350D5CA4" w:rsidR="007F49F9" w:rsidRDefault="007F49F9" w:rsidP="007F49F9">
      <w:pPr>
        <w:jc w:val="center"/>
        <w:rPr>
          <w:rFonts w:eastAsiaTheme="minorEastAsia"/>
        </w:rPr>
      </w:pPr>
      <m:oMathPara>
        <m:oMath>
          <m:r>
            <w:rPr>
              <w:rFonts w:ascii="Cambria Math" w:hAnsi="Cambria Math"/>
            </w:rPr>
            <m:t>O(num_files *total_word_count)</m:t>
          </m:r>
        </m:oMath>
      </m:oMathPara>
    </w:p>
    <w:p w14:paraId="49661BF1" w14:textId="6D4ACF14" w:rsidR="007F49F9" w:rsidRDefault="007F49F9" w:rsidP="007F49F9">
      <w:pPr>
        <w:pStyle w:val="Text"/>
        <w:ind w:left="720" w:right="720" w:firstLine="720"/>
      </w:pPr>
    </w:p>
    <w:p w14:paraId="69F72CFF" w14:textId="1B7D3263" w:rsidR="007F49F9" w:rsidRDefault="007F49F9" w:rsidP="007F49F9">
      <w:pPr>
        <w:pStyle w:val="Text"/>
        <w:ind w:left="720" w:right="720" w:firstLine="720"/>
      </w:pPr>
      <w:r>
        <w:t>To a complexity of:</w:t>
      </w:r>
    </w:p>
    <w:p w14:paraId="2D02AFEC" w14:textId="77777777" w:rsidR="007F49F9" w:rsidRDefault="007F49F9" w:rsidP="007F49F9">
      <w:pPr>
        <w:pStyle w:val="Text"/>
        <w:ind w:left="720" w:right="720" w:firstLine="720"/>
      </w:pPr>
    </w:p>
    <w:p w14:paraId="1CB52304" w14:textId="61FDFAB9" w:rsidR="007F49F9" w:rsidRPr="007F49F9" w:rsidRDefault="007F49F9" w:rsidP="007F49F9">
      <w:pPr>
        <w:jc w:val="center"/>
        <w:rPr>
          <w:rFonts w:eastAsiaTheme="minorEastAsia"/>
        </w:rPr>
      </w:pPr>
      <m:oMathPara>
        <m:oMath>
          <m:r>
            <w:rPr>
              <w:rFonts w:ascii="Cambria Math" w:hAnsi="Cambria Math"/>
            </w:rPr>
            <m:t>O(average_files_per_word*total_word_count)</m:t>
          </m:r>
        </m:oMath>
      </m:oMathPara>
    </w:p>
    <w:p w14:paraId="67887D19" w14:textId="7A340584" w:rsidR="007F49F9" w:rsidRDefault="007F49F9" w:rsidP="007F49F9">
      <w:pPr>
        <w:jc w:val="center"/>
        <w:rPr>
          <w:rFonts w:eastAsiaTheme="minorEastAsia"/>
        </w:rPr>
      </w:pPr>
    </w:p>
    <w:p w14:paraId="3E42D3FB" w14:textId="74187F2E" w:rsidR="007F49F9" w:rsidRDefault="007F49F9" w:rsidP="007F49F9">
      <w:pPr>
        <w:pStyle w:val="Text"/>
        <w:ind w:left="720" w:right="720" w:firstLine="720"/>
      </w:pPr>
      <w:r>
        <w:t xml:space="preserve">I also created a class to hold all three structures during their lifetimes and handle their saving and loading from files. I used the </w:t>
      </w:r>
      <w:r w:rsidRPr="007F49F9">
        <w:rPr>
          <w:rFonts w:ascii="Consolas" w:hAnsi="Consolas"/>
          <w:noProof/>
          <w:color w:val="7030A0"/>
        </w:rPr>
        <w:t>pickle</w:t>
      </w:r>
      <w:r>
        <w:t xml:space="preserve"> package to handle serialization.</w:t>
      </w:r>
    </w:p>
    <w:p w14:paraId="1F45DE1D" w14:textId="77777777" w:rsidR="007F49F9" w:rsidRDefault="007F49F9" w:rsidP="007F49F9">
      <w:pPr>
        <w:pStyle w:val="Text"/>
        <w:ind w:left="720" w:right="720" w:firstLine="720"/>
      </w:pPr>
    </w:p>
    <w:p w14:paraId="1E8A6EB0" w14:textId="24CB1DE0" w:rsidR="007F49F9" w:rsidRDefault="007F49F9" w:rsidP="007F49F9">
      <w:pPr>
        <w:pStyle w:val="Text"/>
        <w:ind w:left="720" w:right="720" w:firstLine="720"/>
      </w:pPr>
      <w:r>
        <w:t>Modules mentioned in this description:</w:t>
      </w:r>
    </w:p>
    <w:p w14:paraId="0400F068" w14:textId="7ADB4D16" w:rsidR="007F49F9" w:rsidRDefault="007F49F9" w:rsidP="007F49F9">
      <w:pPr>
        <w:pStyle w:val="Text"/>
        <w:numPr>
          <w:ilvl w:val="0"/>
          <w:numId w:val="7"/>
        </w:numPr>
        <w:ind w:right="720"/>
      </w:pPr>
      <w:r>
        <w:t>Practice5/indexing.py</w:t>
      </w:r>
    </w:p>
    <w:p w14:paraId="4A293C0E" w14:textId="71FA441F" w:rsidR="007F49F9" w:rsidRDefault="007F49F9" w:rsidP="007F49F9">
      <w:pPr>
        <w:pStyle w:val="Text"/>
        <w:numPr>
          <w:ilvl w:val="0"/>
          <w:numId w:val="7"/>
        </w:numPr>
        <w:ind w:right="720"/>
      </w:pPr>
      <w:r>
        <w:t>Practice5/structures.py</w:t>
      </w:r>
    </w:p>
    <w:p w14:paraId="29146095" w14:textId="76C2FC2A" w:rsidR="00683293" w:rsidRDefault="007F49F9" w:rsidP="007F49F9">
      <w:pPr>
        <w:pStyle w:val="Text"/>
        <w:numPr>
          <w:ilvl w:val="0"/>
          <w:numId w:val="7"/>
        </w:numPr>
        <w:ind w:right="720"/>
      </w:pPr>
      <w:r>
        <w:t>Practice5/structures_serialization.py</w:t>
      </w:r>
    </w:p>
    <w:p w14:paraId="2BDFCB7B" w14:textId="7E0CCAAD" w:rsidR="007F49F9" w:rsidRPr="00683293" w:rsidRDefault="00683293" w:rsidP="00683293">
      <w:pPr>
        <w:rPr>
          <w:sz w:val="28"/>
          <w:szCs w:val="28"/>
        </w:rPr>
      </w:pPr>
      <w:r>
        <w:br w:type="page"/>
      </w:r>
    </w:p>
    <w:p w14:paraId="361D66E5" w14:textId="58ED6D28" w:rsidR="007F49F9" w:rsidRDefault="00683293" w:rsidP="007F49F9">
      <w:pPr>
        <w:pStyle w:val="Heading5"/>
        <w:numPr>
          <w:ilvl w:val="0"/>
          <w:numId w:val="6"/>
        </w:numPr>
        <w:jc w:val="center"/>
      </w:pPr>
      <w:r w:rsidRPr="004909D9">
        <w:rPr>
          <w:noProof/>
          <w:lang w:eastAsia="en-AU"/>
        </w:rPr>
        <w:lastRenderedPageBreak/>
        <w:drawing>
          <wp:anchor distT="0" distB="0" distL="114300" distR="114300" simplePos="0" relativeHeight="251711488" behindDoc="1" locked="0" layoutInCell="1" allowOverlap="1" wp14:anchorId="27816FA6" wp14:editId="2BA4FE29">
            <wp:simplePos x="0" y="0"/>
            <wp:positionH relativeFrom="margin">
              <wp:posOffset>0</wp:posOffset>
            </wp:positionH>
            <wp:positionV relativeFrom="margin">
              <wp:posOffset>-153035</wp:posOffset>
            </wp:positionV>
            <wp:extent cx="6858000" cy="9144000"/>
            <wp:effectExtent l="0" t="0" r="0" b="0"/>
            <wp:wrapNone/>
            <wp:docPr id="47" name="Picture 47">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1.png"/>
                    <pic:cNvPicPr/>
                  </pic:nvPicPr>
                  <pic:blipFill>
                    <a:blip r:embed="rId11" cstate="print">
                      <a:alphaModFix amt="20000"/>
                      <a:extLst>
                        <a:ext uri="{28A0092B-C50C-407E-A947-70E740481C1C}">
                          <a14:useLocalDpi xmlns:a14="http://schemas.microsoft.com/office/drawing/2010/main" val="0"/>
                        </a:ext>
                      </a:extLst>
                    </a:blip>
                    <a:stretch>
                      <a:fillRect/>
                    </a:stretch>
                  </pic:blipFill>
                  <pic:spPr>
                    <a:xfrm>
                      <a:off x="0" y="0"/>
                      <a:ext cx="6858000" cy="9144000"/>
                    </a:xfrm>
                    <a:prstGeom prst="rect">
                      <a:avLst/>
                    </a:prstGeom>
                  </pic:spPr>
                </pic:pic>
              </a:graphicData>
            </a:graphic>
            <wp14:sizeRelH relativeFrom="page">
              <wp14:pctWidth>0</wp14:pctWidth>
            </wp14:sizeRelH>
            <wp14:sizeRelV relativeFrom="page">
              <wp14:pctHeight>0</wp14:pctHeight>
            </wp14:sizeRelV>
          </wp:anchor>
        </w:drawing>
      </w:r>
      <w:r w:rsidR="007F49F9">
        <w:t>Practice 6</w:t>
      </w:r>
    </w:p>
    <w:p w14:paraId="34FDBF58" w14:textId="430BF981" w:rsidR="007F49F9" w:rsidRDefault="007F49F9" w:rsidP="007F49F9"/>
    <w:p w14:paraId="3D6F9C82" w14:textId="2CA1738C" w:rsidR="007F49F9" w:rsidRDefault="00683293" w:rsidP="00683293">
      <w:pPr>
        <w:pStyle w:val="Text"/>
        <w:ind w:left="720" w:right="720" w:firstLine="720"/>
        <w:jc w:val="both"/>
      </w:pPr>
      <w:r>
        <w:t>For practice 6 we had to decide how to handle query processing from text and then how to find similarities in the index.</w:t>
      </w:r>
    </w:p>
    <w:p w14:paraId="48DA909C" w14:textId="03EA86D8" w:rsidR="00683293" w:rsidRDefault="00683293" w:rsidP="00683293">
      <w:pPr>
        <w:pStyle w:val="Text"/>
        <w:ind w:left="720" w:right="720" w:firstLine="720"/>
        <w:jc w:val="both"/>
      </w:pPr>
    </w:p>
    <w:p w14:paraId="28F5F7A0" w14:textId="5E508AEE" w:rsidR="00263988" w:rsidRDefault="00683293" w:rsidP="00683293">
      <w:pPr>
        <w:pStyle w:val="Text"/>
        <w:ind w:left="720" w:right="720" w:firstLine="720"/>
        <w:jc w:val="both"/>
      </w:pPr>
      <w:r>
        <w:t xml:space="preserve">I created a module that generates </w:t>
      </w:r>
      <w:r w:rsidRPr="00263988">
        <w:rPr>
          <w:rFonts w:ascii="Consolas" w:hAnsi="Consolas"/>
          <w:noProof/>
          <w:color w:val="7030A0"/>
        </w:rPr>
        <w:t>Query</w:t>
      </w:r>
      <w:r>
        <w:t xml:space="preserve"> objects from input text queries. These objects are designed to hold all data relevant to the words in the query and are also designed as an inverted index, but in this case, we only have one file, the query itself. </w:t>
      </w:r>
    </w:p>
    <w:p w14:paraId="78390D15" w14:textId="77777777" w:rsidR="00263988" w:rsidRDefault="00263988" w:rsidP="00683293">
      <w:pPr>
        <w:pStyle w:val="Text"/>
        <w:ind w:left="720" w:right="720" w:firstLine="720"/>
        <w:jc w:val="both"/>
      </w:pPr>
    </w:p>
    <w:p w14:paraId="5743BB99" w14:textId="2A559344" w:rsidR="00683293" w:rsidRDefault="00263988" w:rsidP="00683293">
      <w:pPr>
        <w:pStyle w:val="Text"/>
        <w:ind w:left="720" w:right="720" w:firstLine="720"/>
        <w:jc w:val="both"/>
      </w:pPr>
      <w:r>
        <w:t xml:space="preserve">I have also created a module that uses the index and the given </w:t>
      </w:r>
      <w:r w:rsidRPr="00263988">
        <w:rPr>
          <w:rFonts w:ascii="Consolas" w:hAnsi="Consolas"/>
          <w:noProof/>
          <w:color w:val="7030A0"/>
        </w:rPr>
        <w:t>Query</w:t>
      </w:r>
      <w:r>
        <w:t xml:space="preserve"> object to find similarities. This module also calculates the necessary data needed for this process, including normalized weights. </w:t>
      </w:r>
      <w:proofErr w:type="spellStart"/>
      <w:r>
        <w:rPr>
          <w:b/>
          <w:bCs/>
          <w:i/>
          <w:iCs/>
        </w:rPr>
        <w:t>tf</w:t>
      </w:r>
      <w:r>
        <w:t>s</w:t>
      </w:r>
      <w:proofErr w:type="spellEnd"/>
      <w:r>
        <w:t xml:space="preserve"> were calculated the same way as for the word-file pairs in the index. </w:t>
      </w:r>
      <w:r w:rsidR="00683293">
        <w:t>One problem here was how to handle words that do not appear in the index at all.</w:t>
      </w:r>
      <w:r>
        <w:t xml:space="preserve"> </w:t>
      </w:r>
      <w:r w:rsidR="00754A12" w:rsidRPr="00263988">
        <w:rPr>
          <w:b/>
          <w:bCs/>
          <w:i/>
          <w:iCs/>
        </w:rPr>
        <w:t>IDF</w:t>
      </w:r>
      <w:r w:rsidR="00754A12">
        <w:t>s for these words were calculated like this:</w:t>
      </w:r>
    </w:p>
    <w:p w14:paraId="2FFF5884" w14:textId="77777777" w:rsidR="00263988" w:rsidRDefault="00263988" w:rsidP="00683293">
      <w:pPr>
        <w:pStyle w:val="Text"/>
        <w:ind w:left="720" w:right="720" w:firstLine="720"/>
        <w:jc w:val="both"/>
      </w:pPr>
    </w:p>
    <w:p w14:paraId="601D3E58" w14:textId="705B8147" w:rsidR="00754A12" w:rsidRPr="00754A12" w:rsidRDefault="00754A12" w:rsidP="00754A12">
      <w:pPr>
        <w:pStyle w:val="Text"/>
        <w:ind w:left="720" w:right="720" w:firstLine="720"/>
        <w:jc w:val="center"/>
        <w:rPr>
          <w:rFonts w:eastAsiaTheme="minorEastAsia"/>
        </w:rPr>
      </w:pPr>
      <m:oMathPara>
        <m:oMath>
          <m:r>
            <w:rPr>
              <w:rFonts w:ascii="Cambria Math" w:hAnsi="Cambria Math"/>
              <w:sz w:val="20"/>
            </w:rPr>
            <m:t>id</m:t>
          </m:r>
          <m:sSub>
            <m:sSubPr>
              <m:ctrlPr>
                <w:rPr>
                  <w:rFonts w:ascii="Cambria Math" w:hAnsi="Cambria Math"/>
                  <w:i/>
                  <w:sz w:val="20"/>
                </w:rPr>
              </m:ctrlPr>
            </m:sSubPr>
            <m:e>
              <m:r>
                <w:rPr>
                  <w:rFonts w:ascii="Cambria Math" w:hAnsi="Cambria Math"/>
                  <w:sz w:val="20"/>
                </w:rPr>
                <m:t>f</m:t>
              </m:r>
            </m:e>
            <m:sub>
              <m:r>
                <w:rPr>
                  <w:rFonts w:ascii="Cambria Math" w:hAnsi="Cambria Math"/>
                  <w:sz w:val="20"/>
                </w:rPr>
                <m:t>i</m:t>
              </m:r>
            </m:sub>
          </m:sSub>
          <m:r>
            <w:rPr>
              <w:rFonts w:ascii="Cambria Math" w:hAnsi="Cambria Math"/>
              <w:sz w:val="20"/>
            </w:rPr>
            <m:t xml:space="preserve"> =</m:t>
          </m:r>
          <m:func>
            <m:funcPr>
              <m:ctrlPr>
                <w:rPr>
                  <w:rFonts w:ascii="Cambria Math" w:hAnsi="Cambria Math"/>
                  <w:i/>
                  <w:sz w:val="20"/>
                </w:rPr>
              </m:ctrlPr>
            </m:funcPr>
            <m:fName>
              <m:sSub>
                <m:sSubPr>
                  <m:ctrlPr>
                    <w:rPr>
                      <w:rFonts w:ascii="Cambria Math" w:hAnsi="Cambria Math"/>
                      <w:i/>
                      <w:sz w:val="20"/>
                    </w:rPr>
                  </m:ctrlPr>
                </m:sSubPr>
                <m:e>
                  <m:r>
                    <m:rPr>
                      <m:sty m:val="p"/>
                    </m:rPr>
                    <w:rPr>
                      <w:rFonts w:ascii="Cambria Math" w:hAnsi="Cambria Math"/>
                      <w:sz w:val="20"/>
                    </w:rPr>
                    <m:t>log</m:t>
                  </m:r>
                  <m:ctrlPr>
                    <w:rPr>
                      <w:rFonts w:ascii="Cambria Math" w:hAnsi="Cambria Math"/>
                      <w:sz w:val="20"/>
                    </w:rPr>
                  </m:ctrlPr>
                </m:e>
                <m:sub>
                  <m:r>
                    <w:rPr>
                      <w:rFonts w:ascii="Cambria Math" w:hAnsi="Cambria Math"/>
                      <w:sz w:val="20"/>
                    </w:rPr>
                    <m:t>2</m:t>
                  </m:r>
                  <m:ctrlPr>
                    <w:rPr>
                      <w:rFonts w:ascii="Cambria Math" w:hAnsi="Cambria Math"/>
                      <w:sz w:val="20"/>
                    </w:rPr>
                  </m:ctrlPr>
                </m:sub>
              </m:sSub>
              <m:ctrlPr>
                <w:rPr>
                  <w:rFonts w:ascii="Cambria Math" w:hAnsi="Cambria Math"/>
                  <w:i/>
                </w:rPr>
              </m:ctrlPr>
            </m:fName>
            <m:e>
              <m:f>
                <m:fPr>
                  <m:ctrlPr>
                    <w:rPr>
                      <w:rFonts w:ascii="Cambria Math" w:hAnsi="Cambria Math"/>
                      <w:i/>
                    </w:rPr>
                  </m:ctrlPr>
                </m:fPr>
                <m:num>
                  <m:r>
                    <w:rPr>
                      <w:rFonts w:ascii="Cambria Math" w:hAnsi="Cambria Math"/>
                    </w:rPr>
                    <m:t>total_file_count +1</m:t>
                  </m:r>
                </m:num>
                <m:den>
                  <m:r>
                    <w:rPr>
                      <w:rFonts w:ascii="Cambria Math" w:hAnsi="Cambria Math"/>
                    </w:rPr>
                    <m:t>1</m:t>
                  </m:r>
                </m:den>
              </m:f>
              <m:ctrlPr>
                <w:rPr>
                  <w:rFonts w:ascii="Cambria Math" w:hAnsi="Cambria Math"/>
                  <w:i/>
                </w:rPr>
              </m:ctrlPr>
            </m:e>
          </m:func>
        </m:oMath>
      </m:oMathPara>
    </w:p>
    <w:p w14:paraId="017B631B" w14:textId="7595B2FC" w:rsidR="00754A12" w:rsidRDefault="00754A12" w:rsidP="00754A12">
      <w:pPr>
        <w:pStyle w:val="Text"/>
        <w:ind w:left="720" w:right="720" w:firstLine="720"/>
        <w:jc w:val="center"/>
      </w:pPr>
    </w:p>
    <w:p w14:paraId="0B0065E3" w14:textId="71990A77" w:rsidR="00754A12" w:rsidRDefault="00754A12" w:rsidP="00754A12">
      <w:pPr>
        <w:pStyle w:val="Text"/>
        <w:ind w:left="720" w:right="720" w:firstLine="720"/>
        <w:jc w:val="both"/>
      </w:pPr>
      <w:r>
        <w:t>Considering that these words are not located in the word reference, there is no data for them in the index, and they are ignored in the similarity calculations. I used this formula for the similarity calculations:</w:t>
      </w:r>
    </w:p>
    <w:p w14:paraId="27221749" w14:textId="77777777" w:rsidR="00263988" w:rsidRDefault="00263988" w:rsidP="00754A12">
      <w:pPr>
        <w:pStyle w:val="Text"/>
        <w:ind w:left="720" w:right="720" w:firstLine="720"/>
        <w:jc w:val="both"/>
      </w:pPr>
    </w:p>
    <w:p w14:paraId="5B2E0969" w14:textId="413C2BCB" w:rsidR="00754A12" w:rsidRDefault="00754A12" w:rsidP="00754A12">
      <w:pPr>
        <w:pStyle w:val="Text"/>
        <w:ind w:left="720" w:right="720" w:firstLine="720"/>
        <w:jc w:val="center"/>
      </w:pPr>
      <m:oMathPara>
        <m:oMath>
          <m:r>
            <w:rPr>
              <w:rFonts w:ascii="Cambria Math" w:hAnsi="Cambria Math"/>
            </w:rPr>
            <m:t>sim</m:t>
          </m:r>
          <m:d>
            <m:dPr>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j</m:t>
                  </m:r>
                </m:sub>
              </m:sSub>
              <m:r>
                <w:rPr>
                  <w:rFonts w:ascii="Cambria Math" w:hAnsi="Cambria Math"/>
                </w:rPr>
                <m:t>,q</m:t>
              </m:r>
            </m:e>
          </m:d>
          <m:r>
            <w:rPr>
              <w:rFonts w:ascii="Cambria Math" w:hAnsi="Cambria Math"/>
            </w:rPr>
            <m:t xml:space="preserve">= </m:t>
          </m:r>
          <m:f>
            <m:fPr>
              <m:ctrlPr>
                <w:rPr>
                  <w:rFonts w:ascii="Cambria Math" w:hAnsi="Cambria Math"/>
                  <w:i/>
                </w:rPr>
              </m:ctrlPr>
            </m:fPr>
            <m:num>
              <m:nary>
                <m:naryPr>
                  <m:chr m:val="∑"/>
                  <m:limLoc m:val="subSup"/>
                  <m:supHide m:val="1"/>
                  <m:ctrlPr>
                    <w:rPr>
                      <w:rFonts w:ascii="Cambria Math" w:hAnsi="Cambria Math"/>
                      <w:i/>
                    </w:rPr>
                  </m:ctrlPr>
                </m:naryPr>
                <m:sub>
                  <m:sSub>
                    <m:sSubPr>
                      <m:ctrlPr>
                        <w:rPr>
                          <w:rFonts w:ascii="Cambria Math" w:hAnsi="Cambria Math"/>
                          <w:i/>
                        </w:rPr>
                      </m:ctrlPr>
                    </m:sSubPr>
                    <m:e>
                      <m:r>
                        <w:rPr>
                          <w:rFonts w:ascii="Cambria Math" w:hAnsi="Cambria Math"/>
                        </w:rPr>
                        <m:t>∀</m:t>
                      </m:r>
                    </m:e>
                    <m:sub>
                      <m:r>
                        <w:rPr>
                          <w:rFonts w:ascii="Cambria Math" w:hAnsi="Cambria Math"/>
                        </w:rPr>
                        <m:t>i</m:t>
                      </m:r>
                    </m:sub>
                  </m:sSub>
                  <m:r>
                    <w:rPr>
                      <w:rFonts w:ascii="Cambria Math" w:hAnsi="Cambria Math"/>
                    </w:rPr>
                    <m:t>∈q</m:t>
                  </m:r>
                </m:sub>
                <m:sup/>
                <m:e>
                  <m:r>
                    <w:rPr>
                      <w:rFonts w:ascii="Cambria Math" w:hAnsi="Cambria Math"/>
                    </w:rPr>
                    <m:t>w</m:t>
                  </m:r>
                  <m:sSub>
                    <m:sSubPr>
                      <m:ctrlPr>
                        <w:rPr>
                          <w:rFonts w:ascii="Cambria Math" w:hAnsi="Cambria Math"/>
                          <w:i/>
                        </w:rPr>
                      </m:ctrlPr>
                    </m:sSubPr>
                    <m:e>
                      <m:r>
                        <w:rPr>
                          <w:rFonts w:ascii="Cambria Math" w:hAnsi="Cambria Math"/>
                        </w:rPr>
                        <m:t>n</m:t>
                      </m:r>
                    </m:e>
                    <m:sub>
                      <m:r>
                        <w:rPr>
                          <w:rFonts w:ascii="Cambria Math" w:hAnsi="Cambria Math"/>
                        </w:rPr>
                        <m:t>ij</m:t>
                      </m:r>
                    </m:sub>
                  </m:sSub>
                  <m:r>
                    <w:rPr>
                      <w:rFonts w:ascii="Cambria Math" w:hAnsi="Cambria Math"/>
                    </w:rPr>
                    <m:t>*w</m:t>
                  </m:r>
                  <m:sSub>
                    <m:sSubPr>
                      <m:ctrlPr>
                        <w:rPr>
                          <w:rFonts w:ascii="Cambria Math" w:hAnsi="Cambria Math"/>
                          <w:i/>
                        </w:rPr>
                      </m:ctrlPr>
                    </m:sSubPr>
                    <m:e>
                      <m:r>
                        <w:rPr>
                          <w:rFonts w:ascii="Cambria Math" w:hAnsi="Cambria Math"/>
                        </w:rPr>
                        <m:t>n</m:t>
                      </m:r>
                    </m:e>
                    <m:sub>
                      <m:r>
                        <w:rPr>
                          <w:rFonts w:ascii="Cambria Math" w:hAnsi="Cambria Math"/>
                        </w:rPr>
                        <m:t>iq</m:t>
                      </m:r>
                    </m:sub>
                  </m:sSub>
                </m:e>
              </m:nary>
            </m:num>
            <m:den>
              <m:rad>
                <m:radPr>
                  <m:degHide m:val="1"/>
                  <m:ctrlPr>
                    <w:rPr>
                      <w:rFonts w:ascii="Cambria Math" w:hAnsi="Cambria Math"/>
                      <w:i/>
                    </w:rPr>
                  </m:ctrlPr>
                </m:radPr>
                <m:deg/>
                <m:e>
                  <m:nary>
                    <m:naryPr>
                      <m:chr m:val="∑"/>
                      <m:limLoc m:val="undOvr"/>
                      <m:supHide m:val="1"/>
                      <m:ctrlPr>
                        <w:rPr>
                          <w:rFonts w:ascii="Cambria Math" w:hAnsi="Cambria Math"/>
                          <w:i/>
                        </w:rPr>
                      </m:ctrlPr>
                    </m:naryPr>
                    <m:sub>
                      <m:sSub>
                        <m:sSubPr>
                          <m:ctrlPr>
                            <w:rPr>
                              <w:rFonts w:ascii="Cambria Math" w:hAnsi="Cambria Math"/>
                              <w:i/>
                            </w:rPr>
                          </m:ctrlPr>
                        </m:sSubPr>
                        <m:e>
                          <m:r>
                            <w:rPr>
                              <w:rFonts w:ascii="Cambria Math" w:hAnsi="Cambria Math"/>
                            </w:rPr>
                            <m:t>∀</m:t>
                          </m:r>
                        </m:e>
                        <m:sub>
                          <m:r>
                            <w:rPr>
                              <w:rFonts w:ascii="Cambria Math" w:hAnsi="Cambria Math"/>
                            </w:rPr>
                            <m:t>i</m:t>
                          </m:r>
                        </m:sub>
                      </m:sSub>
                      <m:r>
                        <w:rPr>
                          <w:rFonts w:ascii="Cambria Math" w:hAnsi="Cambria Math"/>
                        </w:rPr>
                        <m:t>∈j</m:t>
                      </m:r>
                    </m:sub>
                    <m:sup/>
                    <m:e>
                      <m:r>
                        <w:rPr>
                          <w:rFonts w:ascii="Cambria Math" w:hAnsi="Cambria Math"/>
                        </w:rPr>
                        <m:t>w</m:t>
                      </m:r>
                      <m:sSubSup>
                        <m:sSubSupPr>
                          <m:ctrlPr>
                            <w:rPr>
                              <w:rFonts w:ascii="Cambria Math" w:hAnsi="Cambria Math"/>
                              <w:i/>
                            </w:rPr>
                          </m:ctrlPr>
                        </m:sSubSupPr>
                        <m:e>
                          <m:r>
                            <w:rPr>
                              <w:rFonts w:ascii="Cambria Math" w:hAnsi="Cambria Math"/>
                            </w:rPr>
                            <m:t>n</m:t>
                          </m:r>
                        </m:e>
                        <m:sub>
                          <m:r>
                            <w:rPr>
                              <w:rFonts w:ascii="Cambria Math" w:hAnsi="Cambria Math"/>
                            </w:rPr>
                            <m:t>ij</m:t>
                          </m:r>
                        </m:sub>
                        <m:sup>
                          <m:r>
                            <w:rPr>
                              <w:rFonts w:ascii="Cambria Math" w:hAnsi="Cambria Math"/>
                            </w:rPr>
                            <m:t>2</m:t>
                          </m:r>
                        </m:sup>
                      </m:sSubSup>
                    </m:e>
                  </m:nary>
                </m:e>
              </m:rad>
              <m:r>
                <w:rPr>
                  <w:rFonts w:ascii="Cambria Math" w:hAnsi="Cambria Math"/>
                </w:rPr>
                <m:t>*</m:t>
              </m:r>
              <m:rad>
                <m:radPr>
                  <m:degHide m:val="1"/>
                  <m:ctrlPr>
                    <w:rPr>
                      <w:rFonts w:ascii="Cambria Math" w:hAnsi="Cambria Math"/>
                      <w:i/>
                    </w:rPr>
                  </m:ctrlPr>
                </m:radPr>
                <m:deg/>
                <m:e>
                  <m:nary>
                    <m:naryPr>
                      <m:chr m:val="∑"/>
                      <m:limLoc m:val="subSup"/>
                      <m:supHide m:val="1"/>
                      <m:ctrlPr>
                        <w:rPr>
                          <w:rFonts w:ascii="Cambria Math" w:hAnsi="Cambria Math"/>
                          <w:i/>
                        </w:rPr>
                      </m:ctrlPr>
                    </m:naryPr>
                    <m:sub>
                      <m:sSub>
                        <m:sSubPr>
                          <m:ctrlPr>
                            <w:rPr>
                              <w:rFonts w:ascii="Cambria Math" w:hAnsi="Cambria Math"/>
                              <w:i/>
                            </w:rPr>
                          </m:ctrlPr>
                        </m:sSubPr>
                        <m:e>
                          <m:r>
                            <w:rPr>
                              <w:rFonts w:ascii="Cambria Math" w:hAnsi="Cambria Math"/>
                            </w:rPr>
                            <m:t>∀</m:t>
                          </m:r>
                        </m:e>
                        <m:sub>
                          <m:r>
                            <w:rPr>
                              <w:rFonts w:ascii="Cambria Math" w:hAnsi="Cambria Math"/>
                            </w:rPr>
                            <m:t>i</m:t>
                          </m:r>
                        </m:sub>
                      </m:sSub>
                      <m:r>
                        <w:rPr>
                          <w:rFonts w:ascii="Cambria Math" w:hAnsi="Cambria Math"/>
                        </w:rPr>
                        <m:t>∈q</m:t>
                      </m:r>
                    </m:sub>
                    <m:sup/>
                    <m:e>
                      <m:r>
                        <w:rPr>
                          <w:rFonts w:ascii="Cambria Math" w:hAnsi="Cambria Math"/>
                        </w:rPr>
                        <m:t>w</m:t>
                      </m:r>
                      <m:sSubSup>
                        <m:sSubSupPr>
                          <m:ctrlPr>
                            <w:rPr>
                              <w:rFonts w:ascii="Cambria Math" w:hAnsi="Cambria Math"/>
                              <w:i/>
                            </w:rPr>
                          </m:ctrlPr>
                        </m:sSubSupPr>
                        <m:e>
                          <m:r>
                            <w:rPr>
                              <w:rFonts w:ascii="Cambria Math" w:hAnsi="Cambria Math"/>
                            </w:rPr>
                            <m:t>n</m:t>
                          </m:r>
                        </m:e>
                        <m:sub>
                          <m:r>
                            <w:rPr>
                              <w:rFonts w:ascii="Cambria Math" w:hAnsi="Cambria Math"/>
                            </w:rPr>
                            <m:t>iq</m:t>
                          </m:r>
                        </m:sub>
                        <m:sup>
                          <m:r>
                            <w:rPr>
                              <w:rFonts w:ascii="Cambria Math" w:hAnsi="Cambria Math"/>
                            </w:rPr>
                            <m:t>2</m:t>
                          </m:r>
                        </m:sup>
                      </m:sSubSup>
                    </m:e>
                  </m:nary>
                </m:e>
              </m:rad>
            </m:den>
          </m:f>
        </m:oMath>
      </m:oMathPara>
    </w:p>
    <w:p w14:paraId="0615C42C" w14:textId="33A8CD09" w:rsidR="00683293" w:rsidRDefault="00683293" w:rsidP="00683293">
      <w:pPr>
        <w:pStyle w:val="Text"/>
        <w:ind w:left="720" w:right="720" w:firstLine="720"/>
        <w:jc w:val="both"/>
      </w:pPr>
    </w:p>
    <w:p w14:paraId="6DCEA12B" w14:textId="3B647B83" w:rsidR="00DA2EE8" w:rsidRDefault="00DA2EE8" w:rsidP="00683293">
      <w:pPr>
        <w:pStyle w:val="Text"/>
        <w:ind w:left="720" w:right="720" w:firstLine="720"/>
        <w:jc w:val="both"/>
      </w:pPr>
      <w:r>
        <w:t>I have also developed a module for config parsing, it looks for two distinct lines in the loaded .txt file:</w:t>
      </w:r>
    </w:p>
    <w:p w14:paraId="18E32077" w14:textId="1CA14D1E" w:rsidR="00DA2EE8" w:rsidRPr="00DA2EE8" w:rsidRDefault="00DA2EE8" w:rsidP="00DA2EE8">
      <w:pPr>
        <w:pStyle w:val="Text"/>
        <w:numPr>
          <w:ilvl w:val="3"/>
          <w:numId w:val="6"/>
        </w:numPr>
        <w:ind w:right="720"/>
        <w:jc w:val="both"/>
        <w:rPr>
          <w:rFonts w:ascii="Consolas" w:hAnsi="Consolas"/>
        </w:rPr>
      </w:pPr>
      <w:r w:rsidRPr="00DA2EE8">
        <w:rPr>
          <w:rFonts w:ascii="Consolas" w:hAnsi="Consolas"/>
        </w:rPr>
        <w:t>structures=</w:t>
      </w:r>
      <w:r>
        <w:rPr>
          <w:rFonts w:ascii="Consolas" w:hAnsi="Consolas"/>
          <w:i/>
          <w:iCs/>
          <w:noProof/>
        </w:rPr>
        <w:t>path_to_folder_with_structures</w:t>
      </w:r>
    </w:p>
    <w:p w14:paraId="2726ED70" w14:textId="69DC2B40" w:rsidR="00DA2EE8" w:rsidRPr="00DA2EE8" w:rsidRDefault="00DA2EE8" w:rsidP="00DA2EE8">
      <w:pPr>
        <w:pStyle w:val="Text"/>
        <w:numPr>
          <w:ilvl w:val="3"/>
          <w:numId w:val="6"/>
        </w:numPr>
        <w:ind w:right="720"/>
        <w:jc w:val="both"/>
        <w:rPr>
          <w:rFonts w:ascii="Consolas" w:hAnsi="Consolas"/>
        </w:rPr>
      </w:pPr>
      <w:r w:rsidRPr="00DA2EE8">
        <w:rPr>
          <w:rFonts w:ascii="Consolas" w:hAnsi="Consolas"/>
        </w:rPr>
        <w:t>collection=</w:t>
      </w:r>
      <w:r>
        <w:rPr>
          <w:rFonts w:ascii="Consolas" w:hAnsi="Consolas"/>
          <w:i/>
          <w:iCs/>
        </w:rPr>
        <w:t>path_to_collection_folder</w:t>
      </w:r>
    </w:p>
    <w:p w14:paraId="32E5F6D3" w14:textId="77777777" w:rsidR="00DA2EE8" w:rsidRDefault="00DA2EE8" w:rsidP="00683293">
      <w:pPr>
        <w:pStyle w:val="Text"/>
        <w:ind w:left="720" w:right="720" w:firstLine="720"/>
        <w:jc w:val="both"/>
      </w:pPr>
    </w:p>
    <w:p w14:paraId="618F54BD" w14:textId="362FC086" w:rsidR="00683293" w:rsidRDefault="00263988" w:rsidP="00683293">
      <w:pPr>
        <w:pStyle w:val="Text"/>
        <w:ind w:left="720" w:right="720" w:firstLine="720"/>
        <w:jc w:val="both"/>
      </w:pPr>
      <w:r>
        <w:t>Modules mentioned in this description:</w:t>
      </w:r>
    </w:p>
    <w:p w14:paraId="60F9975D" w14:textId="346F5BAB" w:rsidR="00263988" w:rsidRDefault="00263988" w:rsidP="00263988">
      <w:pPr>
        <w:pStyle w:val="Text"/>
        <w:numPr>
          <w:ilvl w:val="3"/>
          <w:numId w:val="6"/>
        </w:numPr>
        <w:ind w:right="720"/>
        <w:jc w:val="both"/>
      </w:pPr>
      <w:r>
        <w:t>Practice6/queryhandling.py</w:t>
      </w:r>
    </w:p>
    <w:p w14:paraId="2F1C6EBD" w14:textId="3E7425F8" w:rsidR="00263988" w:rsidRDefault="00263988" w:rsidP="00263988">
      <w:pPr>
        <w:pStyle w:val="Text"/>
        <w:numPr>
          <w:ilvl w:val="3"/>
          <w:numId w:val="6"/>
        </w:numPr>
        <w:ind w:right="720"/>
        <w:jc w:val="both"/>
      </w:pPr>
      <w:r>
        <w:t>Practice</w:t>
      </w:r>
      <w:r w:rsidR="00DA2EE8">
        <w:t>7</w:t>
      </w:r>
      <w:r>
        <w:t>/similarity.py</w:t>
      </w:r>
    </w:p>
    <w:p w14:paraId="08E16E45" w14:textId="158AC0E9" w:rsidR="00DA2EE8" w:rsidRDefault="00DA2EE8" w:rsidP="00263988">
      <w:pPr>
        <w:pStyle w:val="Text"/>
        <w:numPr>
          <w:ilvl w:val="3"/>
          <w:numId w:val="6"/>
        </w:numPr>
        <w:ind w:right="720"/>
        <w:jc w:val="both"/>
      </w:pPr>
      <w:r>
        <w:t>Practice6/config.py</w:t>
      </w:r>
    </w:p>
    <w:p w14:paraId="599FB8FD" w14:textId="52270960" w:rsidR="00263988" w:rsidRPr="00DA2EE8" w:rsidRDefault="00DA2EE8" w:rsidP="00DA2EE8">
      <w:pPr>
        <w:rPr>
          <w:sz w:val="28"/>
          <w:szCs w:val="28"/>
        </w:rPr>
      </w:pPr>
      <w:r>
        <w:br w:type="page"/>
      </w:r>
    </w:p>
    <w:p w14:paraId="177E1E68" w14:textId="048BEADD" w:rsidR="00263988" w:rsidRDefault="00AF0B68" w:rsidP="00F41036">
      <w:pPr>
        <w:pStyle w:val="Heading5"/>
        <w:numPr>
          <w:ilvl w:val="0"/>
          <w:numId w:val="6"/>
        </w:numPr>
        <w:jc w:val="center"/>
      </w:pPr>
      <w:r w:rsidRPr="004909D9">
        <w:rPr>
          <w:noProof/>
          <w:lang w:eastAsia="en-AU"/>
        </w:rPr>
        <w:lastRenderedPageBreak/>
        <w:drawing>
          <wp:anchor distT="0" distB="0" distL="114300" distR="114300" simplePos="0" relativeHeight="251713536" behindDoc="1" locked="0" layoutInCell="1" allowOverlap="1" wp14:anchorId="06BDE30D" wp14:editId="3DBC1721">
            <wp:simplePos x="0" y="0"/>
            <wp:positionH relativeFrom="margin">
              <wp:posOffset>0</wp:posOffset>
            </wp:positionH>
            <wp:positionV relativeFrom="margin">
              <wp:posOffset>-153035</wp:posOffset>
            </wp:positionV>
            <wp:extent cx="6858000" cy="9144000"/>
            <wp:effectExtent l="0" t="0" r="0" b="0"/>
            <wp:wrapNone/>
            <wp:docPr id="48" name="Picture 48">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1.png"/>
                    <pic:cNvPicPr/>
                  </pic:nvPicPr>
                  <pic:blipFill>
                    <a:blip r:embed="rId11" cstate="print">
                      <a:alphaModFix amt="20000"/>
                      <a:extLst>
                        <a:ext uri="{28A0092B-C50C-407E-A947-70E740481C1C}">
                          <a14:useLocalDpi xmlns:a14="http://schemas.microsoft.com/office/drawing/2010/main" val="0"/>
                        </a:ext>
                      </a:extLst>
                    </a:blip>
                    <a:stretch>
                      <a:fillRect/>
                    </a:stretch>
                  </pic:blipFill>
                  <pic:spPr>
                    <a:xfrm>
                      <a:off x="0" y="0"/>
                      <a:ext cx="6858000" cy="9144000"/>
                    </a:xfrm>
                    <a:prstGeom prst="rect">
                      <a:avLst/>
                    </a:prstGeom>
                  </pic:spPr>
                </pic:pic>
              </a:graphicData>
            </a:graphic>
            <wp14:sizeRelH relativeFrom="page">
              <wp14:pctWidth>0</wp14:pctWidth>
            </wp14:sizeRelH>
            <wp14:sizeRelV relativeFrom="page">
              <wp14:pctHeight>0</wp14:pctHeight>
            </wp14:sizeRelV>
          </wp:anchor>
        </w:drawing>
      </w:r>
      <w:r w:rsidR="00263988">
        <w:t>Practice 7</w:t>
      </w:r>
    </w:p>
    <w:p w14:paraId="3FAEDDD9" w14:textId="77777777" w:rsidR="00DA2EE8" w:rsidRPr="00DA2EE8" w:rsidRDefault="00DA2EE8" w:rsidP="00DA2EE8">
      <w:pPr>
        <w:pStyle w:val="Text"/>
      </w:pPr>
    </w:p>
    <w:p w14:paraId="575B4D07" w14:textId="09682DD6" w:rsidR="00DA2EE8" w:rsidRDefault="00DA2EE8" w:rsidP="00DA2EE8">
      <w:pPr>
        <w:pStyle w:val="Text"/>
        <w:ind w:left="720" w:right="720" w:firstLine="720"/>
        <w:jc w:val="both"/>
      </w:pPr>
      <w:r>
        <w:t>For this last practice, I was mostly just writing classes and modules to properly organize the previous modules, while also refactoring some things in the modules created earlier. I expanded the module dedicated to similarity generation, so that it has powerful output capabilities, to satisfy the output and formatting requirements for this practice.</w:t>
      </w:r>
    </w:p>
    <w:p w14:paraId="7CB31B4B" w14:textId="77777777" w:rsidR="00DA2EE8" w:rsidRPr="00DA2EE8" w:rsidRDefault="00DA2EE8" w:rsidP="00DA2EE8">
      <w:pPr>
        <w:pStyle w:val="Text"/>
        <w:ind w:left="720" w:right="720" w:firstLine="720"/>
        <w:jc w:val="both"/>
      </w:pPr>
    </w:p>
    <w:p w14:paraId="326AA563" w14:textId="0FB4FDA9" w:rsidR="00DA2EE8" w:rsidRDefault="00DA2EE8" w:rsidP="00DA2EE8">
      <w:pPr>
        <w:pStyle w:val="Text"/>
        <w:ind w:left="720" w:right="720" w:firstLine="720"/>
        <w:jc w:val="both"/>
      </w:pPr>
      <w:r>
        <w:t xml:space="preserve">I also developed a main class, called </w:t>
      </w:r>
      <w:r w:rsidRPr="00AF0B68">
        <w:rPr>
          <w:rFonts w:ascii="Consolas" w:hAnsi="Consolas"/>
          <w:noProof/>
          <w:color w:val="7030A0"/>
        </w:rPr>
        <w:t>SearchEngine</w:t>
      </w:r>
      <w:r>
        <w:t>. This class is what wraps every developed module up into a usable form. It is loaded using a path to the config file and some optional arguments.</w:t>
      </w:r>
      <w:r w:rsidR="00AF0B68">
        <w:t xml:space="preserve"> It parses the config file using a module developed in the previous practice. If it finds a valid path to a structure folder, it tries loading the structures. If it manages to load the structures, it initializes other necessary modules for query processing and similarity generation and completes the initialization. If structure loading is unsuccessful, or a valid path to the structure folder is not found, it tries to generate new structures from the supplied collection path. If this is also unsuccessful, it terminates with an error.</w:t>
      </w:r>
    </w:p>
    <w:p w14:paraId="2D73FA49" w14:textId="55559DB5" w:rsidR="00AF0B68" w:rsidRDefault="00AF0B68" w:rsidP="00DA2EE8">
      <w:pPr>
        <w:pStyle w:val="Text"/>
        <w:ind w:left="720" w:right="720" w:firstLine="720"/>
        <w:jc w:val="both"/>
      </w:pPr>
    </w:p>
    <w:p w14:paraId="509004C4" w14:textId="419D3971" w:rsidR="00AF0B68" w:rsidRDefault="00AF0B68" w:rsidP="00AF0B68">
      <w:pPr>
        <w:pStyle w:val="Text"/>
        <w:ind w:left="720" w:right="720" w:firstLine="720"/>
        <w:jc w:val="both"/>
      </w:pPr>
      <w:r>
        <w:t xml:space="preserve">After the class has loaded it can process queries using two methods, </w:t>
      </w:r>
      <w:r w:rsidRPr="00AF0B68">
        <w:rPr>
          <w:rFonts w:ascii="Consolas" w:hAnsi="Consolas"/>
          <w:noProof/>
          <w:color w:val="7030A0"/>
        </w:rPr>
        <w:t>search(query)</w:t>
      </w:r>
      <w:r>
        <w:t xml:space="preserve"> and </w:t>
      </w:r>
      <w:r w:rsidRPr="00AF0B68">
        <w:rPr>
          <w:rFonts w:ascii="Consolas" w:hAnsi="Consolas"/>
          <w:noProof/>
          <w:color w:val="7030A0"/>
        </w:rPr>
        <w:t>searchFromFile(filepath)</w:t>
      </w:r>
      <w:r>
        <w:t>. Both methods take some optional arguments related to the output location, display formatting, and the number of sorted documents to return. The first method takes the query string, processes it and matches it against the index, outputting the results to a file or to the standard output. The second one takes a file path to a query file, which contains one query string per line. It handles each of these the same way as the first method.</w:t>
      </w:r>
    </w:p>
    <w:p w14:paraId="47B18575" w14:textId="0059B871" w:rsidR="00093652" w:rsidRDefault="00093652" w:rsidP="00AF0B68">
      <w:pPr>
        <w:pStyle w:val="Text"/>
        <w:ind w:left="720" w:right="720" w:firstLine="720"/>
        <w:jc w:val="both"/>
      </w:pPr>
    </w:p>
    <w:p w14:paraId="0D057FDA" w14:textId="5BC96131" w:rsidR="00093652" w:rsidRPr="00AF0B68" w:rsidRDefault="00093652" w:rsidP="00AF0B68">
      <w:pPr>
        <w:pStyle w:val="Text"/>
        <w:ind w:left="720" w:right="720" w:firstLine="720"/>
        <w:jc w:val="both"/>
      </w:pPr>
      <w:r>
        <w:t xml:space="preserve">The class also contains a method to save the structures to a specified folder, </w:t>
      </w:r>
      <w:r w:rsidRPr="00093652">
        <w:rPr>
          <w:rFonts w:ascii="Consolas" w:hAnsi="Consolas"/>
          <w:noProof/>
          <w:color w:val="7030A0"/>
        </w:rPr>
        <w:t>save(folderpath)</w:t>
      </w:r>
      <w:r>
        <w:t>.</w:t>
      </w:r>
    </w:p>
    <w:p w14:paraId="786582AF" w14:textId="77777777" w:rsidR="00DA2EE8" w:rsidRDefault="00DA2EE8" w:rsidP="00DA2EE8">
      <w:pPr>
        <w:pStyle w:val="Text"/>
        <w:ind w:left="720" w:right="720" w:firstLine="720"/>
        <w:jc w:val="both"/>
      </w:pPr>
    </w:p>
    <w:p w14:paraId="7016CCCE" w14:textId="405783BB" w:rsidR="00DA2EE8" w:rsidRDefault="00DA2EE8" w:rsidP="00DA2EE8">
      <w:pPr>
        <w:pStyle w:val="Text"/>
        <w:ind w:left="720" w:right="720" w:firstLine="720"/>
        <w:jc w:val="both"/>
      </w:pPr>
      <w:r>
        <w:t>Modules mentioned in this description:</w:t>
      </w:r>
    </w:p>
    <w:p w14:paraId="1FF32ADD" w14:textId="704FECC2" w:rsidR="00DA2EE8" w:rsidRDefault="00DA2EE8" w:rsidP="00DA2EE8">
      <w:pPr>
        <w:pStyle w:val="Text"/>
        <w:numPr>
          <w:ilvl w:val="3"/>
          <w:numId w:val="6"/>
        </w:numPr>
        <w:ind w:right="720"/>
        <w:jc w:val="both"/>
      </w:pPr>
      <w:r>
        <w:t>Practice7/similarity.py</w:t>
      </w:r>
    </w:p>
    <w:p w14:paraId="453AD1AD" w14:textId="76FA44CE" w:rsidR="00DA2EE8" w:rsidRDefault="00DA2EE8" w:rsidP="00DA2EE8">
      <w:pPr>
        <w:pStyle w:val="Text"/>
        <w:numPr>
          <w:ilvl w:val="3"/>
          <w:numId w:val="6"/>
        </w:numPr>
        <w:ind w:right="720"/>
        <w:jc w:val="both"/>
      </w:pPr>
      <w:r>
        <w:t>searchengine.py</w:t>
      </w:r>
    </w:p>
    <w:p w14:paraId="672A73DD" w14:textId="32F1351B" w:rsidR="00DA2EE8" w:rsidRDefault="00DA2EE8" w:rsidP="00DA2EE8">
      <w:pPr>
        <w:pStyle w:val="Text"/>
        <w:numPr>
          <w:ilvl w:val="3"/>
          <w:numId w:val="6"/>
        </w:numPr>
        <w:ind w:right="720"/>
        <w:jc w:val="both"/>
      </w:pPr>
      <w:r>
        <w:t>preprocessing.py</w:t>
      </w:r>
    </w:p>
    <w:p w14:paraId="6A8F19C2" w14:textId="5A1A056E" w:rsidR="00AF0B68" w:rsidRDefault="00DA2EE8" w:rsidP="00DA2EE8">
      <w:pPr>
        <w:pStyle w:val="Text"/>
        <w:numPr>
          <w:ilvl w:val="3"/>
          <w:numId w:val="6"/>
        </w:numPr>
        <w:ind w:right="720"/>
        <w:jc w:val="both"/>
      </w:pPr>
      <w:r>
        <w:t>structure_utils.py</w:t>
      </w:r>
    </w:p>
    <w:p w14:paraId="334F314B" w14:textId="77777777" w:rsidR="00AF0B68" w:rsidRDefault="00AF0B68">
      <w:pPr>
        <w:rPr>
          <w:sz w:val="28"/>
          <w:szCs w:val="28"/>
        </w:rPr>
      </w:pPr>
      <w:r>
        <w:br w:type="page"/>
      </w:r>
    </w:p>
    <w:p w14:paraId="2EBE6AF5" w14:textId="692CCE3E" w:rsidR="00DA2EE8" w:rsidRDefault="00AF0B68" w:rsidP="00AF0B68">
      <w:pPr>
        <w:pStyle w:val="Text"/>
        <w:ind w:right="720"/>
        <w:jc w:val="both"/>
      </w:pPr>
      <w:r w:rsidRPr="004909D9">
        <w:rPr>
          <w:noProof/>
          <w:lang w:eastAsia="en-AU"/>
        </w:rPr>
        <w:lastRenderedPageBreak/>
        <w:drawing>
          <wp:anchor distT="0" distB="0" distL="114300" distR="114300" simplePos="0" relativeHeight="251715584" behindDoc="1" locked="0" layoutInCell="1" allowOverlap="1" wp14:anchorId="25A38573" wp14:editId="78BFC763">
            <wp:simplePos x="0" y="0"/>
            <wp:positionH relativeFrom="margin">
              <wp:posOffset>0</wp:posOffset>
            </wp:positionH>
            <wp:positionV relativeFrom="margin">
              <wp:posOffset>0</wp:posOffset>
            </wp:positionV>
            <wp:extent cx="6858000" cy="9144000"/>
            <wp:effectExtent l="0" t="0" r="0" b="0"/>
            <wp:wrapNone/>
            <wp:docPr id="49" name="Picture 4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1.png"/>
                    <pic:cNvPicPr/>
                  </pic:nvPicPr>
                  <pic:blipFill>
                    <a:blip r:embed="rId11" cstate="print">
                      <a:alphaModFix amt="20000"/>
                      <a:extLst>
                        <a:ext uri="{28A0092B-C50C-407E-A947-70E740481C1C}">
                          <a14:useLocalDpi xmlns:a14="http://schemas.microsoft.com/office/drawing/2010/main" val="0"/>
                        </a:ext>
                      </a:extLst>
                    </a:blip>
                    <a:stretch>
                      <a:fillRect/>
                    </a:stretch>
                  </pic:blipFill>
                  <pic:spPr>
                    <a:xfrm>
                      <a:off x="0" y="0"/>
                      <a:ext cx="6858000" cy="9144000"/>
                    </a:xfrm>
                    <a:prstGeom prst="rect">
                      <a:avLst/>
                    </a:prstGeom>
                  </pic:spPr>
                </pic:pic>
              </a:graphicData>
            </a:graphic>
            <wp14:sizeRelH relativeFrom="page">
              <wp14:pctWidth>0</wp14:pctWidth>
            </wp14:sizeRelH>
            <wp14:sizeRelV relativeFrom="page">
              <wp14:pctHeight>0</wp14:pctHeight>
            </wp14:sizeRelV>
          </wp:anchor>
        </w:drawing>
      </w:r>
    </w:p>
    <w:p w14:paraId="0F7EF2C4" w14:textId="76F10D77" w:rsidR="00DA2EE8" w:rsidRDefault="00F41036" w:rsidP="00DA2EE8">
      <w:pPr>
        <w:pStyle w:val="Text"/>
        <w:ind w:left="720" w:right="720" w:firstLine="720"/>
        <w:jc w:val="both"/>
      </w:pPr>
      <w:r>
        <w:rPr>
          <w:noProof/>
        </w:rPr>
        <mc:AlternateContent>
          <mc:Choice Requires="wps">
            <w:drawing>
              <wp:anchor distT="45720" distB="45720" distL="114300" distR="114300" simplePos="0" relativeHeight="251717632" behindDoc="0" locked="0" layoutInCell="1" allowOverlap="1" wp14:anchorId="48C80CB8" wp14:editId="189E927B">
                <wp:simplePos x="0" y="0"/>
                <wp:positionH relativeFrom="margin">
                  <wp:align>center</wp:align>
                </wp:positionH>
                <wp:positionV relativeFrom="page">
                  <wp:posOffset>670560</wp:posOffset>
                </wp:positionV>
                <wp:extent cx="2903220" cy="318135"/>
                <wp:effectExtent l="0" t="0" r="11430" b="20955"/>
                <wp:wrapSquare wrapText="bothSides"/>
                <wp:docPr id="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3220" cy="318135"/>
                        </a:xfrm>
                        <a:prstGeom prst="rect">
                          <a:avLst/>
                        </a:prstGeom>
                        <a:solidFill>
                          <a:srgbClr val="FFFFFF"/>
                        </a:solidFill>
                        <a:ln w="12700">
                          <a:solidFill>
                            <a:schemeClr val="accent1"/>
                          </a:solidFill>
                          <a:miter lim="800000"/>
                          <a:headEnd/>
                          <a:tailEnd/>
                        </a:ln>
                      </wps:spPr>
                      <wps:txbx>
                        <w:txbxContent>
                          <w:p w14:paraId="1D275898" w14:textId="6DCA72B1" w:rsidR="00DF49B7" w:rsidRPr="00012F75" w:rsidRDefault="00DF49B7" w:rsidP="00F41036">
                            <w:pPr>
                              <w:pStyle w:val="Heading4"/>
                            </w:pPr>
                            <w:r>
                              <w:t>Metadata</w:t>
                            </w:r>
                          </w:p>
                        </w:txbxContent>
                      </wps:txbx>
                      <wps:bodyPr rot="0" vert="horz" wrap="square" lIns="91440" tIns="45720" rIns="91440" bIns="45720" anchor="ctr" anchorCtr="0">
                        <a:spAutoFit/>
                      </wps:bodyPr>
                    </wps:wsp>
                  </a:graphicData>
                </a:graphic>
                <wp14:sizeRelH relativeFrom="margin">
                  <wp14:pctWidth>0</wp14:pctWidth>
                </wp14:sizeRelH>
                <wp14:sizeRelV relativeFrom="margin">
                  <wp14:pctHeight>20000</wp14:pctHeight>
                </wp14:sizeRelV>
              </wp:anchor>
            </w:drawing>
          </mc:Choice>
          <mc:Fallback>
            <w:pict>
              <v:shape w14:anchorId="48C80CB8" id="_x0000_s1031" type="#_x0000_t202" style="position:absolute;left:0;text-align:left;margin-left:0;margin-top:52.8pt;width:228.6pt;height:25.05pt;z-index:251717632;visibility:visible;mso-wrap-style:square;mso-width-percent:0;mso-height-percent:200;mso-wrap-distance-left:9pt;mso-wrap-distance-top:3.6pt;mso-wrap-distance-right:9pt;mso-wrap-distance-bottom:3.6pt;mso-position-horizontal:center;mso-position-horizontal-relative:margin;mso-position-vertical:absolute;mso-position-vertical-relative:page;mso-width-percent:0;mso-height-percent:20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" strokecolor="#476166 [3204]" strokeweight="1pt">
                <v:textbox style="mso-fit-shape-to-text:t">
                  <w:txbxContent>
                    <w:p w14:paraId="1D275898" w14:textId="6DCA72B1" w:rsidR="00DF49B7" w:rsidRPr="00012F75" w:rsidRDefault="00DF49B7" w:rsidP="00F41036">
                      <w:pPr>
                        <w:pStyle w:val="Heading4"/>
                      </w:pPr>
                      <w:r>
                        <w:t>Metadata</w:t>
                      </w:r>
                    </w:p>
                  </w:txbxContent>
                </v:textbox>
                <w10:wrap type="square" anchorx="margin" anchory="page"/>
              </v:shape>
            </w:pict>
          </mc:Fallback>
        </mc:AlternateContent>
      </w:r>
    </w:p>
    <w:p w14:paraId="6B58F2B6" w14:textId="4E641B0A" w:rsidR="007F49F9" w:rsidRDefault="007F49F9" w:rsidP="007F49F9">
      <w:pPr>
        <w:jc w:val="center"/>
        <w:rPr>
          <w:rFonts w:eastAsiaTheme="minorEastAsia"/>
        </w:rPr>
      </w:pPr>
    </w:p>
    <w:p w14:paraId="716E3043" w14:textId="10469B52" w:rsidR="007F49F9" w:rsidRDefault="007F49F9" w:rsidP="00683293">
      <w:pPr>
        <w:jc w:val="both"/>
        <w:rPr>
          <w:rFonts w:eastAsiaTheme="minorEastAsia"/>
        </w:rPr>
      </w:pPr>
    </w:p>
    <w:p w14:paraId="09FAFFD9" w14:textId="0F08E5B6" w:rsidR="00F41036" w:rsidRDefault="00F41036" w:rsidP="00F41036">
      <w:pPr>
        <w:pStyle w:val="Text"/>
        <w:ind w:left="720" w:right="720" w:firstLine="720"/>
        <w:jc w:val="both"/>
      </w:pPr>
      <w:r>
        <w:t xml:space="preserve">I developed a separate module to measure and contain metadata for some </w:t>
      </w:r>
      <w:r w:rsidR="009E1DD9">
        <w:t xml:space="preserve">of </w:t>
      </w:r>
      <w:r>
        <w:t xml:space="preserve">these practices. The mentioned module is </w:t>
      </w:r>
      <w:r w:rsidRPr="00F41036">
        <w:rPr>
          <w:rFonts w:ascii="Consolas" w:hAnsi="Consolas"/>
        </w:rPr>
        <w:t>metadata.py</w:t>
      </w:r>
      <w:r>
        <w:t>. All metadata results are contained in the /metadata/ folder in the main package location.</w:t>
      </w:r>
    </w:p>
    <w:p w14:paraId="2B2C9F0D" w14:textId="69DE8C43" w:rsidR="00F41036" w:rsidRDefault="00F41036" w:rsidP="00F41036">
      <w:pPr>
        <w:pStyle w:val="Text"/>
        <w:ind w:left="720" w:right="720" w:firstLine="720"/>
        <w:jc w:val="both"/>
      </w:pPr>
    </w:p>
    <w:p w14:paraId="19B7DEAD" w14:textId="79401A8F" w:rsidR="00F41036" w:rsidRDefault="00F41036" w:rsidP="00F41036">
      <w:pPr>
        <w:pStyle w:val="Heading5"/>
        <w:numPr>
          <w:ilvl w:val="0"/>
          <w:numId w:val="8"/>
        </w:numPr>
        <w:jc w:val="center"/>
      </w:pPr>
      <w:r>
        <w:t>Practice 1 Metadata</w:t>
      </w:r>
    </w:p>
    <w:p w14:paraId="2B47EB3E" w14:textId="011876C7" w:rsidR="00F41036" w:rsidRDefault="00F41036" w:rsidP="00F41036"/>
    <w:p w14:paraId="0741ADFE" w14:textId="77777777" w:rsidR="00F41036" w:rsidRPr="00F41036" w:rsidRDefault="00F41036" w:rsidP="00F41036">
      <w:pPr>
        <w:shd w:val="clear" w:color="auto" w:fill="FFFFFF"/>
        <w:ind w:left="2880"/>
        <w:rPr>
          <w:rFonts w:ascii="Courier New" w:eastAsia="Times New Roman" w:hAnsi="Courier New" w:cs="Courier New"/>
          <w:color w:val="000000"/>
          <w:sz w:val="20"/>
          <w:szCs w:val="20"/>
        </w:rPr>
      </w:pPr>
      <w:r w:rsidRPr="00F41036">
        <w:rPr>
          <w:rFonts w:ascii="Courier New" w:eastAsia="Times New Roman" w:hAnsi="Courier New" w:cs="Courier New"/>
          <w:color w:val="000000"/>
          <w:sz w:val="20"/>
          <w:szCs w:val="20"/>
        </w:rPr>
        <w:t xml:space="preserve">Metadata1 (Practice1) stats: </w:t>
      </w:r>
    </w:p>
    <w:p w14:paraId="7DBC9255" w14:textId="77777777" w:rsidR="00F41036" w:rsidRPr="00F41036" w:rsidRDefault="00F41036" w:rsidP="00F41036">
      <w:pPr>
        <w:shd w:val="clear" w:color="auto" w:fill="FFFFFF"/>
        <w:ind w:left="2880"/>
        <w:rPr>
          <w:rFonts w:ascii="Courier New" w:eastAsia="Times New Roman" w:hAnsi="Courier New" w:cs="Courier New"/>
          <w:color w:val="000000"/>
          <w:sz w:val="20"/>
          <w:szCs w:val="20"/>
        </w:rPr>
      </w:pPr>
      <w:r w:rsidRPr="00F41036">
        <w:rPr>
          <w:rFonts w:ascii="Courier New" w:eastAsia="Times New Roman" w:hAnsi="Courier New" w:cs="Courier New"/>
          <w:color w:val="000000"/>
          <w:sz w:val="20"/>
          <w:szCs w:val="20"/>
        </w:rPr>
        <w:t xml:space="preserve">    Files processed: 838</w:t>
      </w:r>
    </w:p>
    <w:p w14:paraId="4646B566" w14:textId="77777777" w:rsidR="00F41036" w:rsidRPr="00F41036" w:rsidRDefault="00F41036" w:rsidP="00F41036">
      <w:pPr>
        <w:shd w:val="clear" w:color="auto" w:fill="FFFFFF"/>
        <w:ind w:left="2880"/>
        <w:rPr>
          <w:rFonts w:ascii="Courier New" w:eastAsia="Times New Roman" w:hAnsi="Courier New" w:cs="Courier New"/>
          <w:color w:val="000000"/>
          <w:sz w:val="20"/>
          <w:szCs w:val="20"/>
        </w:rPr>
      </w:pPr>
      <w:r w:rsidRPr="00F41036">
        <w:rPr>
          <w:rFonts w:ascii="Courier New" w:eastAsia="Times New Roman" w:hAnsi="Courier New" w:cs="Courier New"/>
          <w:color w:val="000000"/>
          <w:sz w:val="20"/>
          <w:szCs w:val="20"/>
        </w:rPr>
        <w:t xml:space="preserve">    Total collection tokens: 531736</w:t>
      </w:r>
    </w:p>
    <w:p w14:paraId="21A9E0E6" w14:textId="77777777" w:rsidR="00F41036" w:rsidRPr="00F41036" w:rsidRDefault="00F41036" w:rsidP="00F41036">
      <w:pPr>
        <w:shd w:val="clear" w:color="auto" w:fill="FFFFFF"/>
        <w:ind w:left="2880"/>
        <w:rPr>
          <w:rFonts w:ascii="Courier New" w:eastAsia="Times New Roman" w:hAnsi="Courier New" w:cs="Courier New"/>
          <w:color w:val="000000"/>
          <w:sz w:val="20"/>
          <w:szCs w:val="20"/>
        </w:rPr>
      </w:pPr>
      <w:r w:rsidRPr="00F41036">
        <w:rPr>
          <w:rFonts w:ascii="Courier New" w:eastAsia="Times New Roman" w:hAnsi="Courier New" w:cs="Courier New"/>
          <w:color w:val="000000"/>
          <w:sz w:val="20"/>
          <w:szCs w:val="20"/>
        </w:rPr>
        <w:t xml:space="preserve">    Average tokens per file: 634.5298329355609</w:t>
      </w:r>
    </w:p>
    <w:p w14:paraId="0D259F0A" w14:textId="51991A63" w:rsidR="00F41036" w:rsidRDefault="00F41036" w:rsidP="00F41036">
      <w:pPr>
        <w:shd w:val="clear" w:color="auto" w:fill="FFFFFF"/>
        <w:ind w:left="2880"/>
        <w:rPr>
          <w:rFonts w:ascii="Courier New" w:eastAsia="Times New Roman" w:hAnsi="Courier New" w:cs="Courier New"/>
          <w:color w:val="000000"/>
          <w:sz w:val="20"/>
          <w:szCs w:val="20"/>
        </w:rPr>
      </w:pPr>
      <w:r w:rsidRPr="00F41036">
        <w:rPr>
          <w:rFonts w:ascii="Courier New" w:eastAsia="Times New Roman" w:hAnsi="Courier New" w:cs="Courier New"/>
          <w:color w:val="000000"/>
          <w:sz w:val="20"/>
          <w:szCs w:val="20"/>
        </w:rPr>
        <w:t xml:space="preserve">    Time taken: 18.38745460016071</w:t>
      </w:r>
    </w:p>
    <w:p w14:paraId="799627A5" w14:textId="107BE36C" w:rsidR="00F41036" w:rsidRDefault="00F41036" w:rsidP="00F41036">
      <w:pPr>
        <w:shd w:val="clear" w:color="auto" w:fill="FFFFFF"/>
        <w:ind w:left="3600"/>
        <w:rPr>
          <w:rFonts w:ascii="Courier New" w:eastAsia="Times New Roman" w:hAnsi="Courier New" w:cs="Courier New"/>
          <w:color w:val="000000"/>
          <w:sz w:val="20"/>
          <w:szCs w:val="20"/>
        </w:rPr>
      </w:pPr>
    </w:p>
    <w:p w14:paraId="7BD07116" w14:textId="51AE6A5F" w:rsidR="00F41036" w:rsidRDefault="00F41036" w:rsidP="00F41036">
      <w:pPr>
        <w:pStyle w:val="Heading5"/>
        <w:numPr>
          <w:ilvl w:val="0"/>
          <w:numId w:val="8"/>
        </w:numPr>
        <w:jc w:val="center"/>
      </w:pPr>
      <w:r>
        <w:t>Practice 2 Metadata</w:t>
      </w:r>
    </w:p>
    <w:p w14:paraId="2B33B2BA" w14:textId="09CEA65C" w:rsidR="00F41036" w:rsidRDefault="00F41036" w:rsidP="00F41036"/>
    <w:p w14:paraId="724E8032" w14:textId="77777777" w:rsidR="00F41036" w:rsidRPr="00F41036" w:rsidRDefault="00F41036" w:rsidP="00F41036">
      <w:pPr>
        <w:shd w:val="clear" w:color="auto" w:fill="FFFFFF"/>
        <w:ind w:left="2880"/>
        <w:rPr>
          <w:rFonts w:ascii="Courier New" w:eastAsia="Times New Roman" w:hAnsi="Courier New" w:cs="Courier New"/>
          <w:color w:val="000000"/>
          <w:sz w:val="20"/>
          <w:szCs w:val="20"/>
        </w:rPr>
      </w:pPr>
      <w:r w:rsidRPr="00F41036">
        <w:rPr>
          <w:rFonts w:ascii="Courier New" w:eastAsia="Times New Roman" w:hAnsi="Courier New" w:cs="Courier New"/>
          <w:color w:val="000000"/>
          <w:sz w:val="20"/>
          <w:szCs w:val="20"/>
        </w:rPr>
        <w:t xml:space="preserve">Metadata2 (Practice2 - before stop words removal) stats: </w:t>
      </w:r>
    </w:p>
    <w:p w14:paraId="4898E1D2" w14:textId="77777777" w:rsidR="00F41036" w:rsidRPr="00F41036" w:rsidRDefault="00F41036" w:rsidP="00F41036">
      <w:pPr>
        <w:shd w:val="clear" w:color="auto" w:fill="FFFFFF"/>
        <w:ind w:left="2880"/>
        <w:rPr>
          <w:rFonts w:ascii="Courier New" w:eastAsia="Times New Roman" w:hAnsi="Courier New" w:cs="Courier New"/>
          <w:color w:val="000000"/>
          <w:sz w:val="20"/>
          <w:szCs w:val="20"/>
        </w:rPr>
      </w:pPr>
      <w:r w:rsidRPr="00F41036">
        <w:rPr>
          <w:rFonts w:ascii="Courier New" w:eastAsia="Times New Roman" w:hAnsi="Courier New" w:cs="Courier New"/>
          <w:color w:val="000000"/>
          <w:sz w:val="20"/>
          <w:szCs w:val="20"/>
        </w:rPr>
        <w:t xml:space="preserve">    Files processed: 838</w:t>
      </w:r>
    </w:p>
    <w:p w14:paraId="2C1BFF3F" w14:textId="77777777" w:rsidR="00F41036" w:rsidRPr="00F41036" w:rsidRDefault="00F41036" w:rsidP="00F41036">
      <w:pPr>
        <w:shd w:val="clear" w:color="auto" w:fill="FFFFFF"/>
        <w:ind w:left="2880"/>
        <w:rPr>
          <w:rFonts w:ascii="Courier New" w:eastAsia="Times New Roman" w:hAnsi="Courier New" w:cs="Courier New"/>
          <w:color w:val="000000"/>
          <w:sz w:val="20"/>
          <w:szCs w:val="20"/>
        </w:rPr>
      </w:pPr>
      <w:r w:rsidRPr="00F41036">
        <w:rPr>
          <w:rFonts w:ascii="Courier New" w:eastAsia="Times New Roman" w:hAnsi="Courier New" w:cs="Courier New"/>
          <w:color w:val="000000"/>
          <w:sz w:val="20"/>
          <w:szCs w:val="20"/>
        </w:rPr>
        <w:t xml:space="preserve">    Total word count: 531736</w:t>
      </w:r>
    </w:p>
    <w:p w14:paraId="491BD214" w14:textId="77777777" w:rsidR="00F41036" w:rsidRPr="00F41036" w:rsidRDefault="00F41036" w:rsidP="00F41036">
      <w:pPr>
        <w:shd w:val="clear" w:color="auto" w:fill="FFFFFF"/>
        <w:ind w:left="2880"/>
        <w:rPr>
          <w:rFonts w:ascii="Courier New" w:eastAsia="Times New Roman" w:hAnsi="Courier New" w:cs="Courier New"/>
          <w:color w:val="000000"/>
          <w:sz w:val="20"/>
          <w:szCs w:val="20"/>
        </w:rPr>
      </w:pPr>
      <w:r w:rsidRPr="00F41036">
        <w:rPr>
          <w:rFonts w:ascii="Courier New" w:eastAsia="Times New Roman" w:hAnsi="Courier New" w:cs="Courier New"/>
          <w:color w:val="000000"/>
          <w:sz w:val="20"/>
          <w:szCs w:val="20"/>
        </w:rPr>
        <w:t xml:space="preserve">    Average words per file: 634.5298329355609</w:t>
      </w:r>
    </w:p>
    <w:p w14:paraId="4B5719F7" w14:textId="77777777" w:rsidR="00F41036" w:rsidRPr="00F41036" w:rsidRDefault="00F41036" w:rsidP="00F41036">
      <w:pPr>
        <w:shd w:val="clear" w:color="auto" w:fill="FFFFFF"/>
        <w:ind w:left="2880"/>
        <w:rPr>
          <w:rFonts w:ascii="Courier New" w:eastAsia="Times New Roman" w:hAnsi="Courier New" w:cs="Courier New"/>
          <w:color w:val="000000"/>
          <w:sz w:val="20"/>
          <w:szCs w:val="20"/>
        </w:rPr>
      </w:pPr>
      <w:r w:rsidRPr="00F41036">
        <w:rPr>
          <w:rFonts w:ascii="Courier New" w:eastAsia="Times New Roman" w:hAnsi="Courier New" w:cs="Courier New"/>
          <w:color w:val="000000"/>
          <w:sz w:val="20"/>
          <w:szCs w:val="20"/>
        </w:rPr>
        <w:t xml:space="preserve">    Minimum words in a file: 196</w:t>
      </w:r>
    </w:p>
    <w:p w14:paraId="678BE442" w14:textId="77777777" w:rsidR="00F41036" w:rsidRPr="00F41036" w:rsidRDefault="00F41036" w:rsidP="00F41036">
      <w:pPr>
        <w:shd w:val="clear" w:color="auto" w:fill="FFFFFF"/>
        <w:ind w:left="2880"/>
        <w:rPr>
          <w:rFonts w:ascii="Courier New" w:eastAsia="Times New Roman" w:hAnsi="Courier New" w:cs="Courier New"/>
          <w:color w:val="000000"/>
          <w:sz w:val="20"/>
          <w:szCs w:val="20"/>
        </w:rPr>
      </w:pPr>
      <w:r w:rsidRPr="00F41036">
        <w:rPr>
          <w:rFonts w:ascii="Courier New" w:eastAsia="Times New Roman" w:hAnsi="Courier New" w:cs="Courier New"/>
          <w:color w:val="000000"/>
          <w:sz w:val="20"/>
          <w:szCs w:val="20"/>
        </w:rPr>
        <w:t xml:space="preserve">    Maximum words in a file: 1950</w:t>
      </w:r>
    </w:p>
    <w:p w14:paraId="7CC09569" w14:textId="77777777" w:rsidR="00F41036" w:rsidRPr="00F41036" w:rsidRDefault="00F41036" w:rsidP="00F41036">
      <w:pPr>
        <w:shd w:val="clear" w:color="auto" w:fill="FFFFFF"/>
        <w:ind w:left="2880"/>
        <w:rPr>
          <w:rFonts w:ascii="Courier New" w:eastAsia="Times New Roman" w:hAnsi="Courier New" w:cs="Courier New"/>
          <w:color w:val="000000"/>
          <w:sz w:val="20"/>
          <w:szCs w:val="20"/>
        </w:rPr>
      </w:pPr>
      <w:r w:rsidRPr="00F41036">
        <w:rPr>
          <w:rFonts w:ascii="Courier New" w:eastAsia="Times New Roman" w:hAnsi="Courier New" w:cs="Courier New"/>
          <w:color w:val="000000"/>
          <w:sz w:val="20"/>
          <w:szCs w:val="20"/>
        </w:rPr>
        <w:t xml:space="preserve">    Top 5 words by appearance:</w:t>
      </w:r>
    </w:p>
    <w:p w14:paraId="0330CA65" w14:textId="77777777" w:rsidR="00F41036" w:rsidRPr="00F41036" w:rsidRDefault="00F41036" w:rsidP="00F41036">
      <w:pPr>
        <w:shd w:val="clear" w:color="auto" w:fill="FFFFFF"/>
        <w:ind w:left="2880"/>
        <w:rPr>
          <w:rFonts w:ascii="Courier New" w:eastAsia="Times New Roman" w:hAnsi="Courier New" w:cs="Courier New"/>
          <w:color w:val="000000"/>
          <w:sz w:val="20"/>
          <w:szCs w:val="20"/>
        </w:rPr>
      </w:pPr>
      <w:r w:rsidRPr="00F41036">
        <w:rPr>
          <w:rFonts w:ascii="Courier New" w:eastAsia="Times New Roman" w:hAnsi="Courier New" w:cs="Courier New"/>
          <w:color w:val="000000"/>
          <w:sz w:val="20"/>
          <w:szCs w:val="20"/>
        </w:rPr>
        <w:t xml:space="preserve">        1. Word: de Count: 49758</w:t>
      </w:r>
    </w:p>
    <w:p w14:paraId="01D131E1" w14:textId="77777777" w:rsidR="00F41036" w:rsidRPr="00F41036" w:rsidRDefault="00F41036" w:rsidP="00F41036">
      <w:pPr>
        <w:shd w:val="clear" w:color="auto" w:fill="FFFFFF"/>
        <w:ind w:left="2880"/>
        <w:rPr>
          <w:rFonts w:ascii="Courier New" w:eastAsia="Times New Roman" w:hAnsi="Courier New" w:cs="Courier New"/>
          <w:color w:val="000000"/>
          <w:sz w:val="20"/>
          <w:szCs w:val="20"/>
        </w:rPr>
      </w:pPr>
      <w:r w:rsidRPr="00F41036">
        <w:rPr>
          <w:rFonts w:ascii="Courier New" w:eastAsia="Times New Roman" w:hAnsi="Courier New" w:cs="Courier New"/>
          <w:color w:val="000000"/>
          <w:sz w:val="20"/>
          <w:szCs w:val="20"/>
        </w:rPr>
        <w:t xml:space="preserve">        2. Word: la Count: 24982</w:t>
      </w:r>
    </w:p>
    <w:p w14:paraId="51732628" w14:textId="77777777" w:rsidR="00F41036" w:rsidRPr="00F41036" w:rsidRDefault="00F41036" w:rsidP="00F41036">
      <w:pPr>
        <w:shd w:val="clear" w:color="auto" w:fill="FFFFFF"/>
        <w:ind w:left="2880"/>
        <w:rPr>
          <w:rFonts w:ascii="Courier New" w:eastAsia="Times New Roman" w:hAnsi="Courier New" w:cs="Courier New"/>
          <w:color w:val="000000"/>
          <w:sz w:val="20"/>
          <w:szCs w:val="20"/>
        </w:rPr>
      </w:pPr>
      <w:r w:rsidRPr="00F41036">
        <w:rPr>
          <w:rFonts w:ascii="Courier New" w:eastAsia="Times New Roman" w:hAnsi="Courier New" w:cs="Courier New"/>
          <w:color w:val="000000"/>
          <w:sz w:val="20"/>
          <w:szCs w:val="20"/>
        </w:rPr>
        <w:t xml:space="preserve">        3. Word: el Count: 14685</w:t>
      </w:r>
    </w:p>
    <w:p w14:paraId="498BBDD1" w14:textId="77777777" w:rsidR="00F41036" w:rsidRPr="00F41036" w:rsidRDefault="00F41036" w:rsidP="00F41036">
      <w:pPr>
        <w:shd w:val="clear" w:color="auto" w:fill="FFFFFF"/>
        <w:ind w:left="2880"/>
        <w:rPr>
          <w:rFonts w:ascii="Courier New" w:eastAsia="Times New Roman" w:hAnsi="Courier New" w:cs="Courier New"/>
          <w:color w:val="000000"/>
          <w:sz w:val="20"/>
          <w:szCs w:val="20"/>
        </w:rPr>
      </w:pPr>
      <w:r w:rsidRPr="00F41036">
        <w:rPr>
          <w:rFonts w:ascii="Courier New" w:eastAsia="Times New Roman" w:hAnsi="Courier New" w:cs="Courier New"/>
          <w:color w:val="000000"/>
          <w:sz w:val="20"/>
          <w:szCs w:val="20"/>
        </w:rPr>
        <w:t xml:space="preserve">        4. Word: </w:t>
      </w:r>
      <w:proofErr w:type="spellStart"/>
      <w:r w:rsidRPr="00F41036">
        <w:rPr>
          <w:rFonts w:ascii="Courier New" w:eastAsia="Times New Roman" w:hAnsi="Courier New" w:cs="Courier New"/>
          <w:color w:val="000000"/>
          <w:sz w:val="20"/>
          <w:szCs w:val="20"/>
        </w:rPr>
        <w:t>en</w:t>
      </w:r>
      <w:proofErr w:type="spellEnd"/>
      <w:r w:rsidRPr="00F41036">
        <w:rPr>
          <w:rFonts w:ascii="Courier New" w:eastAsia="Times New Roman" w:hAnsi="Courier New" w:cs="Courier New"/>
          <w:color w:val="000000"/>
          <w:sz w:val="20"/>
          <w:szCs w:val="20"/>
        </w:rPr>
        <w:t xml:space="preserve"> Count: 11892</w:t>
      </w:r>
    </w:p>
    <w:p w14:paraId="10FDE5B4" w14:textId="77777777" w:rsidR="00F41036" w:rsidRPr="00F41036" w:rsidRDefault="00F41036" w:rsidP="00F41036">
      <w:pPr>
        <w:shd w:val="clear" w:color="auto" w:fill="FFFFFF"/>
        <w:ind w:left="2880"/>
        <w:rPr>
          <w:rFonts w:ascii="Courier New" w:eastAsia="Times New Roman" w:hAnsi="Courier New" w:cs="Courier New"/>
          <w:color w:val="000000"/>
          <w:sz w:val="20"/>
          <w:szCs w:val="20"/>
        </w:rPr>
      </w:pPr>
      <w:r w:rsidRPr="00F41036">
        <w:rPr>
          <w:rFonts w:ascii="Courier New" w:eastAsia="Times New Roman" w:hAnsi="Courier New" w:cs="Courier New"/>
          <w:color w:val="000000"/>
          <w:sz w:val="20"/>
          <w:szCs w:val="20"/>
        </w:rPr>
        <w:t xml:space="preserve">        5. Word: y Count: 11781</w:t>
      </w:r>
    </w:p>
    <w:p w14:paraId="7761D7A5" w14:textId="54AAE00D" w:rsidR="00F41036" w:rsidRDefault="00F41036" w:rsidP="00F41036">
      <w:pPr>
        <w:shd w:val="clear" w:color="auto" w:fill="FFFFFF"/>
        <w:ind w:left="2880"/>
        <w:rPr>
          <w:rFonts w:ascii="Courier New" w:eastAsia="Times New Roman" w:hAnsi="Courier New" w:cs="Courier New"/>
          <w:color w:val="000000"/>
          <w:sz w:val="20"/>
          <w:szCs w:val="20"/>
        </w:rPr>
      </w:pPr>
      <w:r w:rsidRPr="00F41036">
        <w:rPr>
          <w:rFonts w:ascii="Courier New" w:eastAsia="Times New Roman" w:hAnsi="Courier New" w:cs="Courier New"/>
          <w:color w:val="000000"/>
          <w:sz w:val="20"/>
          <w:szCs w:val="20"/>
        </w:rPr>
        <w:t xml:space="preserve">    Time taken: 1.1713934000290465</w:t>
      </w:r>
    </w:p>
    <w:p w14:paraId="3A623926" w14:textId="65374C41" w:rsidR="00F41036" w:rsidRDefault="00F41036" w:rsidP="00F41036">
      <w:pPr>
        <w:shd w:val="clear" w:color="auto" w:fill="FFFFFF"/>
        <w:ind w:left="2880"/>
        <w:rPr>
          <w:rFonts w:ascii="Courier New" w:eastAsia="Times New Roman" w:hAnsi="Courier New" w:cs="Courier New"/>
          <w:color w:val="000000"/>
          <w:sz w:val="20"/>
          <w:szCs w:val="20"/>
        </w:rPr>
      </w:pPr>
    </w:p>
    <w:p w14:paraId="33E18B8C" w14:textId="77777777" w:rsidR="00F41036" w:rsidRPr="00F41036" w:rsidRDefault="00F41036" w:rsidP="00F41036">
      <w:pPr>
        <w:shd w:val="clear" w:color="auto" w:fill="FFFFFF"/>
        <w:ind w:left="2880"/>
        <w:rPr>
          <w:rFonts w:ascii="Courier New" w:eastAsia="Times New Roman" w:hAnsi="Courier New" w:cs="Courier New"/>
          <w:color w:val="000000"/>
          <w:sz w:val="20"/>
          <w:szCs w:val="20"/>
        </w:rPr>
      </w:pPr>
      <w:r w:rsidRPr="00F41036">
        <w:rPr>
          <w:rFonts w:ascii="Courier New" w:eastAsia="Times New Roman" w:hAnsi="Courier New" w:cs="Courier New"/>
          <w:color w:val="000000"/>
          <w:sz w:val="20"/>
          <w:szCs w:val="20"/>
        </w:rPr>
        <w:t xml:space="preserve">Metadata2 (Practice2 - after stop words removal) stats: </w:t>
      </w:r>
    </w:p>
    <w:p w14:paraId="6EB33E57" w14:textId="77777777" w:rsidR="00F41036" w:rsidRPr="00F41036" w:rsidRDefault="00F41036" w:rsidP="00F41036">
      <w:pPr>
        <w:shd w:val="clear" w:color="auto" w:fill="FFFFFF"/>
        <w:ind w:left="2880"/>
        <w:rPr>
          <w:rFonts w:ascii="Courier New" w:eastAsia="Times New Roman" w:hAnsi="Courier New" w:cs="Courier New"/>
          <w:color w:val="000000"/>
          <w:sz w:val="20"/>
          <w:szCs w:val="20"/>
        </w:rPr>
      </w:pPr>
      <w:r w:rsidRPr="00F41036">
        <w:rPr>
          <w:rFonts w:ascii="Courier New" w:eastAsia="Times New Roman" w:hAnsi="Courier New" w:cs="Courier New"/>
          <w:color w:val="000000"/>
          <w:sz w:val="20"/>
          <w:szCs w:val="20"/>
        </w:rPr>
        <w:t xml:space="preserve">    Files processed: 838</w:t>
      </w:r>
    </w:p>
    <w:p w14:paraId="6D6B908E" w14:textId="77777777" w:rsidR="00F41036" w:rsidRPr="00F41036" w:rsidRDefault="00F41036" w:rsidP="00F41036">
      <w:pPr>
        <w:shd w:val="clear" w:color="auto" w:fill="FFFFFF"/>
        <w:ind w:left="2880"/>
        <w:rPr>
          <w:rFonts w:ascii="Courier New" w:eastAsia="Times New Roman" w:hAnsi="Courier New" w:cs="Courier New"/>
          <w:color w:val="000000"/>
          <w:sz w:val="20"/>
          <w:szCs w:val="20"/>
        </w:rPr>
      </w:pPr>
      <w:r w:rsidRPr="00F41036">
        <w:rPr>
          <w:rFonts w:ascii="Courier New" w:eastAsia="Times New Roman" w:hAnsi="Courier New" w:cs="Courier New"/>
          <w:color w:val="000000"/>
          <w:sz w:val="20"/>
          <w:szCs w:val="20"/>
        </w:rPr>
        <w:t xml:space="preserve">    Total word count: 306326</w:t>
      </w:r>
    </w:p>
    <w:p w14:paraId="529588A7" w14:textId="77777777" w:rsidR="00F41036" w:rsidRPr="00F41036" w:rsidRDefault="00F41036" w:rsidP="00F41036">
      <w:pPr>
        <w:shd w:val="clear" w:color="auto" w:fill="FFFFFF"/>
        <w:ind w:left="2880"/>
        <w:rPr>
          <w:rFonts w:ascii="Courier New" w:eastAsia="Times New Roman" w:hAnsi="Courier New" w:cs="Courier New"/>
          <w:color w:val="000000"/>
          <w:sz w:val="20"/>
          <w:szCs w:val="20"/>
        </w:rPr>
      </w:pPr>
      <w:r w:rsidRPr="00F41036">
        <w:rPr>
          <w:rFonts w:ascii="Courier New" w:eastAsia="Times New Roman" w:hAnsi="Courier New" w:cs="Courier New"/>
          <w:color w:val="000000"/>
          <w:sz w:val="20"/>
          <w:szCs w:val="20"/>
        </w:rPr>
        <w:t xml:space="preserve">    Average words per file: 365.5441527446301</w:t>
      </w:r>
    </w:p>
    <w:p w14:paraId="4DA84C41" w14:textId="77777777" w:rsidR="00F41036" w:rsidRPr="00F41036" w:rsidRDefault="00F41036" w:rsidP="00F41036">
      <w:pPr>
        <w:shd w:val="clear" w:color="auto" w:fill="FFFFFF"/>
        <w:ind w:left="2880"/>
        <w:rPr>
          <w:rFonts w:ascii="Courier New" w:eastAsia="Times New Roman" w:hAnsi="Courier New" w:cs="Courier New"/>
          <w:color w:val="000000"/>
          <w:sz w:val="20"/>
          <w:szCs w:val="20"/>
        </w:rPr>
      </w:pPr>
      <w:r w:rsidRPr="00F41036">
        <w:rPr>
          <w:rFonts w:ascii="Courier New" w:eastAsia="Times New Roman" w:hAnsi="Courier New" w:cs="Courier New"/>
          <w:color w:val="000000"/>
          <w:sz w:val="20"/>
          <w:szCs w:val="20"/>
        </w:rPr>
        <w:t xml:space="preserve">    Minimum words in a file: 156</w:t>
      </w:r>
    </w:p>
    <w:p w14:paraId="4C822E6F" w14:textId="77777777" w:rsidR="00F41036" w:rsidRPr="00F41036" w:rsidRDefault="00F41036" w:rsidP="00F41036">
      <w:pPr>
        <w:shd w:val="clear" w:color="auto" w:fill="FFFFFF"/>
        <w:ind w:left="2880"/>
        <w:rPr>
          <w:rFonts w:ascii="Courier New" w:eastAsia="Times New Roman" w:hAnsi="Courier New" w:cs="Courier New"/>
          <w:color w:val="000000"/>
          <w:sz w:val="20"/>
          <w:szCs w:val="20"/>
        </w:rPr>
      </w:pPr>
      <w:r w:rsidRPr="00F41036">
        <w:rPr>
          <w:rFonts w:ascii="Courier New" w:eastAsia="Times New Roman" w:hAnsi="Courier New" w:cs="Courier New"/>
          <w:color w:val="000000"/>
          <w:sz w:val="20"/>
          <w:szCs w:val="20"/>
        </w:rPr>
        <w:t xml:space="preserve">    Maximum words in a file: 997</w:t>
      </w:r>
    </w:p>
    <w:p w14:paraId="393C237A" w14:textId="77777777" w:rsidR="00F41036" w:rsidRPr="00F41036" w:rsidRDefault="00F41036" w:rsidP="00F41036">
      <w:pPr>
        <w:shd w:val="clear" w:color="auto" w:fill="FFFFFF"/>
        <w:ind w:left="2880"/>
        <w:rPr>
          <w:rFonts w:ascii="Courier New" w:eastAsia="Times New Roman" w:hAnsi="Courier New" w:cs="Courier New"/>
          <w:color w:val="000000"/>
          <w:sz w:val="20"/>
          <w:szCs w:val="20"/>
        </w:rPr>
      </w:pPr>
      <w:r w:rsidRPr="00F41036">
        <w:rPr>
          <w:rFonts w:ascii="Courier New" w:eastAsia="Times New Roman" w:hAnsi="Courier New" w:cs="Courier New"/>
          <w:color w:val="000000"/>
          <w:sz w:val="20"/>
          <w:szCs w:val="20"/>
        </w:rPr>
        <w:t xml:space="preserve">    Top 5 words by appearance:</w:t>
      </w:r>
    </w:p>
    <w:p w14:paraId="5329E047" w14:textId="77777777" w:rsidR="00F41036" w:rsidRPr="00F41036" w:rsidRDefault="00F41036" w:rsidP="00F41036">
      <w:pPr>
        <w:shd w:val="clear" w:color="auto" w:fill="FFFFFF"/>
        <w:ind w:left="2880"/>
        <w:rPr>
          <w:rFonts w:ascii="Courier New" w:eastAsia="Times New Roman" w:hAnsi="Courier New" w:cs="Courier New"/>
          <w:color w:val="000000"/>
          <w:sz w:val="20"/>
          <w:szCs w:val="20"/>
        </w:rPr>
      </w:pPr>
      <w:r w:rsidRPr="00F41036">
        <w:rPr>
          <w:rFonts w:ascii="Courier New" w:eastAsia="Times New Roman" w:hAnsi="Courier New" w:cs="Courier New"/>
          <w:color w:val="000000"/>
          <w:sz w:val="20"/>
          <w:szCs w:val="20"/>
        </w:rPr>
        <w:t xml:space="preserve">        1. Word: </w:t>
      </w:r>
      <w:proofErr w:type="spellStart"/>
      <w:r w:rsidRPr="00F41036">
        <w:rPr>
          <w:rFonts w:ascii="Courier New" w:eastAsia="Times New Roman" w:hAnsi="Courier New" w:cs="Courier New"/>
          <w:color w:val="000000"/>
          <w:sz w:val="20"/>
          <w:szCs w:val="20"/>
        </w:rPr>
        <w:t>jaen</w:t>
      </w:r>
      <w:proofErr w:type="spellEnd"/>
      <w:r w:rsidRPr="00F41036">
        <w:rPr>
          <w:rFonts w:ascii="Courier New" w:eastAsia="Times New Roman" w:hAnsi="Courier New" w:cs="Courier New"/>
          <w:color w:val="000000"/>
          <w:sz w:val="20"/>
          <w:szCs w:val="20"/>
        </w:rPr>
        <w:t xml:space="preserve"> Count: 8423</w:t>
      </w:r>
    </w:p>
    <w:p w14:paraId="088DDF49" w14:textId="77777777" w:rsidR="00F41036" w:rsidRPr="00F41036" w:rsidRDefault="00F41036" w:rsidP="00F41036">
      <w:pPr>
        <w:shd w:val="clear" w:color="auto" w:fill="FFFFFF"/>
        <w:ind w:left="2880"/>
        <w:rPr>
          <w:rFonts w:ascii="Courier New" w:eastAsia="Times New Roman" w:hAnsi="Courier New" w:cs="Courier New"/>
          <w:color w:val="000000"/>
          <w:sz w:val="20"/>
          <w:szCs w:val="20"/>
        </w:rPr>
      </w:pPr>
      <w:r w:rsidRPr="00F41036">
        <w:rPr>
          <w:rFonts w:ascii="Courier New" w:eastAsia="Times New Roman" w:hAnsi="Courier New" w:cs="Courier New"/>
          <w:color w:val="000000"/>
          <w:sz w:val="20"/>
          <w:szCs w:val="20"/>
        </w:rPr>
        <w:t xml:space="preserve">        2. Word: </w:t>
      </w:r>
      <w:proofErr w:type="spellStart"/>
      <w:r w:rsidRPr="00F41036">
        <w:rPr>
          <w:rFonts w:ascii="Courier New" w:eastAsia="Times New Roman" w:hAnsi="Courier New" w:cs="Courier New"/>
          <w:color w:val="000000"/>
          <w:sz w:val="20"/>
          <w:szCs w:val="20"/>
        </w:rPr>
        <w:t>diario</w:t>
      </w:r>
      <w:proofErr w:type="spellEnd"/>
      <w:r w:rsidRPr="00F41036">
        <w:rPr>
          <w:rFonts w:ascii="Courier New" w:eastAsia="Times New Roman" w:hAnsi="Courier New" w:cs="Courier New"/>
          <w:color w:val="000000"/>
          <w:sz w:val="20"/>
          <w:szCs w:val="20"/>
        </w:rPr>
        <w:t xml:space="preserve"> Count: 5047</w:t>
      </w:r>
    </w:p>
    <w:p w14:paraId="45BB9EAE" w14:textId="77777777" w:rsidR="00F41036" w:rsidRPr="00F41036" w:rsidRDefault="00F41036" w:rsidP="00F41036">
      <w:pPr>
        <w:shd w:val="clear" w:color="auto" w:fill="FFFFFF"/>
        <w:ind w:left="2880"/>
        <w:rPr>
          <w:rFonts w:ascii="Courier New" w:eastAsia="Times New Roman" w:hAnsi="Courier New" w:cs="Courier New"/>
          <w:color w:val="000000"/>
          <w:sz w:val="20"/>
          <w:szCs w:val="20"/>
        </w:rPr>
      </w:pPr>
      <w:r w:rsidRPr="00F41036">
        <w:rPr>
          <w:rFonts w:ascii="Courier New" w:eastAsia="Times New Roman" w:hAnsi="Courier New" w:cs="Courier New"/>
          <w:color w:val="000000"/>
          <w:sz w:val="20"/>
          <w:szCs w:val="20"/>
        </w:rPr>
        <w:t xml:space="preserve">        3. Word: </w:t>
      </w:r>
      <w:proofErr w:type="spellStart"/>
      <w:r w:rsidRPr="00F41036">
        <w:rPr>
          <w:rFonts w:ascii="Courier New" w:eastAsia="Times New Roman" w:hAnsi="Courier New" w:cs="Courier New"/>
          <w:color w:val="000000"/>
          <w:sz w:val="20"/>
          <w:szCs w:val="20"/>
        </w:rPr>
        <w:t>universidad</w:t>
      </w:r>
      <w:proofErr w:type="spellEnd"/>
      <w:r w:rsidRPr="00F41036">
        <w:rPr>
          <w:rFonts w:ascii="Courier New" w:eastAsia="Times New Roman" w:hAnsi="Courier New" w:cs="Courier New"/>
          <w:color w:val="000000"/>
          <w:sz w:val="20"/>
          <w:szCs w:val="20"/>
        </w:rPr>
        <w:t xml:space="preserve"> Count: 4382</w:t>
      </w:r>
    </w:p>
    <w:p w14:paraId="49C344AA" w14:textId="77777777" w:rsidR="00F41036" w:rsidRPr="00F41036" w:rsidRDefault="00F41036" w:rsidP="00F41036">
      <w:pPr>
        <w:shd w:val="clear" w:color="auto" w:fill="FFFFFF"/>
        <w:ind w:left="2880"/>
        <w:rPr>
          <w:rFonts w:ascii="Courier New" w:eastAsia="Times New Roman" w:hAnsi="Courier New" w:cs="Courier New"/>
          <w:color w:val="000000"/>
          <w:sz w:val="20"/>
          <w:szCs w:val="20"/>
        </w:rPr>
      </w:pPr>
      <w:r w:rsidRPr="00F41036">
        <w:rPr>
          <w:rFonts w:ascii="Courier New" w:eastAsia="Times New Roman" w:hAnsi="Courier New" w:cs="Courier New"/>
          <w:color w:val="000000"/>
          <w:sz w:val="20"/>
          <w:szCs w:val="20"/>
        </w:rPr>
        <w:t xml:space="preserve">        4. Word: </w:t>
      </w:r>
      <w:proofErr w:type="spellStart"/>
      <w:r w:rsidRPr="00F41036">
        <w:rPr>
          <w:rFonts w:ascii="Courier New" w:eastAsia="Times New Roman" w:hAnsi="Courier New" w:cs="Courier New"/>
          <w:color w:val="000000"/>
          <w:sz w:val="20"/>
          <w:szCs w:val="20"/>
        </w:rPr>
        <w:t>uja</w:t>
      </w:r>
      <w:proofErr w:type="spellEnd"/>
      <w:r w:rsidRPr="00F41036">
        <w:rPr>
          <w:rFonts w:ascii="Courier New" w:eastAsia="Times New Roman" w:hAnsi="Courier New" w:cs="Courier New"/>
          <w:color w:val="000000"/>
          <w:sz w:val="20"/>
          <w:szCs w:val="20"/>
        </w:rPr>
        <w:t xml:space="preserve"> Count: 4052</w:t>
      </w:r>
    </w:p>
    <w:p w14:paraId="632E0439" w14:textId="77777777" w:rsidR="00F41036" w:rsidRPr="00F41036" w:rsidRDefault="00F41036" w:rsidP="00F41036">
      <w:pPr>
        <w:shd w:val="clear" w:color="auto" w:fill="FFFFFF"/>
        <w:ind w:left="2880"/>
        <w:rPr>
          <w:rFonts w:ascii="Courier New" w:eastAsia="Times New Roman" w:hAnsi="Courier New" w:cs="Courier New"/>
          <w:color w:val="000000"/>
          <w:sz w:val="20"/>
          <w:szCs w:val="20"/>
        </w:rPr>
      </w:pPr>
      <w:r w:rsidRPr="00F41036">
        <w:rPr>
          <w:rFonts w:ascii="Courier New" w:eastAsia="Times New Roman" w:hAnsi="Courier New" w:cs="Courier New"/>
          <w:color w:val="000000"/>
          <w:sz w:val="20"/>
          <w:szCs w:val="20"/>
        </w:rPr>
        <w:t xml:space="preserve">        5. Word: 21 Count: 3437</w:t>
      </w:r>
    </w:p>
    <w:p w14:paraId="7764F012" w14:textId="3FA2AA65" w:rsidR="00F41036" w:rsidRDefault="00F41036" w:rsidP="00F41036">
      <w:pPr>
        <w:shd w:val="clear" w:color="auto" w:fill="FFFFFF"/>
        <w:ind w:left="2880"/>
        <w:rPr>
          <w:rFonts w:ascii="Courier New" w:eastAsia="Times New Roman" w:hAnsi="Courier New" w:cs="Courier New"/>
          <w:color w:val="000000"/>
          <w:sz w:val="20"/>
          <w:szCs w:val="20"/>
        </w:rPr>
      </w:pPr>
      <w:r w:rsidRPr="00F41036">
        <w:rPr>
          <w:rFonts w:ascii="Courier New" w:eastAsia="Times New Roman" w:hAnsi="Courier New" w:cs="Courier New"/>
          <w:color w:val="000000"/>
          <w:sz w:val="20"/>
          <w:szCs w:val="20"/>
        </w:rPr>
        <w:t xml:space="preserve">    Time taken: 1.1713934000290465</w:t>
      </w:r>
    </w:p>
    <w:p w14:paraId="5E6FBA2F" w14:textId="77777777" w:rsidR="00F41036" w:rsidRDefault="00F41036">
      <w:pPr>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br w:type="page"/>
      </w:r>
    </w:p>
    <w:p w14:paraId="5019EE9E" w14:textId="672A0671" w:rsidR="00F41036" w:rsidRDefault="002232CA" w:rsidP="00F41036">
      <w:pPr>
        <w:pStyle w:val="Heading5"/>
        <w:numPr>
          <w:ilvl w:val="0"/>
          <w:numId w:val="8"/>
        </w:numPr>
        <w:jc w:val="center"/>
      </w:pPr>
      <w:r w:rsidRPr="004909D9">
        <w:rPr>
          <w:noProof/>
          <w:lang w:eastAsia="en-AU"/>
        </w:rPr>
        <w:lastRenderedPageBreak/>
        <w:drawing>
          <wp:anchor distT="0" distB="0" distL="114300" distR="114300" simplePos="0" relativeHeight="251721728" behindDoc="1" locked="0" layoutInCell="1" allowOverlap="1" wp14:anchorId="524606EC" wp14:editId="63847ED3">
            <wp:simplePos x="0" y="0"/>
            <wp:positionH relativeFrom="margin">
              <wp:posOffset>0</wp:posOffset>
            </wp:positionH>
            <wp:positionV relativeFrom="margin">
              <wp:posOffset>-153035</wp:posOffset>
            </wp:positionV>
            <wp:extent cx="6858000" cy="9144000"/>
            <wp:effectExtent l="0" t="0" r="0" b="0"/>
            <wp:wrapNone/>
            <wp:docPr id="52" name="Picture 5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1.png"/>
                    <pic:cNvPicPr/>
                  </pic:nvPicPr>
                  <pic:blipFill>
                    <a:blip r:embed="rId11" cstate="print">
                      <a:alphaModFix amt="20000"/>
                      <a:extLst>
                        <a:ext uri="{28A0092B-C50C-407E-A947-70E740481C1C}">
                          <a14:useLocalDpi xmlns:a14="http://schemas.microsoft.com/office/drawing/2010/main" val="0"/>
                        </a:ext>
                      </a:extLst>
                    </a:blip>
                    <a:stretch>
                      <a:fillRect/>
                    </a:stretch>
                  </pic:blipFill>
                  <pic:spPr>
                    <a:xfrm>
                      <a:off x="0" y="0"/>
                      <a:ext cx="6858000" cy="9144000"/>
                    </a:xfrm>
                    <a:prstGeom prst="rect">
                      <a:avLst/>
                    </a:prstGeom>
                  </pic:spPr>
                </pic:pic>
              </a:graphicData>
            </a:graphic>
            <wp14:sizeRelH relativeFrom="page">
              <wp14:pctWidth>0</wp14:pctWidth>
            </wp14:sizeRelH>
            <wp14:sizeRelV relativeFrom="page">
              <wp14:pctHeight>0</wp14:pctHeight>
            </wp14:sizeRelV>
          </wp:anchor>
        </w:drawing>
      </w:r>
      <w:r w:rsidR="00F41036">
        <w:t>Practice 3 Metadata</w:t>
      </w:r>
    </w:p>
    <w:p w14:paraId="4EBF8FFF" w14:textId="26040893" w:rsidR="00F41036" w:rsidRDefault="00F41036" w:rsidP="00F41036"/>
    <w:p w14:paraId="319F214A" w14:textId="77777777" w:rsidR="00F41036" w:rsidRPr="00F41036" w:rsidRDefault="00F41036" w:rsidP="00F41036">
      <w:pPr>
        <w:shd w:val="clear" w:color="auto" w:fill="FFFFFF"/>
        <w:ind w:left="2880"/>
        <w:rPr>
          <w:rFonts w:ascii="Courier New" w:eastAsia="Times New Roman" w:hAnsi="Courier New" w:cs="Courier New"/>
          <w:color w:val="000000"/>
          <w:sz w:val="20"/>
          <w:szCs w:val="20"/>
        </w:rPr>
      </w:pPr>
      <w:r w:rsidRPr="00F41036">
        <w:rPr>
          <w:rFonts w:ascii="Courier New" w:eastAsia="Times New Roman" w:hAnsi="Courier New" w:cs="Courier New"/>
          <w:color w:val="000000"/>
          <w:sz w:val="20"/>
          <w:szCs w:val="20"/>
        </w:rPr>
        <w:t xml:space="preserve">Metadata2 (Practice3 - before stemming) stats: </w:t>
      </w:r>
    </w:p>
    <w:p w14:paraId="40CCF07F" w14:textId="77777777" w:rsidR="00F41036" w:rsidRPr="00F41036" w:rsidRDefault="00F41036" w:rsidP="00F41036">
      <w:pPr>
        <w:shd w:val="clear" w:color="auto" w:fill="FFFFFF"/>
        <w:ind w:left="2880"/>
        <w:rPr>
          <w:rFonts w:ascii="Courier New" w:eastAsia="Times New Roman" w:hAnsi="Courier New" w:cs="Courier New"/>
          <w:color w:val="000000"/>
          <w:sz w:val="20"/>
          <w:szCs w:val="20"/>
        </w:rPr>
      </w:pPr>
      <w:r w:rsidRPr="00F41036">
        <w:rPr>
          <w:rFonts w:ascii="Courier New" w:eastAsia="Times New Roman" w:hAnsi="Courier New" w:cs="Courier New"/>
          <w:color w:val="000000"/>
          <w:sz w:val="20"/>
          <w:szCs w:val="20"/>
        </w:rPr>
        <w:t xml:space="preserve">    Files processed: 838</w:t>
      </w:r>
    </w:p>
    <w:p w14:paraId="1132FF19" w14:textId="77777777" w:rsidR="00F41036" w:rsidRPr="00F41036" w:rsidRDefault="00F41036" w:rsidP="00F41036">
      <w:pPr>
        <w:shd w:val="clear" w:color="auto" w:fill="FFFFFF"/>
        <w:ind w:left="2880"/>
        <w:rPr>
          <w:rFonts w:ascii="Courier New" w:eastAsia="Times New Roman" w:hAnsi="Courier New" w:cs="Courier New"/>
          <w:color w:val="000000"/>
          <w:sz w:val="20"/>
          <w:szCs w:val="20"/>
        </w:rPr>
      </w:pPr>
      <w:r w:rsidRPr="00F41036">
        <w:rPr>
          <w:rFonts w:ascii="Courier New" w:eastAsia="Times New Roman" w:hAnsi="Courier New" w:cs="Courier New"/>
          <w:color w:val="000000"/>
          <w:sz w:val="20"/>
          <w:szCs w:val="20"/>
        </w:rPr>
        <w:t xml:space="preserve">    Total word count: 306326</w:t>
      </w:r>
    </w:p>
    <w:p w14:paraId="6C711614" w14:textId="77777777" w:rsidR="00F41036" w:rsidRPr="00F41036" w:rsidRDefault="00F41036" w:rsidP="00F41036">
      <w:pPr>
        <w:shd w:val="clear" w:color="auto" w:fill="FFFFFF"/>
        <w:ind w:left="2880"/>
        <w:rPr>
          <w:rFonts w:ascii="Courier New" w:eastAsia="Times New Roman" w:hAnsi="Courier New" w:cs="Courier New"/>
          <w:color w:val="000000"/>
          <w:sz w:val="20"/>
          <w:szCs w:val="20"/>
        </w:rPr>
      </w:pPr>
      <w:r w:rsidRPr="00F41036">
        <w:rPr>
          <w:rFonts w:ascii="Courier New" w:eastAsia="Times New Roman" w:hAnsi="Courier New" w:cs="Courier New"/>
          <w:color w:val="000000"/>
          <w:sz w:val="20"/>
          <w:szCs w:val="20"/>
        </w:rPr>
        <w:t xml:space="preserve">    Average words per file: 365.5441527446301</w:t>
      </w:r>
    </w:p>
    <w:p w14:paraId="4968FFB7" w14:textId="77777777" w:rsidR="00F41036" w:rsidRPr="00F41036" w:rsidRDefault="00F41036" w:rsidP="00F41036">
      <w:pPr>
        <w:shd w:val="clear" w:color="auto" w:fill="FFFFFF"/>
        <w:ind w:left="2880"/>
        <w:rPr>
          <w:rFonts w:ascii="Courier New" w:eastAsia="Times New Roman" w:hAnsi="Courier New" w:cs="Courier New"/>
          <w:color w:val="000000"/>
          <w:sz w:val="20"/>
          <w:szCs w:val="20"/>
        </w:rPr>
      </w:pPr>
      <w:r w:rsidRPr="00F41036">
        <w:rPr>
          <w:rFonts w:ascii="Courier New" w:eastAsia="Times New Roman" w:hAnsi="Courier New" w:cs="Courier New"/>
          <w:color w:val="000000"/>
          <w:sz w:val="20"/>
          <w:szCs w:val="20"/>
        </w:rPr>
        <w:t xml:space="preserve">    Minimum words in a file: 156</w:t>
      </w:r>
    </w:p>
    <w:p w14:paraId="5C26F276" w14:textId="77777777" w:rsidR="00F41036" w:rsidRPr="00F41036" w:rsidRDefault="00F41036" w:rsidP="00F41036">
      <w:pPr>
        <w:shd w:val="clear" w:color="auto" w:fill="FFFFFF"/>
        <w:ind w:left="2880"/>
        <w:rPr>
          <w:rFonts w:ascii="Courier New" w:eastAsia="Times New Roman" w:hAnsi="Courier New" w:cs="Courier New"/>
          <w:color w:val="000000"/>
          <w:sz w:val="20"/>
          <w:szCs w:val="20"/>
        </w:rPr>
      </w:pPr>
      <w:r w:rsidRPr="00F41036">
        <w:rPr>
          <w:rFonts w:ascii="Courier New" w:eastAsia="Times New Roman" w:hAnsi="Courier New" w:cs="Courier New"/>
          <w:color w:val="000000"/>
          <w:sz w:val="20"/>
          <w:szCs w:val="20"/>
        </w:rPr>
        <w:t xml:space="preserve">    Maximum words in a file: 997</w:t>
      </w:r>
    </w:p>
    <w:p w14:paraId="5D3070AF" w14:textId="77777777" w:rsidR="00F41036" w:rsidRPr="00F41036" w:rsidRDefault="00F41036" w:rsidP="00F41036">
      <w:pPr>
        <w:shd w:val="clear" w:color="auto" w:fill="FFFFFF"/>
        <w:ind w:left="2880"/>
        <w:rPr>
          <w:rFonts w:ascii="Courier New" w:eastAsia="Times New Roman" w:hAnsi="Courier New" w:cs="Courier New"/>
          <w:color w:val="000000"/>
          <w:sz w:val="20"/>
          <w:szCs w:val="20"/>
        </w:rPr>
      </w:pPr>
      <w:r w:rsidRPr="00F41036">
        <w:rPr>
          <w:rFonts w:ascii="Courier New" w:eastAsia="Times New Roman" w:hAnsi="Courier New" w:cs="Courier New"/>
          <w:color w:val="000000"/>
          <w:sz w:val="20"/>
          <w:szCs w:val="20"/>
        </w:rPr>
        <w:t xml:space="preserve">    Top 5 words by appearance:</w:t>
      </w:r>
    </w:p>
    <w:p w14:paraId="265FBEEB" w14:textId="77777777" w:rsidR="00F41036" w:rsidRPr="00F41036" w:rsidRDefault="00F41036" w:rsidP="00F41036">
      <w:pPr>
        <w:shd w:val="clear" w:color="auto" w:fill="FFFFFF"/>
        <w:ind w:left="2880"/>
        <w:rPr>
          <w:rFonts w:ascii="Courier New" w:eastAsia="Times New Roman" w:hAnsi="Courier New" w:cs="Courier New"/>
          <w:color w:val="000000"/>
          <w:sz w:val="20"/>
          <w:szCs w:val="20"/>
        </w:rPr>
      </w:pPr>
      <w:r w:rsidRPr="00F41036">
        <w:rPr>
          <w:rFonts w:ascii="Courier New" w:eastAsia="Times New Roman" w:hAnsi="Courier New" w:cs="Courier New"/>
          <w:color w:val="000000"/>
          <w:sz w:val="20"/>
          <w:szCs w:val="20"/>
        </w:rPr>
        <w:t xml:space="preserve">        1. Word: </w:t>
      </w:r>
      <w:proofErr w:type="spellStart"/>
      <w:r w:rsidRPr="00F41036">
        <w:rPr>
          <w:rFonts w:ascii="Courier New" w:eastAsia="Times New Roman" w:hAnsi="Courier New" w:cs="Courier New"/>
          <w:color w:val="000000"/>
          <w:sz w:val="20"/>
          <w:szCs w:val="20"/>
        </w:rPr>
        <w:t>jaen</w:t>
      </w:r>
      <w:proofErr w:type="spellEnd"/>
      <w:r w:rsidRPr="00F41036">
        <w:rPr>
          <w:rFonts w:ascii="Courier New" w:eastAsia="Times New Roman" w:hAnsi="Courier New" w:cs="Courier New"/>
          <w:color w:val="000000"/>
          <w:sz w:val="20"/>
          <w:szCs w:val="20"/>
        </w:rPr>
        <w:t xml:space="preserve"> Count: 8423</w:t>
      </w:r>
    </w:p>
    <w:p w14:paraId="422C12F0" w14:textId="77777777" w:rsidR="00F41036" w:rsidRPr="00F41036" w:rsidRDefault="00F41036" w:rsidP="00F41036">
      <w:pPr>
        <w:shd w:val="clear" w:color="auto" w:fill="FFFFFF"/>
        <w:ind w:left="2880"/>
        <w:rPr>
          <w:rFonts w:ascii="Courier New" w:eastAsia="Times New Roman" w:hAnsi="Courier New" w:cs="Courier New"/>
          <w:color w:val="000000"/>
          <w:sz w:val="20"/>
          <w:szCs w:val="20"/>
        </w:rPr>
      </w:pPr>
      <w:r w:rsidRPr="00F41036">
        <w:rPr>
          <w:rFonts w:ascii="Courier New" w:eastAsia="Times New Roman" w:hAnsi="Courier New" w:cs="Courier New"/>
          <w:color w:val="000000"/>
          <w:sz w:val="20"/>
          <w:szCs w:val="20"/>
        </w:rPr>
        <w:t xml:space="preserve">        2. Word: </w:t>
      </w:r>
      <w:proofErr w:type="spellStart"/>
      <w:r w:rsidRPr="00F41036">
        <w:rPr>
          <w:rFonts w:ascii="Courier New" w:eastAsia="Times New Roman" w:hAnsi="Courier New" w:cs="Courier New"/>
          <w:color w:val="000000"/>
          <w:sz w:val="20"/>
          <w:szCs w:val="20"/>
        </w:rPr>
        <w:t>diario</w:t>
      </w:r>
      <w:proofErr w:type="spellEnd"/>
      <w:r w:rsidRPr="00F41036">
        <w:rPr>
          <w:rFonts w:ascii="Courier New" w:eastAsia="Times New Roman" w:hAnsi="Courier New" w:cs="Courier New"/>
          <w:color w:val="000000"/>
          <w:sz w:val="20"/>
          <w:szCs w:val="20"/>
        </w:rPr>
        <w:t xml:space="preserve"> Count: 5047</w:t>
      </w:r>
    </w:p>
    <w:p w14:paraId="2FDF6BA9" w14:textId="77777777" w:rsidR="00F41036" w:rsidRPr="00F41036" w:rsidRDefault="00F41036" w:rsidP="00F41036">
      <w:pPr>
        <w:shd w:val="clear" w:color="auto" w:fill="FFFFFF"/>
        <w:ind w:left="2880"/>
        <w:rPr>
          <w:rFonts w:ascii="Courier New" w:eastAsia="Times New Roman" w:hAnsi="Courier New" w:cs="Courier New"/>
          <w:color w:val="000000"/>
          <w:sz w:val="20"/>
          <w:szCs w:val="20"/>
        </w:rPr>
      </w:pPr>
      <w:r w:rsidRPr="00F41036">
        <w:rPr>
          <w:rFonts w:ascii="Courier New" w:eastAsia="Times New Roman" w:hAnsi="Courier New" w:cs="Courier New"/>
          <w:color w:val="000000"/>
          <w:sz w:val="20"/>
          <w:szCs w:val="20"/>
        </w:rPr>
        <w:t xml:space="preserve">        3. Word: </w:t>
      </w:r>
      <w:proofErr w:type="spellStart"/>
      <w:r w:rsidRPr="00F41036">
        <w:rPr>
          <w:rFonts w:ascii="Courier New" w:eastAsia="Times New Roman" w:hAnsi="Courier New" w:cs="Courier New"/>
          <w:color w:val="000000"/>
          <w:sz w:val="20"/>
          <w:szCs w:val="20"/>
        </w:rPr>
        <w:t>universidad</w:t>
      </w:r>
      <w:proofErr w:type="spellEnd"/>
      <w:r w:rsidRPr="00F41036">
        <w:rPr>
          <w:rFonts w:ascii="Courier New" w:eastAsia="Times New Roman" w:hAnsi="Courier New" w:cs="Courier New"/>
          <w:color w:val="000000"/>
          <w:sz w:val="20"/>
          <w:szCs w:val="20"/>
        </w:rPr>
        <w:t xml:space="preserve"> Count: 4382</w:t>
      </w:r>
    </w:p>
    <w:p w14:paraId="29321082" w14:textId="77777777" w:rsidR="00F41036" w:rsidRPr="00F41036" w:rsidRDefault="00F41036" w:rsidP="00F41036">
      <w:pPr>
        <w:shd w:val="clear" w:color="auto" w:fill="FFFFFF"/>
        <w:ind w:left="2880"/>
        <w:rPr>
          <w:rFonts w:ascii="Courier New" w:eastAsia="Times New Roman" w:hAnsi="Courier New" w:cs="Courier New"/>
          <w:color w:val="000000"/>
          <w:sz w:val="20"/>
          <w:szCs w:val="20"/>
        </w:rPr>
      </w:pPr>
      <w:r w:rsidRPr="00F41036">
        <w:rPr>
          <w:rFonts w:ascii="Courier New" w:eastAsia="Times New Roman" w:hAnsi="Courier New" w:cs="Courier New"/>
          <w:color w:val="000000"/>
          <w:sz w:val="20"/>
          <w:szCs w:val="20"/>
        </w:rPr>
        <w:t xml:space="preserve">        4. Word: </w:t>
      </w:r>
      <w:proofErr w:type="spellStart"/>
      <w:r w:rsidRPr="00F41036">
        <w:rPr>
          <w:rFonts w:ascii="Courier New" w:eastAsia="Times New Roman" w:hAnsi="Courier New" w:cs="Courier New"/>
          <w:color w:val="000000"/>
          <w:sz w:val="20"/>
          <w:szCs w:val="20"/>
        </w:rPr>
        <w:t>uja</w:t>
      </w:r>
      <w:proofErr w:type="spellEnd"/>
      <w:r w:rsidRPr="00F41036">
        <w:rPr>
          <w:rFonts w:ascii="Courier New" w:eastAsia="Times New Roman" w:hAnsi="Courier New" w:cs="Courier New"/>
          <w:color w:val="000000"/>
          <w:sz w:val="20"/>
          <w:szCs w:val="20"/>
        </w:rPr>
        <w:t xml:space="preserve"> Count: 4052</w:t>
      </w:r>
    </w:p>
    <w:p w14:paraId="00B0041A" w14:textId="77777777" w:rsidR="00F41036" w:rsidRPr="00F41036" w:rsidRDefault="00F41036" w:rsidP="00F41036">
      <w:pPr>
        <w:shd w:val="clear" w:color="auto" w:fill="FFFFFF"/>
        <w:ind w:left="2880"/>
        <w:rPr>
          <w:rFonts w:ascii="Courier New" w:eastAsia="Times New Roman" w:hAnsi="Courier New" w:cs="Courier New"/>
          <w:color w:val="000000"/>
          <w:sz w:val="20"/>
          <w:szCs w:val="20"/>
        </w:rPr>
      </w:pPr>
      <w:r w:rsidRPr="00F41036">
        <w:rPr>
          <w:rFonts w:ascii="Courier New" w:eastAsia="Times New Roman" w:hAnsi="Courier New" w:cs="Courier New"/>
          <w:color w:val="000000"/>
          <w:sz w:val="20"/>
          <w:szCs w:val="20"/>
        </w:rPr>
        <w:t xml:space="preserve">        5. Word: 21 Count: 3437</w:t>
      </w:r>
    </w:p>
    <w:p w14:paraId="7B9A07BF" w14:textId="6EF7CA2C" w:rsidR="00F41036" w:rsidRDefault="00F41036" w:rsidP="00F41036">
      <w:pPr>
        <w:shd w:val="clear" w:color="auto" w:fill="FFFFFF"/>
        <w:ind w:left="2880"/>
        <w:rPr>
          <w:rFonts w:ascii="Courier New" w:eastAsia="Times New Roman" w:hAnsi="Courier New" w:cs="Courier New"/>
          <w:color w:val="000000"/>
          <w:sz w:val="20"/>
          <w:szCs w:val="20"/>
        </w:rPr>
      </w:pPr>
      <w:r w:rsidRPr="00F41036">
        <w:rPr>
          <w:rFonts w:ascii="Courier New" w:eastAsia="Times New Roman" w:hAnsi="Courier New" w:cs="Courier New"/>
          <w:color w:val="000000"/>
          <w:sz w:val="20"/>
          <w:szCs w:val="20"/>
        </w:rPr>
        <w:t xml:space="preserve">    Time taken: 8.33084499996039</w:t>
      </w:r>
    </w:p>
    <w:p w14:paraId="3313DFF7" w14:textId="1C83C273" w:rsidR="00F41036" w:rsidRDefault="00F41036" w:rsidP="00F41036">
      <w:pPr>
        <w:shd w:val="clear" w:color="auto" w:fill="FFFFFF"/>
        <w:ind w:left="5760"/>
        <w:rPr>
          <w:rFonts w:ascii="Courier New" w:eastAsia="Times New Roman" w:hAnsi="Courier New" w:cs="Courier New"/>
          <w:color w:val="000000"/>
          <w:sz w:val="20"/>
          <w:szCs w:val="20"/>
        </w:rPr>
      </w:pPr>
    </w:p>
    <w:p w14:paraId="5A4D3B8B" w14:textId="77777777" w:rsidR="00F41036" w:rsidRPr="00F41036" w:rsidRDefault="00F41036" w:rsidP="00F41036">
      <w:pPr>
        <w:shd w:val="clear" w:color="auto" w:fill="FFFFFF"/>
        <w:ind w:left="2880"/>
        <w:rPr>
          <w:rFonts w:ascii="Courier New" w:eastAsia="Times New Roman" w:hAnsi="Courier New" w:cs="Courier New"/>
          <w:color w:val="000000"/>
          <w:sz w:val="20"/>
          <w:szCs w:val="20"/>
        </w:rPr>
      </w:pPr>
      <w:r w:rsidRPr="00F41036">
        <w:rPr>
          <w:rFonts w:ascii="Courier New" w:eastAsia="Times New Roman" w:hAnsi="Courier New" w:cs="Courier New"/>
          <w:color w:val="000000"/>
          <w:sz w:val="20"/>
          <w:szCs w:val="20"/>
        </w:rPr>
        <w:t xml:space="preserve">Metadata2 (Practice3 - after stemming) stats: </w:t>
      </w:r>
    </w:p>
    <w:p w14:paraId="5FF21EAF" w14:textId="77777777" w:rsidR="00F41036" w:rsidRPr="00F41036" w:rsidRDefault="00F41036" w:rsidP="00F41036">
      <w:pPr>
        <w:shd w:val="clear" w:color="auto" w:fill="FFFFFF"/>
        <w:ind w:left="2880"/>
        <w:rPr>
          <w:rFonts w:ascii="Courier New" w:eastAsia="Times New Roman" w:hAnsi="Courier New" w:cs="Courier New"/>
          <w:color w:val="000000"/>
          <w:sz w:val="20"/>
          <w:szCs w:val="20"/>
        </w:rPr>
      </w:pPr>
      <w:r w:rsidRPr="00F41036">
        <w:rPr>
          <w:rFonts w:ascii="Courier New" w:eastAsia="Times New Roman" w:hAnsi="Courier New" w:cs="Courier New"/>
          <w:color w:val="000000"/>
          <w:sz w:val="20"/>
          <w:szCs w:val="20"/>
        </w:rPr>
        <w:t xml:space="preserve">    Files processed: 838</w:t>
      </w:r>
    </w:p>
    <w:p w14:paraId="668FFB96" w14:textId="77777777" w:rsidR="00F41036" w:rsidRPr="00F41036" w:rsidRDefault="00F41036" w:rsidP="00F41036">
      <w:pPr>
        <w:shd w:val="clear" w:color="auto" w:fill="FFFFFF"/>
        <w:ind w:left="2880"/>
        <w:rPr>
          <w:rFonts w:ascii="Courier New" w:eastAsia="Times New Roman" w:hAnsi="Courier New" w:cs="Courier New"/>
          <w:color w:val="000000"/>
          <w:sz w:val="20"/>
          <w:szCs w:val="20"/>
        </w:rPr>
      </w:pPr>
      <w:r w:rsidRPr="00F41036">
        <w:rPr>
          <w:rFonts w:ascii="Courier New" w:eastAsia="Times New Roman" w:hAnsi="Courier New" w:cs="Courier New"/>
          <w:color w:val="000000"/>
          <w:sz w:val="20"/>
          <w:szCs w:val="20"/>
        </w:rPr>
        <w:t xml:space="preserve">    Total word count: 306326</w:t>
      </w:r>
    </w:p>
    <w:p w14:paraId="3CB3856E" w14:textId="77777777" w:rsidR="00F41036" w:rsidRPr="00F41036" w:rsidRDefault="00F41036" w:rsidP="00F41036">
      <w:pPr>
        <w:shd w:val="clear" w:color="auto" w:fill="FFFFFF"/>
        <w:ind w:left="2880"/>
        <w:rPr>
          <w:rFonts w:ascii="Courier New" w:eastAsia="Times New Roman" w:hAnsi="Courier New" w:cs="Courier New"/>
          <w:color w:val="000000"/>
          <w:sz w:val="20"/>
          <w:szCs w:val="20"/>
        </w:rPr>
      </w:pPr>
      <w:r w:rsidRPr="00F41036">
        <w:rPr>
          <w:rFonts w:ascii="Courier New" w:eastAsia="Times New Roman" w:hAnsi="Courier New" w:cs="Courier New"/>
          <w:color w:val="000000"/>
          <w:sz w:val="20"/>
          <w:szCs w:val="20"/>
        </w:rPr>
        <w:t xml:space="preserve">    Average words per file: 365.5441527446301</w:t>
      </w:r>
    </w:p>
    <w:p w14:paraId="4E12A1EE" w14:textId="77777777" w:rsidR="00F41036" w:rsidRPr="00F41036" w:rsidRDefault="00F41036" w:rsidP="00F41036">
      <w:pPr>
        <w:shd w:val="clear" w:color="auto" w:fill="FFFFFF"/>
        <w:ind w:left="2880"/>
        <w:rPr>
          <w:rFonts w:ascii="Courier New" w:eastAsia="Times New Roman" w:hAnsi="Courier New" w:cs="Courier New"/>
          <w:color w:val="000000"/>
          <w:sz w:val="20"/>
          <w:szCs w:val="20"/>
        </w:rPr>
      </w:pPr>
      <w:r w:rsidRPr="00F41036">
        <w:rPr>
          <w:rFonts w:ascii="Courier New" w:eastAsia="Times New Roman" w:hAnsi="Courier New" w:cs="Courier New"/>
          <w:color w:val="000000"/>
          <w:sz w:val="20"/>
          <w:szCs w:val="20"/>
        </w:rPr>
        <w:t xml:space="preserve">    Minimum words in a file: 156</w:t>
      </w:r>
    </w:p>
    <w:p w14:paraId="3BDB008D" w14:textId="77777777" w:rsidR="00F41036" w:rsidRPr="00F41036" w:rsidRDefault="00F41036" w:rsidP="00F41036">
      <w:pPr>
        <w:shd w:val="clear" w:color="auto" w:fill="FFFFFF"/>
        <w:ind w:left="2880"/>
        <w:rPr>
          <w:rFonts w:ascii="Courier New" w:eastAsia="Times New Roman" w:hAnsi="Courier New" w:cs="Courier New"/>
          <w:color w:val="000000"/>
          <w:sz w:val="20"/>
          <w:szCs w:val="20"/>
        </w:rPr>
      </w:pPr>
      <w:r w:rsidRPr="00F41036">
        <w:rPr>
          <w:rFonts w:ascii="Courier New" w:eastAsia="Times New Roman" w:hAnsi="Courier New" w:cs="Courier New"/>
          <w:color w:val="000000"/>
          <w:sz w:val="20"/>
          <w:szCs w:val="20"/>
        </w:rPr>
        <w:t xml:space="preserve">    Maximum words in a file: 997</w:t>
      </w:r>
    </w:p>
    <w:p w14:paraId="5BB0F9F0" w14:textId="77777777" w:rsidR="00F41036" w:rsidRPr="00F41036" w:rsidRDefault="00F41036" w:rsidP="00F41036">
      <w:pPr>
        <w:shd w:val="clear" w:color="auto" w:fill="FFFFFF"/>
        <w:ind w:left="2880"/>
        <w:rPr>
          <w:rFonts w:ascii="Courier New" w:eastAsia="Times New Roman" w:hAnsi="Courier New" w:cs="Courier New"/>
          <w:color w:val="000000"/>
          <w:sz w:val="20"/>
          <w:szCs w:val="20"/>
        </w:rPr>
      </w:pPr>
      <w:r w:rsidRPr="00F41036">
        <w:rPr>
          <w:rFonts w:ascii="Courier New" w:eastAsia="Times New Roman" w:hAnsi="Courier New" w:cs="Courier New"/>
          <w:color w:val="000000"/>
          <w:sz w:val="20"/>
          <w:szCs w:val="20"/>
        </w:rPr>
        <w:t xml:space="preserve">    Top 5 words by appearance:</w:t>
      </w:r>
    </w:p>
    <w:p w14:paraId="2F71486D" w14:textId="77777777" w:rsidR="00F41036" w:rsidRPr="00F41036" w:rsidRDefault="00F41036" w:rsidP="00F41036">
      <w:pPr>
        <w:shd w:val="clear" w:color="auto" w:fill="FFFFFF"/>
        <w:ind w:left="2880"/>
        <w:rPr>
          <w:rFonts w:ascii="Courier New" w:eastAsia="Times New Roman" w:hAnsi="Courier New" w:cs="Courier New"/>
          <w:color w:val="000000"/>
          <w:sz w:val="20"/>
          <w:szCs w:val="20"/>
        </w:rPr>
      </w:pPr>
      <w:r w:rsidRPr="00F41036">
        <w:rPr>
          <w:rFonts w:ascii="Courier New" w:eastAsia="Times New Roman" w:hAnsi="Courier New" w:cs="Courier New"/>
          <w:color w:val="000000"/>
          <w:sz w:val="20"/>
          <w:szCs w:val="20"/>
        </w:rPr>
        <w:t xml:space="preserve">        1. Word: </w:t>
      </w:r>
      <w:proofErr w:type="spellStart"/>
      <w:r w:rsidRPr="00F41036">
        <w:rPr>
          <w:rFonts w:ascii="Courier New" w:eastAsia="Times New Roman" w:hAnsi="Courier New" w:cs="Courier New"/>
          <w:color w:val="000000"/>
          <w:sz w:val="20"/>
          <w:szCs w:val="20"/>
        </w:rPr>
        <w:t>jaen</w:t>
      </w:r>
      <w:proofErr w:type="spellEnd"/>
      <w:r w:rsidRPr="00F41036">
        <w:rPr>
          <w:rFonts w:ascii="Courier New" w:eastAsia="Times New Roman" w:hAnsi="Courier New" w:cs="Courier New"/>
          <w:color w:val="000000"/>
          <w:sz w:val="20"/>
          <w:szCs w:val="20"/>
        </w:rPr>
        <w:t xml:space="preserve"> Count: 8423</w:t>
      </w:r>
    </w:p>
    <w:p w14:paraId="27F44814" w14:textId="77777777" w:rsidR="00F41036" w:rsidRPr="00F41036" w:rsidRDefault="00F41036" w:rsidP="00F41036">
      <w:pPr>
        <w:shd w:val="clear" w:color="auto" w:fill="FFFFFF"/>
        <w:ind w:left="2880"/>
        <w:rPr>
          <w:rFonts w:ascii="Courier New" w:eastAsia="Times New Roman" w:hAnsi="Courier New" w:cs="Courier New"/>
          <w:color w:val="000000"/>
          <w:sz w:val="20"/>
          <w:szCs w:val="20"/>
        </w:rPr>
      </w:pPr>
      <w:r w:rsidRPr="00F41036">
        <w:rPr>
          <w:rFonts w:ascii="Courier New" w:eastAsia="Times New Roman" w:hAnsi="Courier New" w:cs="Courier New"/>
          <w:color w:val="000000"/>
          <w:sz w:val="20"/>
          <w:szCs w:val="20"/>
        </w:rPr>
        <w:t xml:space="preserve">        2. Word: </w:t>
      </w:r>
      <w:proofErr w:type="spellStart"/>
      <w:r w:rsidRPr="00F41036">
        <w:rPr>
          <w:rFonts w:ascii="Courier New" w:eastAsia="Times New Roman" w:hAnsi="Courier New" w:cs="Courier New"/>
          <w:color w:val="000000"/>
          <w:sz w:val="20"/>
          <w:szCs w:val="20"/>
        </w:rPr>
        <w:t>univers</w:t>
      </w:r>
      <w:proofErr w:type="spellEnd"/>
      <w:r w:rsidRPr="00F41036">
        <w:rPr>
          <w:rFonts w:ascii="Courier New" w:eastAsia="Times New Roman" w:hAnsi="Courier New" w:cs="Courier New"/>
          <w:color w:val="000000"/>
          <w:sz w:val="20"/>
          <w:szCs w:val="20"/>
        </w:rPr>
        <w:t xml:space="preserve"> Count: 5866</w:t>
      </w:r>
    </w:p>
    <w:p w14:paraId="617DEFDF" w14:textId="77777777" w:rsidR="00F41036" w:rsidRPr="00F41036" w:rsidRDefault="00F41036" w:rsidP="00F41036">
      <w:pPr>
        <w:shd w:val="clear" w:color="auto" w:fill="FFFFFF"/>
        <w:ind w:left="2880"/>
        <w:rPr>
          <w:rFonts w:ascii="Courier New" w:eastAsia="Times New Roman" w:hAnsi="Courier New" w:cs="Courier New"/>
          <w:color w:val="000000"/>
          <w:sz w:val="20"/>
          <w:szCs w:val="20"/>
        </w:rPr>
      </w:pPr>
      <w:r w:rsidRPr="00F41036">
        <w:rPr>
          <w:rFonts w:ascii="Courier New" w:eastAsia="Times New Roman" w:hAnsi="Courier New" w:cs="Courier New"/>
          <w:color w:val="000000"/>
          <w:sz w:val="20"/>
          <w:szCs w:val="20"/>
        </w:rPr>
        <w:t xml:space="preserve">        3. Word: </w:t>
      </w:r>
      <w:proofErr w:type="spellStart"/>
      <w:r w:rsidRPr="00F41036">
        <w:rPr>
          <w:rFonts w:ascii="Courier New" w:eastAsia="Times New Roman" w:hAnsi="Courier New" w:cs="Courier New"/>
          <w:color w:val="000000"/>
          <w:sz w:val="20"/>
          <w:szCs w:val="20"/>
        </w:rPr>
        <w:t>diar</w:t>
      </w:r>
      <w:proofErr w:type="spellEnd"/>
      <w:r w:rsidRPr="00F41036">
        <w:rPr>
          <w:rFonts w:ascii="Courier New" w:eastAsia="Times New Roman" w:hAnsi="Courier New" w:cs="Courier New"/>
          <w:color w:val="000000"/>
          <w:sz w:val="20"/>
          <w:szCs w:val="20"/>
        </w:rPr>
        <w:t xml:space="preserve"> Count: 5062</w:t>
      </w:r>
    </w:p>
    <w:p w14:paraId="3768183A" w14:textId="77777777" w:rsidR="00F41036" w:rsidRPr="00F41036" w:rsidRDefault="00F41036" w:rsidP="00F41036">
      <w:pPr>
        <w:shd w:val="clear" w:color="auto" w:fill="FFFFFF"/>
        <w:ind w:left="2880"/>
        <w:rPr>
          <w:rFonts w:ascii="Courier New" w:eastAsia="Times New Roman" w:hAnsi="Courier New" w:cs="Courier New"/>
          <w:color w:val="000000"/>
          <w:sz w:val="20"/>
          <w:szCs w:val="20"/>
        </w:rPr>
      </w:pPr>
      <w:r w:rsidRPr="00F41036">
        <w:rPr>
          <w:rFonts w:ascii="Courier New" w:eastAsia="Times New Roman" w:hAnsi="Courier New" w:cs="Courier New"/>
          <w:color w:val="000000"/>
          <w:sz w:val="20"/>
          <w:szCs w:val="20"/>
        </w:rPr>
        <w:t xml:space="preserve">        4. Word: sit Count: 4195</w:t>
      </w:r>
    </w:p>
    <w:p w14:paraId="2F763739" w14:textId="77777777" w:rsidR="00F41036" w:rsidRPr="00F41036" w:rsidRDefault="00F41036" w:rsidP="00F41036">
      <w:pPr>
        <w:shd w:val="clear" w:color="auto" w:fill="FFFFFF"/>
        <w:ind w:left="2880"/>
        <w:rPr>
          <w:rFonts w:ascii="Courier New" w:eastAsia="Times New Roman" w:hAnsi="Courier New" w:cs="Courier New"/>
          <w:color w:val="000000"/>
          <w:sz w:val="20"/>
          <w:szCs w:val="20"/>
        </w:rPr>
      </w:pPr>
      <w:r w:rsidRPr="00F41036">
        <w:rPr>
          <w:rFonts w:ascii="Courier New" w:eastAsia="Times New Roman" w:hAnsi="Courier New" w:cs="Courier New"/>
          <w:color w:val="000000"/>
          <w:sz w:val="20"/>
          <w:szCs w:val="20"/>
        </w:rPr>
        <w:t xml:space="preserve">        5. Word: </w:t>
      </w:r>
      <w:proofErr w:type="spellStart"/>
      <w:r w:rsidRPr="00F41036">
        <w:rPr>
          <w:rFonts w:ascii="Courier New" w:eastAsia="Times New Roman" w:hAnsi="Courier New" w:cs="Courier New"/>
          <w:color w:val="000000"/>
          <w:sz w:val="20"/>
          <w:szCs w:val="20"/>
        </w:rPr>
        <w:t>uja</w:t>
      </w:r>
      <w:proofErr w:type="spellEnd"/>
      <w:r w:rsidRPr="00F41036">
        <w:rPr>
          <w:rFonts w:ascii="Courier New" w:eastAsia="Times New Roman" w:hAnsi="Courier New" w:cs="Courier New"/>
          <w:color w:val="000000"/>
          <w:sz w:val="20"/>
          <w:szCs w:val="20"/>
        </w:rPr>
        <w:t xml:space="preserve"> Count: 4052</w:t>
      </w:r>
    </w:p>
    <w:p w14:paraId="65314A7D" w14:textId="1469705C" w:rsidR="00F41036" w:rsidRDefault="00F41036" w:rsidP="00F41036">
      <w:pPr>
        <w:shd w:val="clear" w:color="auto" w:fill="FFFFFF"/>
        <w:ind w:left="2880"/>
        <w:rPr>
          <w:rFonts w:ascii="Courier New" w:eastAsia="Times New Roman" w:hAnsi="Courier New" w:cs="Courier New"/>
          <w:color w:val="000000"/>
          <w:sz w:val="20"/>
          <w:szCs w:val="20"/>
        </w:rPr>
      </w:pPr>
      <w:r w:rsidRPr="00F41036">
        <w:rPr>
          <w:rFonts w:ascii="Courier New" w:eastAsia="Times New Roman" w:hAnsi="Courier New" w:cs="Courier New"/>
          <w:color w:val="000000"/>
          <w:sz w:val="20"/>
          <w:szCs w:val="20"/>
        </w:rPr>
        <w:t xml:space="preserve">    Time taken: 8.33084499996039</w:t>
      </w:r>
    </w:p>
    <w:p w14:paraId="2C083D4F" w14:textId="5324C8E7" w:rsidR="00F41036" w:rsidRDefault="00F41036" w:rsidP="00F41036">
      <w:pPr>
        <w:shd w:val="clear" w:color="auto" w:fill="FFFFFF"/>
        <w:ind w:left="2880"/>
        <w:rPr>
          <w:rFonts w:ascii="Courier New" w:eastAsia="Times New Roman" w:hAnsi="Courier New" w:cs="Courier New"/>
          <w:color w:val="000000"/>
          <w:sz w:val="20"/>
          <w:szCs w:val="20"/>
        </w:rPr>
      </w:pPr>
    </w:p>
    <w:p w14:paraId="453C3184" w14:textId="32713BBB" w:rsidR="00F41036" w:rsidRDefault="00F41036" w:rsidP="00F41036">
      <w:pPr>
        <w:pStyle w:val="Heading5"/>
        <w:numPr>
          <w:ilvl w:val="0"/>
          <w:numId w:val="8"/>
        </w:numPr>
        <w:jc w:val="center"/>
      </w:pPr>
      <w:r>
        <w:t>Practice 4 Metadata</w:t>
      </w:r>
    </w:p>
    <w:p w14:paraId="3D0D4662" w14:textId="4151E216" w:rsidR="00F41036" w:rsidRDefault="00F41036" w:rsidP="00F41036"/>
    <w:p w14:paraId="795703D4" w14:textId="77777777" w:rsidR="002232CA" w:rsidRPr="002232CA" w:rsidRDefault="002232CA" w:rsidP="002232CA">
      <w:pPr>
        <w:shd w:val="clear" w:color="auto" w:fill="FFFFFF"/>
        <w:ind w:left="2160"/>
        <w:rPr>
          <w:rFonts w:ascii="Courier New" w:eastAsia="Times New Roman" w:hAnsi="Courier New" w:cs="Courier New"/>
          <w:color w:val="000000"/>
          <w:sz w:val="20"/>
          <w:szCs w:val="20"/>
        </w:rPr>
      </w:pPr>
      <w:r w:rsidRPr="002232CA">
        <w:rPr>
          <w:rFonts w:ascii="Courier New" w:eastAsia="Times New Roman" w:hAnsi="Courier New" w:cs="Courier New"/>
          <w:color w:val="000000"/>
          <w:sz w:val="20"/>
          <w:szCs w:val="20"/>
        </w:rPr>
        <w:t>Time taken: 0.7454186996474164</w:t>
      </w:r>
    </w:p>
    <w:p w14:paraId="1A3AC3CB" w14:textId="77777777" w:rsidR="002232CA" w:rsidRPr="002232CA" w:rsidRDefault="002232CA" w:rsidP="002232CA">
      <w:pPr>
        <w:shd w:val="clear" w:color="auto" w:fill="FFFFFF"/>
        <w:ind w:left="2160"/>
        <w:rPr>
          <w:rFonts w:ascii="Courier New" w:eastAsia="Times New Roman" w:hAnsi="Courier New" w:cs="Courier New"/>
          <w:color w:val="000000"/>
          <w:sz w:val="20"/>
          <w:szCs w:val="20"/>
        </w:rPr>
      </w:pPr>
      <w:r w:rsidRPr="002232CA">
        <w:rPr>
          <w:rFonts w:ascii="Courier New" w:eastAsia="Times New Roman" w:hAnsi="Courier New" w:cs="Courier New"/>
          <w:color w:val="000000"/>
          <w:sz w:val="20"/>
          <w:szCs w:val="20"/>
        </w:rPr>
        <w:t xml:space="preserve">Structure info: </w:t>
      </w:r>
    </w:p>
    <w:p w14:paraId="5B760C40" w14:textId="77777777" w:rsidR="002232CA" w:rsidRPr="002232CA" w:rsidRDefault="002232CA" w:rsidP="002232CA">
      <w:pPr>
        <w:shd w:val="clear" w:color="auto" w:fill="FFFFFF"/>
        <w:ind w:left="2160"/>
        <w:rPr>
          <w:rFonts w:ascii="Courier New" w:eastAsia="Times New Roman" w:hAnsi="Courier New" w:cs="Courier New"/>
          <w:color w:val="000000"/>
          <w:sz w:val="20"/>
          <w:szCs w:val="20"/>
        </w:rPr>
      </w:pPr>
      <w:r w:rsidRPr="002232CA">
        <w:rPr>
          <w:rFonts w:ascii="Courier New" w:eastAsia="Times New Roman" w:hAnsi="Courier New" w:cs="Courier New"/>
          <w:color w:val="000000"/>
          <w:sz w:val="20"/>
          <w:szCs w:val="20"/>
        </w:rPr>
        <w:t>Type: &lt;class 'Practice4.indexing.IndexingData'&gt; Size: 11754432 b</w:t>
      </w:r>
    </w:p>
    <w:p w14:paraId="5AC0D45B" w14:textId="77777777" w:rsidR="002232CA" w:rsidRPr="002232CA" w:rsidRDefault="002232CA" w:rsidP="002232CA">
      <w:pPr>
        <w:shd w:val="clear" w:color="auto" w:fill="FFFFFF"/>
        <w:ind w:left="2160"/>
        <w:rPr>
          <w:rFonts w:ascii="Courier New" w:eastAsia="Times New Roman" w:hAnsi="Courier New" w:cs="Courier New"/>
          <w:color w:val="000000"/>
          <w:sz w:val="20"/>
          <w:szCs w:val="20"/>
        </w:rPr>
      </w:pPr>
      <w:r w:rsidRPr="002232CA">
        <w:rPr>
          <w:rFonts w:ascii="Courier New" w:eastAsia="Times New Roman" w:hAnsi="Courier New" w:cs="Courier New"/>
          <w:color w:val="000000"/>
          <w:sz w:val="20"/>
          <w:szCs w:val="20"/>
        </w:rPr>
        <w:t>System: Windows-10-10.0.18362-SP0</w:t>
      </w:r>
    </w:p>
    <w:p w14:paraId="329F907C" w14:textId="77777777" w:rsidR="002232CA" w:rsidRPr="002232CA" w:rsidRDefault="002232CA" w:rsidP="002232CA">
      <w:pPr>
        <w:shd w:val="clear" w:color="auto" w:fill="FFFFFF"/>
        <w:ind w:left="2160"/>
        <w:rPr>
          <w:rFonts w:ascii="Courier New" w:eastAsia="Times New Roman" w:hAnsi="Courier New" w:cs="Courier New"/>
          <w:color w:val="000000"/>
          <w:sz w:val="20"/>
          <w:szCs w:val="20"/>
        </w:rPr>
      </w:pPr>
      <w:r w:rsidRPr="002232CA">
        <w:rPr>
          <w:rFonts w:ascii="Courier New" w:eastAsia="Times New Roman" w:hAnsi="Courier New" w:cs="Courier New"/>
          <w:color w:val="000000"/>
          <w:sz w:val="20"/>
          <w:szCs w:val="20"/>
        </w:rPr>
        <w:t xml:space="preserve">Processor: AMD64 Family 23 Model 24 Stepping 1, </w:t>
      </w:r>
      <w:proofErr w:type="spellStart"/>
      <w:r w:rsidRPr="002232CA">
        <w:rPr>
          <w:rFonts w:ascii="Courier New" w:eastAsia="Times New Roman" w:hAnsi="Courier New" w:cs="Courier New"/>
          <w:color w:val="000000"/>
          <w:sz w:val="20"/>
          <w:szCs w:val="20"/>
        </w:rPr>
        <w:t>AuthenticAMD</w:t>
      </w:r>
      <w:proofErr w:type="spellEnd"/>
    </w:p>
    <w:p w14:paraId="2E76AE54" w14:textId="23D81139" w:rsidR="002232CA" w:rsidRDefault="002232CA" w:rsidP="002232CA">
      <w:pPr>
        <w:shd w:val="clear" w:color="auto" w:fill="FFFFFF"/>
        <w:ind w:left="2160"/>
        <w:rPr>
          <w:rFonts w:ascii="Courier New" w:eastAsia="Times New Roman" w:hAnsi="Courier New" w:cs="Courier New"/>
          <w:color w:val="000000"/>
          <w:sz w:val="20"/>
          <w:szCs w:val="20"/>
        </w:rPr>
      </w:pPr>
      <w:r w:rsidRPr="002232CA">
        <w:rPr>
          <w:rFonts w:ascii="Courier New" w:eastAsia="Times New Roman" w:hAnsi="Courier New" w:cs="Courier New"/>
          <w:color w:val="000000"/>
          <w:sz w:val="20"/>
          <w:szCs w:val="20"/>
        </w:rPr>
        <w:t>Ram: 14 GB</w:t>
      </w:r>
    </w:p>
    <w:p w14:paraId="33198E7A" w14:textId="767B9ED5" w:rsidR="002232CA" w:rsidRDefault="002232CA" w:rsidP="002232CA">
      <w:pPr>
        <w:shd w:val="clear" w:color="auto" w:fill="FFFFFF"/>
        <w:ind w:left="2160"/>
        <w:rPr>
          <w:rFonts w:ascii="Courier New" w:eastAsia="Times New Roman" w:hAnsi="Courier New" w:cs="Courier New"/>
          <w:color w:val="000000"/>
          <w:sz w:val="20"/>
          <w:szCs w:val="20"/>
        </w:rPr>
      </w:pPr>
    </w:p>
    <w:p w14:paraId="7F893A46" w14:textId="731E4B94" w:rsidR="002232CA" w:rsidRDefault="002232CA" w:rsidP="002232CA">
      <w:pPr>
        <w:pStyle w:val="Heading5"/>
        <w:numPr>
          <w:ilvl w:val="0"/>
          <w:numId w:val="8"/>
        </w:numPr>
        <w:jc w:val="center"/>
      </w:pPr>
      <w:r>
        <w:t>Practice 5 Metadata</w:t>
      </w:r>
    </w:p>
    <w:p w14:paraId="6C465A15" w14:textId="61FAD86E" w:rsidR="002232CA" w:rsidRDefault="002232CA" w:rsidP="002232CA"/>
    <w:p w14:paraId="3385CC05" w14:textId="77777777" w:rsidR="002232CA" w:rsidRPr="002232CA" w:rsidRDefault="002232CA" w:rsidP="002232CA">
      <w:pPr>
        <w:shd w:val="clear" w:color="auto" w:fill="FFFFFF"/>
        <w:ind w:left="2160"/>
        <w:rPr>
          <w:rFonts w:ascii="Courier New" w:eastAsia="Times New Roman" w:hAnsi="Courier New" w:cs="Courier New"/>
          <w:color w:val="000000"/>
          <w:sz w:val="20"/>
          <w:szCs w:val="20"/>
        </w:rPr>
      </w:pPr>
      <w:r w:rsidRPr="002232CA">
        <w:rPr>
          <w:rFonts w:ascii="Courier New" w:eastAsia="Times New Roman" w:hAnsi="Courier New" w:cs="Courier New"/>
          <w:color w:val="000000"/>
          <w:sz w:val="20"/>
          <w:szCs w:val="20"/>
        </w:rPr>
        <w:t>Time taken: 0.6964298999992025</w:t>
      </w:r>
    </w:p>
    <w:p w14:paraId="2EF09955" w14:textId="77777777" w:rsidR="002232CA" w:rsidRPr="002232CA" w:rsidRDefault="002232CA" w:rsidP="002232CA">
      <w:pPr>
        <w:shd w:val="clear" w:color="auto" w:fill="FFFFFF"/>
        <w:ind w:left="2160"/>
        <w:rPr>
          <w:rFonts w:ascii="Courier New" w:eastAsia="Times New Roman" w:hAnsi="Courier New" w:cs="Courier New"/>
          <w:color w:val="000000"/>
          <w:sz w:val="20"/>
          <w:szCs w:val="20"/>
        </w:rPr>
      </w:pPr>
      <w:r w:rsidRPr="002232CA">
        <w:rPr>
          <w:rFonts w:ascii="Courier New" w:eastAsia="Times New Roman" w:hAnsi="Courier New" w:cs="Courier New"/>
          <w:color w:val="000000"/>
          <w:sz w:val="20"/>
          <w:szCs w:val="20"/>
        </w:rPr>
        <w:t xml:space="preserve">Structure info: </w:t>
      </w:r>
    </w:p>
    <w:p w14:paraId="5F373096" w14:textId="77777777" w:rsidR="002232CA" w:rsidRPr="002232CA" w:rsidRDefault="002232CA" w:rsidP="002232CA">
      <w:pPr>
        <w:shd w:val="clear" w:color="auto" w:fill="FFFFFF"/>
        <w:ind w:left="2160"/>
        <w:rPr>
          <w:rFonts w:ascii="Courier New" w:eastAsia="Times New Roman" w:hAnsi="Courier New" w:cs="Courier New"/>
          <w:color w:val="000000"/>
          <w:sz w:val="20"/>
          <w:szCs w:val="20"/>
        </w:rPr>
      </w:pPr>
      <w:r w:rsidRPr="002232CA">
        <w:rPr>
          <w:rFonts w:ascii="Courier New" w:eastAsia="Times New Roman" w:hAnsi="Courier New" w:cs="Courier New"/>
          <w:color w:val="000000"/>
          <w:sz w:val="20"/>
          <w:szCs w:val="20"/>
        </w:rPr>
        <w:t>Type: &lt;class 'Practice5.indexing.IndexingData'&gt; Size: 55099498 b</w:t>
      </w:r>
    </w:p>
    <w:p w14:paraId="634FDB1C" w14:textId="77777777" w:rsidR="002232CA" w:rsidRPr="002232CA" w:rsidRDefault="002232CA" w:rsidP="002232CA">
      <w:pPr>
        <w:shd w:val="clear" w:color="auto" w:fill="FFFFFF"/>
        <w:ind w:left="2160"/>
        <w:rPr>
          <w:rFonts w:ascii="Courier New" w:eastAsia="Times New Roman" w:hAnsi="Courier New" w:cs="Courier New"/>
          <w:color w:val="000000"/>
          <w:sz w:val="20"/>
          <w:szCs w:val="20"/>
        </w:rPr>
      </w:pPr>
      <w:r w:rsidRPr="002232CA">
        <w:rPr>
          <w:rFonts w:ascii="Courier New" w:eastAsia="Times New Roman" w:hAnsi="Courier New" w:cs="Courier New"/>
          <w:color w:val="000000"/>
          <w:sz w:val="20"/>
          <w:szCs w:val="20"/>
        </w:rPr>
        <w:t>System: Windows-10-10.0.18362-SP0</w:t>
      </w:r>
    </w:p>
    <w:p w14:paraId="09959B3D" w14:textId="77777777" w:rsidR="002232CA" w:rsidRPr="002232CA" w:rsidRDefault="002232CA" w:rsidP="002232CA">
      <w:pPr>
        <w:shd w:val="clear" w:color="auto" w:fill="FFFFFF"/>
        <w:ind w:left="2160"/>
        <w:rPr>
          <w:rFonts w:ascii="Courier New" w:eastAsia="Times New Roman" w:hAnsi="Courier New" w:cs="Courier New"/>
          <w:color w:val="000000"/>
          <w:sz w:val="20"/>
          <w:szCs w:val="20"/>
        </w:rPr>
      </w:pPr>
      <w:r w:rsidRPr="002232CA">
        <w:rPr>
          <w:rFonts w:ascii="Courier New" w:eastAsia="Times New Roman" w:hAnsi="Courier New" w:cs="Courier New"/>
          <w:color w:val="000000"/>
          <w:sz w:val="20"/>
          <w:szCs w:val="20"/>
        </w:rPr>
        <w:t xml:space="preserve">Processor: AMD64 Family 23 Model 24 Stepping 1, </w:t>
      </w:r>
      <w:proofErr w:type="spellStart"/>
      <w:r w:rsidRPr="002232CA">
        <w:rPr>
          <w:rFonts w:ascii="Courier New" w:eastAsia="Times New Roman" w:hAnsi="Courier New" w:cs="Courier New"/>
          <w:color w:val="000000"/>
          <w:sz w:val="20"/>
          <w:szCs w:val="20"/>
        </w:rPr>
        <w:t>AuthenticAMD</w:t>
      </w:r>
      <w:proofErr w:type="spellEnd"/>
    </w:p>
    <w:p w14:paraId="4B713360" w14:textId="77777777" w:rsidR="002232CA" w:rsidRPr="002232CA" w:rsidRDefault="002232CA" w:rsidP="002232CA">
      <w:pPr>
        <w:shd w:val="clear" w:color="auto" w:fill="FFFFFF"/>
        <w:ind w:left="2160"/>
        <w:rPr>
          <w:rFonts w:ascii="Courier New" w:eastAsia="Times New Roman" w:hAnsi="Courier New" w:cs="Courier New"/>
          <w:color w:val="000000"/>
          <w:sz w:val="20"/>
          <w:szCs w:val="20"/>
        </w:rPr>
      </w:pPr>
      <w:r w:rsidRPr="002232CA">
        <w:rPr>
          <w:rFonts w:ascii="Courier New" w:eastAsia="Times New Roman" w:hAnsi="Courier New" w:cs="Courier New"/>
          <w:color w:val="000000"/>
          <w:sz w:val="20"/>
          <w:szCs w:val="20"/>
        </w:rPr>
        <w:t>Ram: 14 GB</w:t>
      </w:r>
    </w:p>
    <w:p w14:paraId="6F4DD717" w14:textId="62989741" w:rsidR="002232CA" w:rsidRDefault="002232CA" w:rsidP="002232CA">
      <w:pPr>
        <w:pStyle w:val="Text"/>
      </w:pPr>
    </w:p>
    <w:p w14:paraId="12EF7381" w14:textId="5FFE3A7D" w:rsidR="002232CA" w:rsidRDefault="002232CA" w:rsidP="002232CA">
      <w:pPr>
        <w:pStyle w:val="Heading5"/>
        <w:numPr>
          <w:ilvl w:val="0"/>
          <w:numId w:val="8"/>
        </w:numPr>
        <w:jc w:val="center"/>
      </w:pPr>
      <w:r>
        <w:t>Practice 6 and 7 Metadata</w:t>
      </w:r>
    </w:p>
    <w:p w14:paraId="3716B0D7" w14:textId="7C8B035D" w:rsidR="002232CA" w:rsidRDefault="002232CA" w:rsidP="002232CA"/>
    <w:p w14:paraId="7C0D1020" w14:textId="51CDCAE0" w:rsidR="002232CA" w:rsidRDefault="002232CA" w:rsidP="002232CA">
      <w:pPr>
        <w:pStyle w:val="Text"/>
        <w:jc w:val="center"/>
        <w:rPr>
          <w:sz w:val="22"/>
          <w:szCs w:val="22"/>
        </w:rPr>
      </w:pPr>
      <w:r w:rsidRPr="002232CA">
        <w:rPr>
          <w:sz w:val="22"/>
          <w:szCs w:val="22"/>
        </w:rPr>
        <w:t xml:space="preserve">The results of query processing itself </w:t>
      </w:r>
      <w:r w:rsidR="009E1DD9">
        <w:rPr>
          <w:sz w:val="22"/>
          <w:szCs w:val="22"/>
        </w:rPr>
        <w:t>are</w:t>
      </w:r>
      <w:r w:rsidRPr="002232CA">
        <w:rPr>
          <w:sz w:val="22"/>
          <w:szCs w:val="22"/>
        </w:rPr>
        <w:t xml:space="preserve"> the metadata for these two practices and can be found in the </w:t>
      </w:r>
      <w:proofErr w:type="spellStart"/>
      <w:r w:rsidRPr="002232CA">
        <w:rPr>
          <w:i/>
          <w:iCs/>
          <w:sz w:val="22"/>
          <w:szCs w:val="22"/>
        </w:rPr>
        <w:t>query_file_folder</w:t>
      </w:r>
      <w:proofErr w:type="spellEnd"/>
      <w:r w:rsidRPr="002232CA">
        <w:rPr>
          <w:sz w:val="22"/>
          <w:szCs w:val="22"/>
        </w:rPr>
        <w:t xml:space="preserve">/Query Results/ folder after </w:t>
      </w:r>
      <w:r w:rsidRPr="002232CA">
        <w:rPr>
          <w:rFonts w:ascii="Consolas" w:hAnsi="Consolas"/>
          <w:sz w:val="22"/>
          <w:szCs w:val="22"/>
        </w:rPr>
        <w:t>searchengine.py</w:t>
      </w:r>
      <w:r w:rsidRPr="002232CA">
        <w:rPr>
          <w:sz w:val="22"/>
          <w:szCs w:val="22"/>
        </w:rPr>
        <w:t xml:space="preserve"> execution</w:t>
      </w:r>
      <w:r>
        <w:rPr>
          <w:sz w:val="22"/>
          <w:szCs w:val="22"/>
        </w:rPr>
        <w:t>.</w:t>
      </w:r>
    </w:p>
    <w:p w14:paraId="3C4990DE" w14:textId="59A8819A" w:rsidR="002232CA" w:rsidRDefault="00BB3CDA">
      <w:pPr>
        <w:rPr>
          <w:sz w:val="22"/>
          <w:szCs w:val="22"/>
        </w:rPr>
      </w:pPr>
      <w:r w:rsidRPr="004909D9">
        <w:rPr>
          <w:noProof/>
          <w:lang w:eastAsia="en-AU"/>
        </w:rPr>
        <w:lastRenderedPageBreak/>
        <w:drawing>
          <wp:anchor distT="0" distB="0" distL="114300" distR="114300" simplePos="0" relativeHeight="251727872" behindDoc="1" locked="0" layoutInCell="1" allowOverlap="1" wp14:anchorId="3080CD09" wp14:editId="58468ECF">
            <wp:simplePos x="0" y="0"/>
            <wp:positionH relativeFrom="margin">
              <wp:posOffset>0</wp:posOffset>
            </wp:positionH>
            <wp:positionV relativeFrom="margin">
              <wp:posOffset>0</wp:posOffset>
            </wp:positionV>
            <wp:extent cx="6858000" cy="9144000"/>
            <wp:effectExtent l="0" t="0" r="0" b="0"/>
            <wp:wrapNone/>
            <wp:docPr id="55" name="Picture 5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1.png"/>
                    <pic:cNvPicPr/>
                  </pic:nvPicPr>
                  <pic:blipFill>
                    <a:blip r:embed="rId11" cstate="print">
                      <a:alphaModFix amt="20000"/>
                      <a:extLst>
                        <a:ext uri="{28A0092B-C50C-407E-A947-70E740481C1C}">
                          <a14:useLocalDpi xmlns:a14="http://schemas.microsoft.com/office/drawing/2010/main" val="0"/>
                        </a:ext>
                      </a:extLst>
                    </a:blip>
                    <a:stretch>
                      <a:fillRect/>
                    </a:stretch>
                  </pic:blipFill>
                  <pic:spPr>
                    <a:xfrm>
                      <a:off x="0" y="0"/>
                      <a:ext cx="6858000" cy="9144000"/>
                    </a:xfrm>
                    <a:prstGeom prst="rect">
                      <a:avLst/>
                    </a:prstGeom>
                  </pic:spPr>
                </pic:pic>
              </a:graphicData>
            </a:graphic>
            <wp14:sizeRelH relativeFrom="page">
              <wp14:pctWidth>0</wp14:pctWidth>
            </wp14:sizeRelH>
            <wp14:sizeRelV relativeFrom="page">
              <wp14:pctHeight>0</wp14:pctHeight>
            </wp14:sizeRelV>
          </wp:anchor>
        </w:drawing>
      </w:r>
      <w:r w:rsidR="00FF488B">
        <w:rPr>
          <w:noProof/>
        </w:rPr>
        <mc:AlternateContent>
          <mc:Choice Requires="wps">
            <w:drawing>
              <wp:anchor distT="45720" distB="45720" distL="114300" distR="114300" simplePos="0" relativeHeight="251725824" behindDoc="0" locked="0" layoutInCell="1" allowOverlap="1" wp14:anchorId="61115587" wp14:editId="34FD0135">
                <wp:simplePos x="0" y="0"/>
                <wp:positionH relativeFrom="margin">
                  <wp:align>center</wp:align>
                </wp:positionH>
                <wp:positionV relativeFrom="page">
                  <wp:posOffset>464820</wp:posOffset>
                </wp:positionV>
                <wp:extent cx="2903220" cy="318135"/>
                <wp:effectExtent l="0" t="0" r="11430" b="20955"/>
                <wp:wrapSquare wrapText="bothSides"/>
                <wp:docPr id="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3220" cy="318135"/>
                        </a:xfrm>
                        <a:prstGeom prst="rect">
                          <a:avLst/>
                        </a:prstGeom>
                        <a:solidFill>
                          <a:srgbClr val="FFFFFF"/>
                        </a:solidFill>
                        <a:ln w="12700">
                          <a:solidFill>
                            <a:schemeClr val="accent1"/>
                          </a:solidFill>
                          <a:miter lim="800000"/>
                          <a:headEnd/>
                          <a:tailEnd/>
                        </a:ln>
                      </wps:spPr>
                      <wps:txbx>
                        <w:txbxContent>
                          <w:p w14:paraId="27CE314D" w14:textId="77777777" w:rsidR="00DF49B7" w:rsidRPr="00012F75" w:rsidRDefault="00DF49B7" w:rsidP="00FF488B">
                            <w:pPr>
                              <w:pStyle w:val="Heading4"/>
                            </w:pPr>
                            <w:r>
                              <w:t>Application parameters</w:t>
                            </w:r>
                          </w:p>
                        </w:txbxContent>
                      </wps:txbx>
                      <wps:bodyPr rot="0" vert="horz" wrap="square" lIns="91440" tIns="45720" rIns="91440" bIns="45720" anchor="ctr" anchorCtr="0">
                        <a:spAutoFit/>
                      </wps:bodyPr>
                    </wps:wsp>
                  </a:graphicData>
                </a:graphic>
                <wp14:sizeRelH relativeFrom="margin">
                  <wp14:pctWidth>0</wp14:pctWidth>
                </wp14:sizeRelH>
                <wp14:sizeRelV relativeFrom="margin">
                  <wp14:pctHeight>20000</wp14:pctHeight>
                </wp14:sizeRelV>
              </wp:anchor>
            </w:drawing>
          </mc:Choice>
          <mc:Fallback>
            <w:pict>
              <v:shape w14:anchorId="61115587" id="_x0000_s1032" type="#_x0000_t202" style="position:absolute;margin-left:0;margin-top:36.6pt;width:228.6pt;height:25.05pt;z-index:251725824;visibility:visible;mso-wrap-style:square;mso-width-percent:0;mso-height-percent:200;mso-wrap-distance-left:9pt;mso-wrap-distance-top:3.6pt;mso-wrap-distance-right:9pt;mso-wrap-distance-bottom:3.6pt;mso-position-horizontal:center;mso-position-horizontal-relative:margin;mso-position-vertical:absolute;mso-position-vertical-relative:page;mso-width-percent:0;mso-height-percent:20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" strokecolor="#476166 [3204]" strokeweight="1pt">
                <v:textbox style="mso-fit-shape-to-text:t">
                  <w:txbxContent>
                    <w:p w14:paraId="27CE314D" w14:textId="77777777" w:rsidR="00DF49B7" w:rsidRPr="00012F75" w:rsidRDefault="00DF49B7" w:rsidP="00FF488B">
                      <w:pPr>
                        <w:pStyle w:val="Heading4"/>
                      </w:pPr>
                      <w:r>
                        <w:t>Application parameters</w:t>
                      </w:r>
                    </w:p>
                  </w:txbxContent>
                </v:textbox>
                <w10:wrap type="square" anchorx="margin" anchory="page"/>
              </v:shape>
            </w:pict>
          </mc:Fallback>
        </mc:AlternateContent>
      </w:r>
    </w:p>
    <w:p w14:paraId="68F63C9D" w14:textId="77777777" w:rsidR="002232CA" w:rsidRDefault="002232CA">
      <w:pPr>
        <w:rPr>
          <w:sz w:val="22"/>
          <w:szCs w:val="22"/>
        </w:rPr>
      </w:pPr>
    </w:p>
    <w:p w14:paraId="58D2B62E" w14:textId="77777777" w:rsidR="002232CA" w:rsidRDefault="002232CA">
      <w:pPr>
        <w:rPr>
          <w:sz w:val="22"/>
          <w:szCs w:val="22"/>
        </w:rPr>
      </w:pPr>
    </w:p>
    <w:p w14:paraId="26A3DE33" w14:textId="60CEFC80" w:rsidR="002232CA" w:rsidRDefault="002232CA" w:rsidP="002232CA">
      <w:pPr>
        <w:pStyle w:val="Text"/>
        <w:ind w:left="720" w:right="720" w:firstLine="720"/>
        <w:jc w:val="both"/>
      </w:pPr>
      <w:r>
        <w:t xml:space="preserve">The main entry point for the application is the </w:t>
      </w:r>
      <w:r w:rsidRPr="002232CA">
        <w:rPr>
          <w:rFonts w:ascii="Consolas" w:hAnsi="Consolas"/>
        </w:rPr>
        <w:t>searchengine.py</w:t>
      </w:r>
      <w:r>
        <w:t xml:space="preserve"> script. The script takes three command line arguments</w:t>
      </w:r>
      <w:r w:rsidR="00093652">
        <w:t>:</w:t>
      </w:r>
    </w:p>
    <w:p w14:paraId="7FB99DC7" w14:textId="22E7B76F" w:rsidR="00093652" w:rsidRPr="00093652" w:rsidRDefault="00BB3CDA" w:rsidP="00093652">
      <w:pPr>
        <w:pStyle w:val="Text"/>
        <w:numPr>
          <w:ilvl w:val="3"/>
          <w:numId w:val="4"/>
        </w:numPr>
        <w:ind w:right="720"/>
        <w:jc w:val="both"/>
        <w:rPr>
          <w:rFonts w:ascii="Consolas" w:hAnsi="Consolas"/>
        </w:rPr>
      </w:pPr>
      <w:r>
        <w:rPr>
          <w:rFonts w:ascii="Consolas" w:hAnsi="Consolas"/>
        </w:rPr>
        <w:t>full file path to the config file</w:t>
      </w:r>
    </w:p>
    <w:p w14:paraId="36462202" w14:textId="36E78810" w:rsidR="00093652" w:rsidRPr="00093652" w:rsidRDefault="00BB3CDA" w:rsidP="00093652">
      <w:pPr>
        <w:pStyle w:val="Text"/>
        <w:numPr>
          <w:ilvl w:val="3"/>
          <w:numId w:val="4"/>
        </w:numPr>
        <w:ind w:right="720"/>
        <w:jc w:val="both"/>
        <w:rPr>
          <w:rFonts w:ascii="Consolas" w:hAnsi="Consolas"/>
        </w:rPr>
      </w:pPr>
      <w:r>
        <w:rPr>
          <w:rFonts w:ascii="Consolas" w:hAnsi="Consolas"/>
        </w:rPr>
        <w:t>full file path to the query file</w:t>
      </w:r>
    </w:p>
    <w:p w14:paraId="69DC2828" w14:textId="69ADFB9E" w:rsidR="00093652" w:rsidRPr="00093652" w:rsidRDefault="00BB3CDA" w:rsidP="00093652">
      <w:pPr>
        <w:pStyle w:val="Text"/>
        <w:numPr>
          <w:ilvl w:val="3"/>
          <w:numId w:val="4"/>
        </w:numPr>
        <w:ind w:right="720"/>
        <w:jc w:val="both"/>
        <w:rPr>
          <w:rFonts w:ascii="Consolas" w:hAnsi="Consolas"/>
        </w:rPr>
      </w:pPr>
      <w:r>
        <w:rPr>
          <w:rFonts w:ascii="Consolas" w:hAnsi="Consolas"/>
        </w:rPr>
        <w:t>count of documents to return</w:t>
      </w:r>
    </w:p>
    <w:p w14:paraId="0A26F3BA" w14:textId="27CC164B" w:rsidR="00093652" w:rsidRDefault="00093652" w:rsidP="00093652">
      <w:pPr>
        <w:pStyle w:val="Text"/>
      </w:pPr>
    </w:p>
    <w:p w14:paraId="59BBD56D" w14:textId="7B965938" w:rsidR="00093652" w:rsidRDefault="00093652" w:rsidP="00093652">
      <w:pPr>
        <w:pStyle w:val="Text"/>
        <w:ind w:left="720" w:right="720" w:firstLine="720"/>
        <w:jc w:val="both"/>
      </w:pPr>
      <w:r>
        <w:t xml:space="preserve">These arguments are used to instantiate and configure an object of the class </w:t>
      </w:r>
      <w:r w:rsidRPr="007B3FC8">
        <w:rPr>
          <w:rFonts w:ascii="Consolas" w:hAnsi="Consolas"/>
          <w:noProof/>
          <w:color w:val="7030A0"/>
        </w:rPr>
        <w:t>SearchEngine</w:t>
      </w:r>
      <w:r>
        <w:t xml:space="preserve">. Some additional parameters of the class are whether to generate middle files during preprocessing, which contain results from each stage of preprocessing and are stored in </w:t>
      </w:r>
      <w:proofErr w:type="spellStart"/>
      <w:r>
        <w:rPr>
          <w:i/>
          <w:iCs/>
        </w:rPr>
        <w:t>collectionfolder</w:t>
      </w:r>
      <w:proofErr w:type="spellEnd"/>
      <w:r>
        <w:rPr>
          <w:i/>
          <w:iCs/>
        </w:rPr>
        <w:t>/</w:t>
      </w:r>
      <w:proofErr w:type="spellStart"/>
      <w:r w:rsidRPr="00093652">
        <w:t>middle_output</w:t>
      </w:r>
      <w:proofErr w:type="spellEnd"/>
      <w:r>
        <w:t xml:space="preserve">/, and whether to display processing time. Both are set to </w:t>
      </w:r>
      <w:r w:rsidRPr="007B3FC8">
        <w:rPr>
          <w:rFonts w:ascii="Consolas" w:hAnsi="Consolas"/>
          <w:noProof/>
          <w:color w:val="7030A0"/>
        </w:rPr>
        <w:t>True</w:t>
      </w:r>
      <w:r>
        <w:t xml:space="preserve"> in this script.</w:t>
      </w:r>
    </w:p>
    <w:p w14:paraId="51E9A46A" w14:textId="0B556614" w:rsidR="00093652" w:rsidRDefault="00093652" w:rsidP="00093652">
      <w:pPr>
        <w:pStyle w:val="Text"/>
        <w:ind w:left="720" w:right="720" w:firstLine="720"/>
        <w:jc w:val="both"/>
      </w:pPr>
    </w:p>
    <w:p w14:paraId="68609007" w14:textId="5EECDDFF" w:rsidR="00414EBD" w:rsidRDefault="00093652" w:rsidP="00093652">
      <w:pPr>
        <w:pStyle w:val="Text"/>
        <w:ind w:left="720" w:right="720" w:firstLine="720"/>
        <w:jc w:val="both"/>
      </w:pPr>
      <w:r>
        <w:t xml:space="preserve">After the search engine is instantiated, the file located at the path supplied by the second argument is processed and its results are saved to files, located at </w:t>
      </w:r>
      <w:proofErr w:type="spellStart"/>
      <w:r w:rsidRPr="00093652">
        <w:rPr>
          <w:i/>
          <w:iCs/>
        </w:rPr>
        <w:t>query_file_folder</w:t>
      </w:r>
      <w:proofErr w:type="spellEnd"/>
      <w:r w:rsidRPr="00093652">
        <w:t>/Query Results/</w:t>
      </w:r>
      <w:r>
        <w:t>.</w:t>
      </w:r>
    </w:p>
    <w:p w14:paraId="305B5D85" w14:textId="77777777" w:rsidR="00414EBD" w:rsidRDefault="00414EBD" w:rsidP="00093652">
      <w:pPr>
        <w:pStyle w:val="Text"/>
        <w:ind w:left="720" w:right="720" w:firstLine="720"/>
        <w:jc w:val="both"/>
      </w:pPr>
    </w:p>
    <w:p w14:paraId="21CB390E" w14:textId="1D556C42" w:rsidR="00FF488B" w:rsidRDefault="00414EBD" w:rsidP="00093652">
      <w:pPr>
        <w:pStyle w:val="Text"/>
        <w:ind w:left="720" w:right="720" w:firstLine="720"/>
        <w:jc w:val="both"/>
      </w:pPr>
      <w:r>
        <w:t xml:space="preserve">After this is completed, the structures in the engine are saved to </w:t>
      </w:r>
      <w:r w:rsidR="009E1DD9">
        <w:t xml:space="preserve">the </w:t>
      </w:r>
      <w:r>
        <w:t xml:space="preserve">specified structures folder path in the config file. If no folder path for structures is specified, this step is </w:t>
      </w:r>
      <w:r w:rsidR="00FF488B">
        <w:t>skipped,</w:t>
      </w:r>
      <w:r>
        <w:t xml:space="preserve"> and the application terminates.</w:t>
      </w:r>
    </w:p>
    <w:p w14:paraId="3C778B94" w14:textId="77777777" w:rsidR="00FF488B" w:rsidRDefault="00FF488B" w:rsidP="00093652">
      <w:pPr>
        <w:pStyle w:val="Text"/>
        <w:ind w:left="720" w:right="720" w:firstLine="720"/>
        <w:jc w:val="both"/>
      </w:pPr>
    </w:p>
    <w:p w14:paraId="330F4042" w14:textId="2475B6BF" w:rsidR="00FF488B" w:rsidRDefault="00FF488B" w:rsidP="00FF488B">
      <w:pPr>
        <w:pStyle w:val="Text"/>
        <w:ind w:left="720" w:right="720" w:firstLine="720"/>
        <w:jc w:val="both"/>
        <w:rPr>
          <w:i/>
          <w:iCs/>
        </w:rPr>
      </w:pPr>
      <w:r w:rsidRPr="00FF488B">
        <w:rPr>
          <w:i/>
          <w:iCs/>
        </w:rPr>
        <w:t>There are several other scripts included in the project (main1to30</w:t>
      </w:r>
      <w:r>
        <w:rPr>
          <w:i/>
          <w:iCs/>
        </w:rPr>
        <w:t>.py</w:t>
      </w:r>
      <w:r w:rsidRPr="00FF488B">
        <w:rPr>
          <w:i/>
          <w:iCs/>
        </w:rPr>
        <w:t>, main4</w:t>
      </w:r>
      <w:r>
        <w:rPr>
          <w:i/>
          <w:iCs/>
        </w:rPr>
        <w:t>.py</w:t>
      </w:r>
      <w:r w:rsidRPr="00FF488B">
        <w:rPr>
          <w:i/>
          <w:iCs/>
        </w:rPr>
        <w:t>, main5</w:t>
      </w:r>
      <w:r>
        <w:rPr>
          <w:i/>
          <w:iCs/>
        </w:rPr>
        <w:t>.py</w:t>
      </w:r>
      <w:r w:rsidRPr="00FF488B">
        <w:rPr>
          <w:i/>
          <w:iCs/>
        </w:rPr>
        <w:t>, main6</w:t>
      </w:r>
      <w:r>
        <w:rPr>
          <w:i/>
          <w:iCs/>
        </w:rPr>
        <w:t>.py</w:t>
      </w:r>
      <w:r w:rsidRPr="00FF488B">
        <w:rPr>
          <w:i/>
          <w:iCs/>
        </w:rPr>
        <w:t xml:space="preserve">). They were used during development and are there to display individual testing of the modules. </w:t>
      </w:r>
    </w:p>
    <w:p w14:paraId="52F08AC9" w14:textId="77777777" w:rsidR="00FF488B" w:rsidRDefault="00FF488B">
      <w:pPr>
        <w:rPr>
          <w:i/>
          <w:iCs/>
          <w:sz w:val="28"/>
          <w:szCs w:val="28"/>
        </w:rPr>
      </w:pPr>
      <w:r>
        <w:rPr>
          <w:i/>
          <w:iCs/>
        </w:rPr>
        <w:br w:type="page"/>
      </w:r>
    </w:p>
    <w:p w14:paraId="70771BE3" w14:textId="21AAA196" w:rsidR="00FF488B" w:rsidRPr="00FF488B" w:rsidRDefault="00BB3CDA" w:rsidP="00FF488B">
      <w:pPr>
        <w:pStyle w:val="Text"/>
        <w:ind w:left="720" w:right="720" w:firstLine="720"/>
        <w:jc w:val="both"/>
        <w:rPr>
          <w:i/>
          <w:iCs/>
        </w:rPr>
      </w:pPr>
      <w:r w:rsidRPr="004909D9">
        <w:rPr>
          <w:noProof/>
          <w:lang w:eastAsia="en-AU"/>
        </w:rPr>
        <w:lastRenderedPageBreak/>
        <w:drawing>
          <wp:anchor distT="0" distB="0" distL="114300" distR="114300" simplePos="0" relativeHeight="251729920" behindDoc="1" locked="0" layoutInCell="1" allowOverlap="1" wp14:anchorId="2A05C6C5" wp14:editId="3AA72DC9">
            <wp:simplePos x="0" y="0"/>
            <wp:positionH relativeFrom="margin">
              <wp:posOffset>0</wp:posOffset>
            </wp:positionH>
            <wp:positionV relativeFrom="margin">
              <wp:posOffset>0</wp:posOffset>
            </wp:positionV>
            <wp:extent cx="6858000" cy="9144000"/>
            <wp:effectExtent l="0" t="0" r="0" b="0"/>
            <wp:wrapNone/>
            <wp:docPr id="59" name="Picture 5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1.png"/>
                    <pic:cNvPicPr/>
                  </pic:nvPicPr>
                  <pic:blipFill>
                    <a:blip r:embed="rId11" cstate="print">
                      <a:alphaModFix amt="20000"/>
                      <a:extLst>
                        <a:ext uri="{28A0092B-C50C-407E-A947-70E740481C1C}">
                          <a14:useLocalDpi xmlns:a14="http://schemas.microsoft.com/office/drawing/2010/main" val="0"/>
                        </a:ext>
                      </a:extLst>
                    </a:blip>
                    <a:stretch>
                      <a:fillRect/>
                    </a:stretch>
                  </pic:blipFill>
                  <pic:spPr>
                    <a:xfrm>
                      <a:off x="0" y="0"/>
                      <a:ext cx="6858000" cy="914400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45720" distB="45720" distL="114300" distR="114300" simplePos="0" relativeHeight="251719680" behindDoc="0" locked="0" layoutInCell="1" allowOverlap="1" wp14:anchorId="0234FB3D" wp14:editId="239B2BE9">
                <wp:simplePos x="0" y="0"/>
                <wp:positionH relativeFrom="margin">
                  <wp:posOffset>2200275</wp:posOffset>
                </wp:positionH>
                <wp:positionV relativeFrom="page">
                  <wp:posOffset>464820</wp:posOffset>
                </wp:positionV>
                <wp:extent cx="2903220" cy="318135"/>
                <wp:effectExtent l="0" t="0" r="11430" b="20955"/>
                <wp:wrapSquare wrapText="bothSides"/>
                <wp:docPr id="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3220" cy="318135"/>
                        </a:xfrm>
                        <a:prstGeom prst="rect">
                          <a:avLst/>
                        </a:prstGeom>
                        <a:solidFill>
                          <a:srgbClr val="FFFFFF"/>
                        </a:solidFill>
                        <a:ln w="12700">
                          <a:solidFill>
                            <a:schemeClr val="accent1"/>
                          </a:solidFill>
                          <a:miter lim="800000"/>
                          <a:headEnd/>
                          <a:tailEnd/>
                        </a:ln>
                      </wps:spPr>
                      <wps:txbx>
                        <w:txbxContent>
                          <w:p w14:paraId="4EEC4121" w14:textId="46F9AB0A" w:rsidR="00DF49B7" w:rsidRPr="00012F75" w:rsidRDefault="00DF49B7" w:rsidP="002232CA">
                            <w:pPr>
                              <w:pStyle w:val="Heading4"/>
                            </w:pPr>
                            <w:r>
                              <w:t>Application execution</w:t>
                            </w:r>
                          </w:p>
                        </w:txbxContent>
                      </wps:txbx>
                      <wps:bodyPr rot="0" vert="horz" wrap="square" lIns="91440" tIns="45720" rIns="91440" bIns="45720" anchor="ctr" anchorCtr="0">
                        <a:spAutoFit/>
                      </wps:bodyPr>
                    </wps:wsp>
                  </a:graphicData>
                </a:graphic>
                <wp14:sizeRelH relativeFrom="margin">
                  <wp14:pctWidth>0</wp14:pctWidth>
                </wp14:sizeRelH>
                <wp14:sizeRelV relativeFrom="margin">
                  <wp14:pctHeight>20000</wp14:pctHeight>
                </wp14:sizeRelV>
              </wp:anchor>
            </w:drawing>
          </mc:Choice>
          <mc:Fallback>
            <w:pict>
              <v:shape w14:anchorId="0234FB3D" id="_x0000_s1033" type="#_x0000_t202" style="position:absolute;left:0;text-align:left;margin-left:173.25pt;margin-top:36.6pt;width:228.6pt;height:25.05pt;z-index:25171968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page;mso-width-percent:0;mso-height-percent:20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" strokecolor="#476166 [3204]" strokeweight="1pt">
                <v:textbox style="mso-fit-shape-to-text:t">
                  <w:txbxContent>
                    <w:p w14:paraId="4EEC4121" w14:textId="46F9AB0A" w:rsidR="00DF49B7" w:rsidRPr="00012F75" w:rsidRDefault="00DF49B7" w:rsidP="002232CA">
                      <w:pPr>
                        <w:pStyle w:val="Heading4"/>
                      </w:pPr>
                      <w:r>
                        <w:t>Application execution</w:t>
                      </w:r>
                    </w:p>
                  </w:txbxContent>
                </v:textbox>
                <w10:wrap type="square" anchorx="margin" anchory="page"/>
              </v:shape>
            </w:pict>
          </mc:Fallback>
        </mc:AlternateContent>
      </w:r>
    </w:p>
    <w:p w14:paraId="5B8007E5" w14:textId="77777777" w:rsidR="00093652" w:rsidRPr="00093652" w:rsidRDefault="00093652" w:rsidP="00093652">
      <w:pPr>
        <w:pStyle w:val="Text"/>
      </w:pPr>
    </w:p>
    <w:p w14:paraId="435FF400" w14:textId="77777777" w:rsidR="00BB3CDA" w:rsidRDefault="00BB3CDA" w:rsidP="00BB3CDA">
      <w:pPr>
        <w:pStyle w:val="Text"/>
        <w:ind w:left="720" w:right="720" w:firstLine="720"/>
        <w:jc w:val="both"/>
      </w:pPr>
    </w:p>
    <w:p w14:paraId="336B7F7F" w14:textId="41AD916B" w:rsidR="00BB3CDA" w:rsidRDefault="00BB3CDA" w:rsidP="00BB3CDA">
      <w:pPr>
        <w:pStyle w:val="Text"/>
        <w:ind w:left="720" w:right="720" w:firstLine="720"/>
        <w:jc w:val="both"/>
      </w:pPr>
      <w:r>
        <w:t>The following are screenshots of the application and its environment:</w:t>
      </w:r>
    </w:p>
    <w:p w14:paraId="70BFC2D7" w14:textId="07A293E4" w:rsidR="00BB3CDA" w:rsidRDefault="00BB3CDA" w:rsidP="00BB3CDA">
      <w:pPr>
        <w:pStyle w:val="Text"/>
        <w:ind w:left="720" w:right="720" w:firstLine="720"/>
        <w:jc w:val="both"/>
      </w:pPr>
    </w:p>
    <w:p w14:paraId="031046F5" w14:textId="203CC08C" w:rsidR="00BB3CDA" w:rsidRDefault="00BB3CDA" w:rsidP="00BB3CDA">
      <w:pPr>
        <w:pStyle w:val="Text"/>
        <w:ind w:left="720" w:right="720" w:firstLine="720"/>
        <w:jc w:val="center"/>
      </w:pPr>
      <w:r>
        <w:rPr>
          <w:noProof/>
        </w:rPr>
        <w:drawing>
          <wp:inline distT="0" distB="0" distL="0" distR="0" wp14:anchorId="2B7C8197" wp14:editId="111CFDAE">
            <wp:extent cx="2410161" cy="924054"/>
            <wp:effectExtent l="0" t="0" r="9525" b="9525"/>
            <wp:docPr id="56" name="Picture 5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shot_1.png"/>
                    <pic:cNvPicPr/>
                  </pic:nvPicPr>
                  <pic:blipFill>
                    <a:blip r:embed="rId28">
                      <a:extLst>
                        <a:ext uri="{28A0092B-C50C-407E-A947-70E740481C1C}">
                          <a14:useLocalDpi xmlns:a14="http://schemas.microsoft.com/office/drawing/2010/main" val="0"/>
                        </a:ext>
                      </a:extLst>
                    </a:blip>
                    <a:stretch>
                      <a:fillRect/>
                    </a:stretch>
                  </pic:blipFill>
                  <pic:spPr>
                    <a:xfrm>
                      <a:off x="0" y="0"/>
                      <a:ext cx="2410161" cy="924054"/>
                    </a:xfrm>
                    <a:prstGeom prst="rect">
                      <a:avLst/>
                    </a:prstGeom>
                  </pic:spPr>
                </pic:pic>
              </a:graphicData>
            </a:graphic>
          </wp:inline>
        </w:drawing>
      </w:r>
    </w:p>
    <w:p w14:paraId="5F495B6D" w14:textId="77777777" w:rsidR="00BB3CDA" w:rsidRDefault="00BB3CDA" w:rsidP="00BB3CDA">
      <w:pPr>
        <w:pStyle w:val="Text"/>
        <w:ind w:left="720" w:right="720" w:firstLine="720"/>
        <w:jc w:val="center"/>
        <w:rPr>
          <w:i/>
          <w:iCs/>
        </w:rPr>
      </w:pPr>
    </w:p>
    <w:p w14:paraId="55B38783" w14:textId="009B4241" w:rsidR="00BB3CDA" w:rsidRDefault="00BB3CDA" w:rsidP="00BB3CDA">
      <w:pPr>
        <w:pStyle w:val="Text"/>
        <w:ind w:left="720" w:right="720" w:firstLine="720"/>
        <w:jc w:val="center"/>
        <w:rPr>
          <w:i/>
          <w:iCs/>
        </w:rPr>
      </w:pPr>
      <w:r>
        <w:rPr>
          <w:i/>
          <w:iCs/>
        </w:rPr>
        <w:t>Figure 3.0 – Config file</w:t>
      </w:r>
    </w:p>
    <w:p w14:paraId="0AF234E6" w14:textId="08E40046" w:rsidR="00BB3CDA" w:rsidRDefault="00BB3CDA" w:rsidP="00BB3CDA">
      <w:pPr>
        <w:pStyle w:val="Text"/>
        <w:ind w:left="720" w:right="720" w:firstLine="720"/>
        <w:jc w:val="center"/>
        <w:rPr>
          <w:i/>
          <w:iCs/>
        </w:rPr>
      </w:pPr>
    </w:p>
    <w:p w14:paraId="2DEB310F" w14:textId="1E326906" w:rsidR="00BB3CDA" w:rsidRDefault="00BB3CDA" w:rsidP="00BB3CDA">
      <w:pPr>
        <w:pStyle w:val="Text"/>
        <w:ind w:left="720" w:right="720" w:firstLine="720"/>
        <w:jc w:val="center"/>
        <w:rPr>
          <w:i/>
          <w:iCs/>
        </w:rPr>
      </w:pPr>
      <w:r>
        <w:rPr>
          <w:i/>
          <w:iCs/>
          <w:noProof/>
        </w:rPr>
        <w:drawing>
          <wp:inline distT="0" distB="0" distL="0" distR="0" wp14:anchorId="2FCB108A" wp14:editId="064EF5A5">
            <wp:extent cx="5404653" cy="3903804"/>
            <wp:effectExtent l="0" t="0" r="5715" b="1905"/>
            <wp:docPr id="57" name="Picture 5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shot_2.png"/>
                    <pic:cNvPicPr/>
                  </pic:nvPicPr>
                  <pic:blipFill>
                    <a:blip r:embed="rId29">
                      <a:extLst>
                        <a:ext uri="{28A0092B-C50C-407E-A947-70E740481C1C}">
                          <a14:useLocalDpi xmlns:a14="http://schemas.microsoft.com/office/drawing/2010/main" val="0"/>
                        </a:ext>
                      </a:extLst>
                    </a:blip>
                    <a:stretch>
                      <a:fillRect/>
                    </a:stretch>
                  </pic:blipFill>
                  <pic:spPr>
                    <a:xfrm>
                      <a:off x="0" y="0"/>
                      <a:ext cx="5415956" cy="3911968"/>
                    </a:xfrm>
                    <a:prstGeom prst="rect">
                      <a:avLst/>
                    </a:prstGeom>
                  </pic:spPr>
                </pic:pic>
              </a:graphicData>
            </a:graphic>
          </wp:inline>
        </w:drawing>
      </w:r>
    </w:p>
    <w:p w14:paraId="0EF3D9DC" w14:textId="3619F0E0" w:rsidR="00BB3CDA" w:rsidRDefault="00BB3CDA" w:rsidP="00BB3CDA">
      <w:pPr>
        <w:pStyle w:val="Text"/>
        <w:ind w:left="720" w:right="720" w:firstLine="720"/>
        <w:jc w:val="center"/>
        <w:rPr>
          <w:i/>
          <w:iCs/>
        </w:rPr>
      </w:pPr>
    </w:p>
    <w:p w14:paraId="1C3A9572" w14:textId="453D23F6" w:rsidR="00BB3CDA" w:rsidRDefault="00BB3CDA" w:rsidP="00BB3CDA">
      <w:pPr>
        <w:pStyle w:val="Text"/>
        <w:ind w:left="720" w:right="720" w:firstLine="720"/>
        <w:jc w:val="center"/>
        <w:rPr>
          <w:i/>
          <w:iCs/>
        </w:rPr>
      </w:pPr>
      <w:r>
        <w:rPr>
          <w:i/>
          <w:iCs/>
        </w:rPr>
        <w:t>Figure 3.1 – E:\sri\ (the location of the project, before first execution)</w:t>
      </w:r>
    </w:p>
    <w:p w14:paraId="55995AE0" w14:textId="77401A4A" w:rsidR="00BB3CDA" w:rsidRDefault="00BB3CDA" w:rsidP="00BB3CDA">
      <w:pPr>
        <w:pStyle w:val="Text"/>
        <w:ind w:left="720" w:right="720" w:firstLine="720"/>
        <w:jc w:val="center"/>
        <w:rPr>
          <w:i/>
          <w:iCs/>
        </w:rPr>
      </w:pPr>
    </w:p>
    <w:p w14:paraId="713D7DB1" w14:textId="35EC7EE1" w:rsidR="00BB3CDA" w:rsidRDefault="00BB3CDA" w:rsidP="00BB3CDA">
      <w:pPr>
        <w:pStyle w:val="Text"/>
        <w:ind w:left="720" w:right="720" w:firstLine="720"/>
        <w:jc w:val="center"/>
        <w:rPr>
          <w:i/>
          <w:iCs/>
        </w:rPr>
      </w:pPr>
      <w:r>
        <w:rPr>
          <w:i/>
          <w:iCs/>
          <w:noProof/>
        </w:rPr>
        <w:drawing>
          <wp:inline distT="0" distB="0" distL="0" distR="0" wp14:anchorId="1D95C3F9" wp14:editId="330A8712">
            <wp:extent cx="4810796" cy="828791"/>
            <wp:effectExtent l="0" t="0" r="0" b="9525"/>
            <wp:docPr id="58" name="Picture 58" descr="A close up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shot_3.png"/>
                    <pic:cNvPicPr/>
                  </pic:nvPicPr>
                  <pic:blipFill>
                    <a:blip r:embed="rId30">
                      <a:extLst>
                        <a:ext uri="{28A0092B-C50C-407E-A947-70E740481C1C}">
                          <a14:useLocalDpi xmlns:a14="http://schemas.microsoft.com/office/drawing/2010/main" val="0"/>
                        </a:ext>
                      </a:extLst>
                    </a:blip>
                    <a:stretch>
                      <a:fillRect/>
                    </a:stretch>
                  </pic:blipFill>
                  <pic:spPr>
                    <a:xfrm>
                      <a:off x="0" y="0"/>
                      <a:ext cx="4810796" cy="828791"/>
                    </a:xfrm>
                    <a:prstGeom prst="rect">
                      <a:avLst/>
                    </a:prstGeom>
                  </pic:spPr>
                </pic:pic>
              </a:graphicData>
            </a:graphic>
          </wp:inline>
        </w:drawing>
      </w:r>
    </w:p>
    <w:p w14:paraId="4CCC4033" w14:textId="12DDDF67" w:rsidR="00BB3CDA" w:rsidRDefault="00BB3CDA" w:rsidP="00BB3CDA">
      <w:pPr>
        <w:pStyle w:val="Text"/>
        <w:ind w:left="720" w:right="720" w:firstLine="720"/>
        <w:jc w:val="center"/>
        <w:rPr>
          <w:i/>
          <w:iCs/>
        </w:rPr>
      </w:pPr>
    </w:p>
    <w:p w14:paraId="64D02E35" w14:textId="7559EAC7" w:rsidR="00BB3CDA" w:rsidRDefault="00BB3CDA" w:rsidP="00BB3CDA">
      <w:pPr>
        <w:pStyle w:val="Text"/>
        <w:ind w:left="720" w:right="720" w:firstLine="720"/>
        <w:jc w:val="center"/>
        <w:rPr>
          <w:i/>
          <w:iCs/>
        </w:rPr>
      </w:pPr>
      <w:r>
        <w:rPr>
          <w:i/>
          <w:iCs/>
        </w:rPr>
        <w:t>Figure 3.2 – How to execute the script</w:t>
      </w:r>
    </w:p>
    <w:p w14:paraId="1590D88B" w14:textId="6FCAA0D5" w:rsidR="00BB3CDA" w:rsidRDefault="00BB3CDA" w:rsidP="00BB3CDA">
      <w:pPr>
        <w:ind w:left="720"/>
        <w:jc w:val="center"/>
        <w:rPr>
          <w:i/>
          <w:iCs/>
          <w:sz w:val="28"/>
          <w:szCs w:val="28"/>
        </w:rPr>
      </w:pPr>
      <w:r w:rsidRPr="004909D9">
        <w:rPr>
          <w:noProof/>
          <w:lang w:eastAsia="en-AU"/>
        </w:rPr>
        <w:drawing>
          <wp:anchor distT="0" distB="0" distL="114300" distR="114300" simplePos="0" relativeHeight="251731968" behindDoc="1" locked="0" layoutInCell="1" allowOverlap="1" wp14:anchorId="06EC52E4" wp14:editId="3AF35A30">
            <wp:simplePos x="0" y="0"/>
            <wp:positionH relativeFrom="margin">
              <wp:posOffset>0</wp:posOffset>
            </wp:positionH>
            <wp:positionV relativeFrom="margin">
              <wp:posOffset>0</wp:posOffset>
            </wp:positionV>
            <wp:extent cx="6858000" cy="9144000"/>
            <wp:effectExtent l="0" t="0" r="0" b="0"/>
            <wp:wrapNone/>
            <wp:docPr id="60" name="Picture 60">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1.png"/>
                    <pic:cNvPicPr/>
                  </pic:nvPicPr>
                  <pic:blipFill>
                    <a:blip r:embed="rId11" cstate="print">
                      <a:alphaModFix amt="20000"/>
                      <a:extLst>
                        <a:ext uri="{28A0092B-C50C-407E-A947-70E740481C1C}">
                          <a14:useLocalDpi xmlns:a14="http://schemas.microsoft.com/office/drawing/2010/main" val="0"/>
                        </a:ext>
                      </a:extLst>
                    </a:blip>
                    <a:stretch>
                      <a:fillRect/>
                    </a:stretch>
                  </pic:blipFill>
                  <pic:spPr>
                    <a:xfrm>
                      <a:off x="0" y="0"/>
                      <a:ext cx="6858000" cy="9144000"/>
                    </a:xfrm>
                    <a:prstGeom prst="rect">
                      <a:avLst/>
                    </a:prstGeom>
                  </pic:spPr>
                </pic:pic>
              </a:graphicData>
            </a:graphic>
            <wp14:sizeRelH relativeFrom="page">
              <wp14:pctWidth>0</wp14:pctWidth>
            </wp14:sizeRelH>
            <wp14:sizeRelV relativeFrom="page">
              <wp14:pctHeight>0</wp14:pctHeight>
            </wp14:sizeRelV>
          </wp:anchor>
        </w:drawing>
      </w:r>
      <w:r>
        <w:rPr>
          <w:i/>
          <w:iCs/>
        </w:rPr>
        <w:br w:type="page"/>
      </w:r>
      <w:r w:rsidR="00274549" w:rsidRPr="004909D9">
        <w:rPr>
          <w:noProof/>
          <w:lang w:eastAsia="en-AU"/>
        </w:rPr>
        <w:lastRenderedPageBreak/>
        <w:drawing>
          <wp:anchor distT="0" distB="0" distL="114300" distR="114300" simplePos="0" relativeHeight="251734016" behindDoc="1" locked="0" layoutInCell="1" allowOverlap="1" wp14:anchorId="4B88EFC8" wp14:editId="5F63B4C7">
            <wp:simplePos x="0" y="0"/>
            <wp:positionH relativeFrom="margin">
              <wp:posOffset>0</wp:posOffset>
            </wp:positionH>
            <wp:positionV relativeFrom="margin">
              <wp:posOffset>0</wp:posOffset>
            </wp:positionV>
            <wp:extent cx="6858000" cy="9144000"/>
            <wp:effectExtent l="0" t="0" r="0" b="0"/>
            <wp:wrapNone/>
            <wp:docPr id="193" name="Picture 19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1.png"/>
                    <pic:cNvPicPr/>
                  </pic:nvPicPr>
                  <pic:blipFill>
                    <a:blip r:embed="rId11" cstate="print">
                      <a:alphaModFix amt="20000"/>
                      <a:extLst>
                        <a:ext uri="{28A0092B-C50C-407E-A947-70E740481C1C}">
                          <a14:useLocalDpi xmlns:a14="http://schemas.microsoft.com/office/drawing/2010/main" val="0"/>
                        </a:ext>
                      </a:extLst>
                    </a:blip>
                    <a:stretch>
                      <a:fillRect/>
                    </a:stretch>
                  </pic:blipFill>
                  <pic:spPr>
                    <a:xfrm>
                      <a:off x="0" y="0"/>
                      <a:ext cx="6858000" cy="9144000"/>
                    </a:xfrm>
                    <a:prstGeom prst="rect">
                      <a:avLst/>
                    </a:prstGeom>
                  </pic:spPr>
                </pic:pic>
              </a:graphicData>
            </a:graphic>
            <wp14:sizeRelH relativeFrom="page">
              <wp14:pctWidth>0</wp14:pctWidth>
            </wp14:sizeRelH>
            <wp14:sizeRelV relativeFrom="page">
              <wp14:pctHeight>0</wp14:pctHeight>
            </wp14:sizeRelV>
          </wp:anchor>
        </w:drawing>
      </w:r>
      <w:r>
        <w:rPr>
          <w:i/>
          <w:iCs/>
          <w:noProof/>
          <w:sz w:val="28"/>
          <w:szCs w:val="28"/>
        </w:rPr>
        <w:drawing>
          <wp:inline distT="0" distB="0" distL="0" distR="0" wp14:anchorId="40A7137A" wp14:editId="60F0684E">
            <wp:extent cx="4752975" cy="777240"/>
            <wp:effectExtent l="0" t="0" r="9525" b="3810"/>
            <wp:docPr id="61" name="Picture 61" descr="A picture containing bird, table, ho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shot_4.png"/>
                    <pic:cNvPicPr/>
                  </pic:nvPicPr>
                  <pic:blipFill rotWithShape="1">
                    <a:blip r:embed="rId31">
                      <a:extLst>
                        <a:ext uri="{28A0092B-C50C-407E-A947-70E740481C1C}">
                          <a14:useLocalDpi xmlns:a14="http://schemas.microsoft.com/office/drawing/2010/main" val="0"/>
                        </a:ext>
                      </a:extLst>
                    </a:blip>
                    <a:srcRect b="39105"/>
                    <a:stretch/>
                  </pic:blipFill>
                  <pic:spPr bwMode="auto">
                    <a:xfrm>
                      <a:off x="0" y="0"/>
                      <a:ext cx="4753638" cy="777348"/>
                    </a:xfrm>
                    <a:prstGeom prst="rect">
                      <a:avLst/>
                    </a:prstGeom>
                    <a:ln>
                      <a:noFill/>
                    </a:ln>
                    <a:extLst>
                      <a:ext uri="{53640926-AAD7-44D8-BBD7-CCE9431645EC}">
                        <a14:shadowObscured xmlns:a14="http://schemas.microsoft.com/office/drawing/2010/main"/>
                      </a:ext>
                    </a:extLst>
                  </pic:spPr>
                </pic:pic>
              </a:graphicData>
            </a:graphic>
          </wp:inline>
        </w:drawing>
      </w:r>
    </w:p>
    <w:p w14:paraId="5DE6ABCE" w14:textId="01DE62D0" w:rsidR="00BB3CDA" w:rsidRDefault="00BB3CDA" w:rsidP="00BB3CDA">
      <w:pPr>
        <w:pStyle w:val="Text"/>
        <w:ind w:left="720" w:right="720" w:firstLine="720"/>
        <w:jc w:val="center"/>
        <w:rPr>
          <w:i/>
          <w:iCs/>
        </w:rPr>
      </w:pPr>
    </w:p>
    <w:p w14:paraId="4B817D4F" w14:textId="5CC9A425" w:rsidR="00BB3CDA" w:rsidRDefault="00BB3CDA" w:rsidP="00BB3CDA">
      <w:pPr>
        <w:pStyle w:val="Text"/>
        <w:ind w:left="720" w:right="720" w:firstLine="720"/>
        <w:jc w:val="center"/>
        <w:rPr>
          <w:i/>
          <w:iCs/>
        </w:rPr>
      </w:pPr>
      <w:r>
        <w:rPr>
          <w:i/>
          <w:iCs/>
        </w:rPr>
        <w:t>Figure 3.3 – Executing the script for the first time, index is created from the supplied collection</w:t>
      </w:r>
    </w:p>
    <w:p w14:paraId="00BE7D19" w14:textId="3EAB0FCC" w:rsidR="00BB3CDA" w:rsidRDefault="00BB3CDA" w:rsidP="00BB3CDA">
      <w:pPr>
        <w:pStyle w:val="Text"/>
        <w:ind w:left="720" w:right="720" w:firstLine="720"/>
        <w:jc w:val="center"/>
        <w:rPr>
          <w:i/>
          <w:iCs/>
        </w:rPr>
      </w:pPr>
    </w:p>
    <w:p w14:paraId="4389D9EE" w14:textId="25E09B18" w:rsidR="00BB3CDA" w:rsidRDefault="00BB3CDA" w:rsidP="00BB3CDA">
      <w:pPr>
        <w:pStyle w:val="Text"/>
        <w:ind w:left="720" w:right="720" w:firstLine="720"/>
        <w:jc w:val="center"/>
        <w:rPr>
          <w:i/>
          <w:iCs/>
        </w:rPr>
      </w:pPr>
      <w:r>
        <w:rPr>
          <w:i/>
          <w:iCs/>
          <w:noProof/>
        </w:rPr>
        <w:drawing>
          <wp:inline distT="0" distB="0" distL="0" distR="0" wp14:anchorId="275C70C3" wp14:editId="588D08B7">
            <wp:extent cx="4825478" cy="3809956"/>
            <wp:effectExtent l="0" t="0" r="0" b="635"/>
            <wp:docPr id="62" name="Picture 6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shot_5.png"/>
                    <pic:cNvPicPr/>
                  </pic:nvPicPr>
                  <pic:blipFill>
                    <a:blip r:embed="rId32">
                      <a:extLst>
                        <a:ext uri="{28A0092B-C50C-407E-A947-70E740481C1C}">
                          <a14:useLocalDpi xmlns:a14="http://schemas.microsoft.com/office/drawing/2010/main" val="0"/>
                        </a:ext>
                      </a:extLst>
                    </a:blip>
                    <a:stretch>
                      <a:fillRect/>
                    </a:stretch>
                  </pic:blipFill>
                  <pic:spPr>
                    <a:xfrm>
                      <a:off x="0" y="0"/>
                      <a:ext cx="4879891" cy="3852918"/>
                    </a:xfrm>
                    <a:prstGeom prst="rect">
                      <a:avLst/>
                    </a:prstGeom>
                  </pic:spPr>
                </pic:pic>
              </a:graphicData>
            </a:graphic>
          </wp:inline>
        </w:drawing>
      </w:r>
    </w:p>
    <w:p w14:paraId="34AAA815" w14:textId="3BF74E34" w:rsidR="00BB3CDA" w:rsidRDefault="00BB3CDA" w:rsidP="00BB3CDA">
      <w:pPr>
        <w:pStyle w:val="Text"/>
        <w:ind w:left="720" w:right="720" w:firstLine="720"/>
        <w:jc w:val="center"/>
        <w:rPr>
          <w:i/>
          <w:iCs/>
        </w:rPr>
      </w:pPr>
    </w:p>
    <w:p w14:paraId="197FEAB3" w14:textId="35944878" w:rsidR="00BB3CDA" w:rsidRDefault="00BB3CDA" w:rsidP="00BB3CDA">
      <w:pPr>
        <w:pStyle w:val="Text"/>
        <w:ind w:left="720" w:right="720" w:firstLine="720"/>
        <w:jc w:val="center"/>
        <w:rPr>
          <w:i/>
          <w:iCs/>
        </w:rPr>
      </w:pPr>
      <w:r>
        <w:rPr>
          <w:i/>
          <w:iCs/>
        </w:rPr>
        <w:t>Figure 3.4 – Project folder after the execution (Q</w:t>
      </w:r>
      <w:r w:rsidR="00274549">
        <w:rPr>
          <w:i/>
          <w:iCs/>
        </w:rPr>
        <w:t>uery Results and structures folders are created)</w:t>
      </w:r>
    </w:p>
    <w:p w14:paraId="14AD0454" w14:textId="4C8BD119" w:rsidR="00274549" w:rsidRDefault="00274549" w:rsidP="00BB3CDA">
      <w:pPr>
        <w:pStyle w:val="Text"/>
        <w:ind w:left="720" w:right="720" w:firstLine="720"/>
        <w:jc w:val="center"/>
        <w:rPr>
          <w:i/>
          <w:iCs/>
        </w:rPr>
      </w:pPr>
    </w:p>
    <w:p w14:paraId="2AE189F8" w14:textId="785D8B04" w:rsidR="00274549" w:rsidRDefault="00274549" w:rsidP="00BB3CDA">
      <w:pPr>
        <w:pStyle w:val="Text"/>
        <w:ind w:left="720" w:right="720" w:firstLine="720"/>
        <w:jc w:val="center"/>
        <w:rPr>
          <w:i/>
          <w:iCs/>
        </w:rPr>
      </w:pPr>
      <w:r>
        <w:rPr>
          <w:i/>
          <w:iCs/>
          <w:noProof/>
        </w:rPr>
        <w:drawing>
          <wp:inline distT="0" distB="0" distL="0" distR="0" wp14:anchorId="00D2242A" wp14:editId="5E0B7392">
            <wp:extent cx="5612129" cy="1382580"/>
            <wp:effectExtent l="0" t="0" r="8255" b="8255"/>
            <wp:docPr id="63" name="Picture 6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shot_6.png"/>
                    <pic:cNvPicPr/>
                  </pic:nvPicPr>
                  <pic:blipFill>
                    <a:blip r:embed="rId33">
                      <a:extLst>
                        <a:ext uri="{28A0092B-C50C-407E-A947-70E740481C1C}">
                          <a14:useLocalDpi xmlns:a14="http://schemas.microsoft.com/office/drawing/2010/main" val="0"/>
                        </a:ext>
                      </a:extLst>
                    </a:blip>
                    <a:stretch>
                      <a:fillRect/>
                    </a:stretch>
                  </pic:blipFill>
                  <pic:spPr>
                    <a:xfrm>
                      <a:off x="0" y="0"/>
                      <a:ext cx="5641079" cy="1389712"/>
                    </a:xfrm>
                    <a:prstGeom prst="rect">
                      <a:avLst/>
                    </a:prstGeom>
                  </pic:spPr>
                </pic:pic>
              </a:graphicData>
            </a:graphic>
          </wp:inline>
        </w:drawing>
      </w:r>
    </w:p>
    <w:p w14:paraId="37AB16A2" w14:textId="5FF850E4" w:rsidR="00274549" w:rsidRDefault="00274549" w:rsidP="00BB3CDA">
      <w:pPr>
        <w:pStyle w:val="Text"/>
        <w:ind w:left="720" w:right="720" w:firstLine="720"/>
        <w:jc w:val="center"/>
        <w:rPr>
          <w:i/>
          <w:iCs/>
        </w:rPr>
      </w:pPr>
    </w:p>
    <w:p w14:paraId="54441A10" w14:textId="69311A0E" w:rsidR="00274549" w:rsidRDefault="00274549" w:rsidP="00BB3CDA">
      <w:pPr>
        <w:pStyle w:val="Text"/>
        <w:ind w:left="720" w:right="720" w:firstLine="720"/>
        <w:jc w:val="center"/>
        <w:rPr>
          <w:i/>
          <w:iCs/>
        </w:rPr>
      </w:pPr>
      <w:r>
        <w:rPr>
          <w:i/>
          <w:iCs/>
        </w:rPr>
        <w:t>Figure 3.5 – Query Results folder</w:t>
      </w:r>
    </w:p>
    <w:p w14:paraId="1BC18239" w14:textId="77777777" w:rsidR="00274549" w:rsidRDefault="00274549">
      <w:pPr>
        <w:rPr>
          <w:i/>
          <w:iCs/>
          <w:sz w:val="28"/>
          <w:szCs w:val="28"/>
        </w:rPr>
      </w:pPr>
      <w:r>
        <w:rPr>
          <w:i/>
          <w:iCs/>
        </w:rPr>
        <w:br w:type="page"/>
      </w:r>
    </w:p>
    <w:p w14:paraId="07628265" w14:textId="08E79873" w:rsidR="00274549" w:rsidRDefault="00274549" w:rsidP="00BB3CDA">
      <w:pPr>
        <w:pStyle w:val="Text"/>
        <w:ind w:left="720" w:right="720" w:firstLine="720"/>
        <w:jc w:val="center"/>
        <w:rPr>
          <w:i/>
          <w:iCs/>
        </w:rPr>
      </w:pPr>
    </w:p>
    <w:p w14:paraId="37D023A8" w14:textId="4A6C76EF" w:rsidR="00274549" w:rsidRDefault="00274549" w:rsidP="00BB3CDA">
      <w:pPr>
        <w:pStyle w:val="Text"/>
        <w:ind w:left="720" w:right="720" w:firstLine="720"/>
        <w:jc w:val="center"/>
        <w:rPr>
          <w:i/>
          <w:iCs/>
        </w:rPr>
      </w:pPr>
      <w:r w:rsidRPr="004909D9">
        <w:rPr>
          <w:noProof/>
          <w:lang w:eastAsia="en-AU"/>
        </w:rPr>
        <w:drawing>
          <wp:anchor distT="0" distB="0" distL="114300" distR="114300" simplePos="0" relativeHeight="251736064" behindDoc="1" locked="0" layoutInCell="1" allowOverlap="1" wp14:anchorId="3E1B9121" wp14:editId="429B84D1">
            <wp:simplePos x="0" y="0"/>
            <wp:positionH relativeFrom="margin">
              <wp:posOffset>0</wp:posOffset>
            </wp:positionH>
            <wp:positionV relativeFrom="margin">
              <wp:posOffset>201930</wp:posOffset>
            </wp:positionV>
            <wp:extent cx="6858000" cy="9144000"/>
            <wp:effectExtent l="0" t="0" r="0" b="0"/>
            <wp:wrapNone/>
            <wp:docPr id="200" name="Picture 200">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1.png"/>
                    <pic:cNvPicPr/>
                  </pic:nvPicPr>
                  <pic:blipFill>
                    <a:blip r:embed="rId11" cstate="print">
                      <a:alphaModFix amt="20000"/>
                      <a:extLst>
                        <a:ext uri="{28A0092B-C50C-407E-A947-70E740481C1C}">
                          <a14:useLocalDpi xmlns:a14="http://schemas.microsoft.com/office/drawing/2010/main" val="0"/>
                        </a:ext>
                      </a:extLst>
                    </a:blip>
                    <a:stretch>
                      <a:fillRect/>
                    </a:stretch>
                  </pic:blipFill>
                  <pic:spPr>
                    <a:xfrm>
                      <a:off x="0" y="0"/>
                      <a:ext cx="6858000" cy="9144000"/>
                    </a:xfrm>
                    <a:prstGeom prst="rect">
                      <a:avLst/>
                    </a:prstGeom>
                  </pic:spPr>
                </pic:pic>
              </a:graphicData>
            </a:graphic>
            <wp14:sizeRelH relativeFrom="page">
              <wp14:pctWidth>0</wp14:pctWidth>
            </wp14:sizeRelH>
            <wp14:sizeRelV relativeFrom="page">
              <wp14:pctHeight>0</wp14:pctHeight>
            </wp14:sizeRelV>
          </wp:anchor>
        </w:drawing>
      </w:r>
      <w:r>
        <w:rPr>
          <w:i/>
          <w:iCs/>
          <w:noProof/>
        </w:rPr>
        <w:drawing>
          <wp:inline distT="0" distB="0" distL="0" distR="0" wp14:anchorId="542CBE23" wp14:editId="22FE97BD">
            <wp:extent cx="2583180" cy="2164286"/>
            <wp:effectExtent l="0" t="0" r="7620" b="7620"/>
            <wp:docPr id="194" name="Picture 194"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Screenshot_7.png"/>
                    <pic:cNvPicPr/>
                  </pic:nvPicPr>
                  <pic:blipFill>
                    <a:blip r:embed="rId34">
                      <a:extLst>
                        <a:ext uri="{28A0092B-C50C-407E-A947-70E740481C1C}">
                          <a14:useLocalDpi xmlns:a14="http://schemas.microsoft.com/office/drawing/2010/main" val="0"/>
                        </a:ext>
                      </a:extLst>
                    </a:blip>
                    <a:stretch>
                      <a:fillRect/>
                    </a:stretch>
                  </pic:blipFill>
                  <pic:spPr>
                    <a:xfrm>
                      <a:off x="0" y="0"/>
                      <a:ext cx="2594938" cy="2174137"/>
                    </a:xfrm>
                    <a:prstGeom prst="rect">
                      <a:avLst/>
                    </a:prstGeom>
                  </pic:spPr>
                </pic:pic>
              </a:graphicData>
            </a:graphic>
          </wp:inline>
        </w:drawing>
      </w:r>
    </w:p>
    <w:p w14:paraId="2D33543A" w14:textId="6ABE9B0D" w:rsidR="00274549" w:rsidRDefault="00274549" w:rsidP="00BB3CDA">
      <w:pPr>
        <w:pStyle w:val="Text"/>
        <w:ind w:left="720" w:right="720" w:firstLine="720"/>
        <w:jc w:val="center"/>
        <w:rPr>
          <w:i/>
          <w:iCs/>
        </w:rPr>
      </w:pPr>
    </w:p>
    <w:p w14:paraId="2D4F38EF" w14:textId="4450E686" w:rsidR="00274549" w:rsidRDefault="00274549" w:rsidP="00BB3CDA">
      <w:pPr>
        <w:pStyle w:val="Text"/>
        <w:ind w:left="720" w:right="720" w:firstLine="720"/>
        <w:jc w:val="center"/>
        <w:rPr>
          <w:i/>
          <w:iCs/>
        </w:rPr>
      </w:pPr>
      <w:r>
        <w:rPr>
          <w:i/>
          <w:iCs/>
        </w:rPr>
        <w:t>Figure 3.6 – Result file for the first query</w:t>
      </w:r>
    </w:p>
    <w:p w14:paraId="6EA88535" w14:textId="520B3CFC" w:rsidR="00274549" w:rsidRDefault="00274549" w:rsidP="00BB3CDA">
      <w:pPr>
        <w:pStyle w:val="Text"/>
        <w:ind w:left="720" w:right="720" w:firstLine="720"/>
        <w:jc w:val="center"/>
        <w:rPr>
          <w:i/>
          <w:iCs/>
        </w:rPr>
      </w:pPr>
    </w:p>
    <w:p w14:paraId="142F7DC5" w14:textId="72BC19D9" w:rsidR="00274549" w:rsidRDefault="00274549" w:rsidP="00BB3CDA">
      <w:pPr>
        <w:pStyle w:val="Text"/>
        <w:ind w:left="720" w:right="720" w:firstLine="720"/>
        <w:jc w:val="center"/>
        <w:rPr>
          <w:i/>
          <w:iCs/>
        </w:rPr>
      </w:pPr>
      <w:r>
        <w:rPr>
          <w:i/>
          <w:iCs/>
          <w:noProof/>
        </w:rPr>
        <w:drawing>
          <wp:inline distT="0" distB="0" distL="0" distR="0" wp14:anchorId="471DD9C3" wp14:editId="4AEC9FD2">
            <wp:extent cx="5139687" cy="955164"/>
            <wp:effectExtent l="0" t="0" r="4445" b="0"/>
            <wp:docPr id="195" name="Picture 19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Screenshot_8.png"/>
                    <pic:cNvPicPr/>
                  </pic:nvPicPr>
                  <pic:blipFill>
                    <a:blip r:embed="rId35">
                      <a:extLst>
                        <a:ext uri="{28A0092B-C50C-407E-A947-70E740481C1C}">
                          <a14:useLocalDpi xmlns:a14="http://schemas.microsoft.com/office/drawing/2010/main" val="0"/>
                        </a:ext>
                      </a:extLst>
                    </a:blip>
                    <a:stretch>
                      <a:fillRect/>
                    </a:stretch>
                  </pic:blipFill>
                  <pic:spPr>
                    <a:xfrm>
                      <a:off x="0" y="0"/>
                      <a:ext cx="5174996" cy="961726"/>
                    </a:xfrm>
                    <a:prstGeom prst="rect">
                      <a:avLst/>
                    </a:prstGeom>
                  </pic:spPr>
                </pic:pic>
              </a:graphicData>
            </a:graphic>
          </wp:inline>
        </w:drawing>
      </w:r>
    </w:p>
    <w:p w14:paraId="35389384" w14:textId="367A7DF2" w:rsidR="00274549" w:rsidRDefault="00274549" w:rsidP="00BB3CDA">
      <w:pPr>
        <w:pStyle w:val="Text"/>
        <w:ind w:left="720" w:right="720" w:firstLine="720"/>
        <w:jc w:val="center"/>
        <w:rPr>
          <w:i/>
          <w:iCs/>
        </w:rPr>
      </w:pPr>
    </w:p>
    <w:p w14:paraId="143E6E7B" w14:textId="0EA5F35B" w:rsidR="00274549" w:rsidRDefault="00274549" w:rsidP="00BB3CDA">
      <w:pPr>
        <w:pStyle w:val="Text"/>
        <w:ind w:left="720" w:right="720" w:firstLine="720"/>
        <w:jc w:val="center"/>
        <w:rPr>
          <w:i/>
          <w:iCs/>
        </w:rPr>
      </w:pPr>
      <w:r>
        <w:rPr>
          <w:i/>
          <w:iCs/>
        </w:rPr>
        <w:t>Figure 3.7 – structures folder, files contained are created after the first script execution</w:t>
      </w:r>
    </w:p>
    <w:p w14:paraId="0F75B0A5" w14:textId="31066177" w:rsidR="00274549" w:rsidRDefault="00274549" w:rsidP="00BB3CDA">
      <w:pPr>
        <w:pStyle w:val="Text"/>
        <w:ind w:left="720" w:right="720" w:firstLine="720"/>
        <w:jc w:val="center"/>
        <w:rPr>
          <w:i/>
          <w:iCs/>
        </w:rPr>
      </w:pPr>
    </w:p>
    <w:p w14:paraId="5CD5DC8F" w14:textId="2B1637A4" w:rsidR="00274549" w:rsidRDefault="00274549" w:rsidP="00BB3CDA">
      <w:pPr>
        <w:pStyle w:val="Text"/>
        <w:ind w:left="720" w:right="720" w:firstLine="720"/>
        <w:jc w:val="center"/>
        <w:rPr>
          <w:i/>
          <w:iCs/>
        </w:rPr>
      </w:pPr>
      <w:r>
        <w:rPr>
          <w:i/>
          <w:iCs/>
          <w:noProof/>
        </w:rPr>
        <w:drawing>
          <wp:inline distT="0" distB="0" distL="0" distR="0" wp14:anchorId="06EA0DFC" wp14:editId="47ABBFA0">
            <wp:extent cx="2804160" cy="1053465"/>
            <wp:effectExtent l="0" t="0" r="0" b="0"/>
            <wp:docPr id="196" name="Picture 19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Screenshot_9.png"/>
                    <pic:cNvPicPr/>
                  </pic:nvPicPr>
                  <pic:blipFill rotWithShape="1">
                    <a:blip r:embed="rId36">
                      <a:extLst>
                        <a:ext uri="{28A0092B-C50C-407E-A947-70E740481C1C}">
                          <a14:useLocalDpi xmlns:a14="http://schemas.microsoft.com/office/drawing/2010/main" val="0"/>
                        </a:ext>
                      </a:extLst>
                    </a:blip>
                    <a:srcRect r="32666"/>
                    <a:stretch/>
                  </pic:blipFill>
                  <pic:spPr bwMode="auto">
                    <a:xfrm>
                      <a:off x="0" y="0"/>
                      <a:ext cx="2845658" cy="1069055"/>
                    </a:xfrm>
                    <a:prstGeom prst="rect">
                      <a:avLst/>
                    </a:prstGeom>
                    <a:ln>
                      <a:noFill/>
                    </a:ln>
                    <a:extLst>
                      <a:ext uri="{53640926-AAD7-44D8-BBD7-CCE9431645EC}">
                        <a14:shadowObscured xmlns:a14="http://schemas.microsoft.com/office/drawing/2010/main"/>
                      </a:ext>
                    </a:extLst>
                  </pic:spPr>
                </pic:pic>
              </a:graphicData>
            </a:graphic>
          </wp:inline>
        </w:drawing>
      </w:r>
      <w:r>
        <w:rPr>
          <w:i/>
          <w:iCs/>
          <w:noProof/>
        </w:rPr>
        <w:drawing>
          <wp:inline distT="0" distB="0" distL="0" distR="0" wp14:anchorId="0E615517" wp14:editId="07DCF193">
            <wp:extent cx="2589883" cy="1054800"/>
            <wp:effectExtent l="0" t="0" r="1270" b="0"/>
            <wp:docPr id="197" name="Picture 19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Screenshot_10.png"/>
                    <pic:cNvPicPr/>
                  </pic:nvPicPr>
                  <pic:blipFill rotWithShape="1">
                    <a:blip r:embed="rId37">
                      <a:extLst>
                        <a:ext uri="{28A0092B-C50C-407E-A947-70E740481C1C}">
                          <a14:useLocalDpi xmlns:a14="http://schemas.microsoft.com/office/drawing/2010/main" val="0"/>
                        </a:ext>
                      </a:extLst>
                    </a:blip>
                    <a:srcRect r="34049"/>
                    <a:stretch/>
                  </pic:blipFill>
                  <pic:spPr bwMode="auto">
                    <a:xfrm>
                      <a:off x="0" y="0"/>
                      <a:ext cx="2589883" cy="1054800"/>
                    </a:xfrm>
                    <a:prstGeom prst="rect">
                      <a:avLst/>
                    </a:prstGeom>
                    <a:ln>
                      <a:noFill/>
                    </a:ln>
                    <a:extLst>
                      <a:ext uri="{53640926-AAD7-44D8-BBD7-CCE9431645EC}">
                        <a14:shadowObscured xmlns:a14="http://schemas.microsoft.com/office/drawing/2010/main"/>
                      </a:ext>
                    </a:extLst>
                  </pic:spPr>
                </pic:pic>
              </a:graphicData>
            </a:graphic>
          </wp:inline>
        </w:drawing>
      </w:r>
    </w:p>
    <w:p w14:paraId="716ADE2D" w14:textId="3D28DC8A" w:rsidR="00274549" w:rsidRDefault="00274549" w:rsidP="00BB3CDA">
      <w:pPr>
        <w:pStyle w:val="Text"/>
        <w:ind w:left="720" w:right="720" w:firstLine="720"/>
        <w:jc w:val="center"/>
        <w:rPr>
          <w:i/>
          <w:iCs/>
        </w:rPr>
      </w:pPr>
    </w:p>
    <w:p w14:paraId="63A178FD" w14:textId="1D18F6D0" w:rsidR="00274549" w:rsidRDefault="00274549" w:rsidP="00BB3CDA">
      <w:pPr>
        <w:pStyle w:val="Text"/>
        <w:ind w:left="720" w:right="720" w:firstLine="720"/>
        <w:jc w:val="center"/>
        <w:rPr>
          <w:i/>
          <w:iCs/>
        </w:rPr>
      </w:pPr>
      <w:r>
        <w:rPr>
          <w:i/>
          <w:iCs/>
        </w:rPr>
        <w:t xml:space="preserve">Figure 3.8 – </w:t>
      </w:r>
      <w:proofErr w:type="spellStart"/>
      <w:r>
        <w:rPr>
          <w:i/>
          <w:iCs/>
        </w:rPr>
        <w:t>middle_output</w:t>
      </w:r>
      <w:proofErr w:type="spellEnd"/>
      <w:r>
        <w:rPr>
          <w:i/>
          <w:iCs/>
        </w:rPr>
        <w:t xml:space="preserve"> folder inside the collection folder and its contents</w:t>
      </w:r>
    </w:p>
    <w:p w14:paraId="61C15996" w14:textId="5196A908" w:rsidR="00274549" w:rsidRDefault="00274549" w:rsidP="00BB3CDA">
      <w:pPr>
        <w:pStyle w:val="Text"/>
        <w:ind w:left="720" w:right="720" w:firstLine="720"/>
        <w:jc w:val="center"/>
        <w:rPr>
          <w:i/>
          <w:iCs/>
        </w:rPr>
      </w:pPr>
    </w:p>
    <w:p w14:paraId="1BDF7412" w14:textId="3F5538BE" w:rsidR="00274549" w:rsidRDefault="00274549" w:rsidP="00BB3CDA">
      <w:pPr>
        <w:pStyle w:val="Text"/>
        <w:ind w:left="720" w:right="720" w:firstLine="720"/>
        <w:jc w:val="center"/>
        <w:rPr>
          <w:i/>
          <w:iCs/>
        </w:rPr>
      </w:pPr>
      <w:r>
        <w:rPr>
          <w:i/>
          <w:iCs/>
          <w:noProof/>
        </w:rPr>
        <w:drawing>
          <wp:inline distT="0" distB="0" distL="0" distR="0" wp14:anchorId="0D12629F" wp14:editId="77154A6F">
            <wp:extent cx="2750820" cy="1305740"/>
            <wp:effectExtent l="0" t="0" r="0" b="8890"/>
            <wp:docPr id="198" name="Picture 19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Screenshot_11.png"/>
                    <pic:cNvPicPr/>
                  </pic:nvPicPr>
                  <pic:blipFill rotWithShape="1">
                    <a:blip r:embed="rId38">
                      <a:extLst>
                        <a:ext uri="{28A0092B-C50C-407E-A947-70E740481C1C}">
                          <a14:useLocalDpi xmlns:a14="http://schemas.microsoft.com/office/drawing/2010/main" val="0"/>
                        </a:ext>
                      </a:extLst>
                    </a:blip>
                    <a:srcRect r="35356"/>
                    <a:stretch/>
                  </pic:blipFill>
                  <pic:spPr bwMode="auto">
                    <a:xfrm>
                      <a:off x="0" y="0"/>
                      <a:ext cx="2779718" cy="1319457"/>
                    </a:xfrm>
                    <a:prstGeom prst="rect">
                      <a:avLst/>
                    </a:prstGeom>
                    <a:ln>
                      <a:noFill/>
                    </a:ln>
                    <a:extLst>
                      <a:ext uri="{53640926-AAD7-44D8-BBD7-CCE9431645EC}">
                        <a14:shadowObscured xmlns:a14="http://schemas.microsoft.com/office/drawing/2010/main"/>
                      </a:ext>
                    </a:extLst>
                  </pic:spPr>
                </pic:pic>
              </a:graphicData>
            </a:graphic>
          </wp:inline>
        </w:drawing>
      </w:r>
      <w:r>
        <w:rPr>
          <w:i/>
          <w:iCs/>
          <w:noProof/>
        </w:rPr>
        <w:drawing>
          <wp:inline distT="0" distB="0" distL="0" distR="0" wp14:anchorId="7F0AF685" wp14:editId="59B63D29">
            <wp:extent cx="2727960" cy="1263911"/>
            <wp:effectExtent l="0" t="0" r="0" b="0"/>
            <wp:docPr id="199" name="Picture 19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Screenshot_12.png"/>
                    <pic:cNvPicPr/>
                  </pic:nvPicPr>
                  <pic:blipFill rotWithShape="1">
                    <a:blip r:embed="rId39">
                      <a:extLst>
                        <a:ext uri="{28A0092B-C50C-407E-A947-70E740481C1C}">
                          <a14:useLocalDpi xmlns:a14="http://schemas.microsoft.com/office/drawing/2010/main" val="0"/>
                        </a:ext>
                      </a:extLst>
                    </a:blip>
                    <a:srcRect r="35250"/>
                    <a:stretch/>
                  </pic:blipFill>
                  <pic:spPr bwMode="auto">
                    <a:xfrm>
                      <a:off x="0" y="0"/>
                      <a:ext cx="2742307" cy="1270558"/>
                    </a:xfrm>
                    <a:prstGeom prst="rect">
                      <a:avLst/>
                    </a:prstGeom>
                    <a:ln>
                      <a:noFill/>
                    </a:ln>
                    <a:extLst>
                      <a:ext uri="{53640926-AAD7-44D8-BBD7-CCE9431645EC}">
                        <a14:shadowObscured xmlns:a14="http://schemas.microsoft.com/office/drawing/2010/main"/>
                      </a:ext>
                    </a:extLst>
                  </pic:spPr>
                </pic:pic>
              </a:graphicData>
            </a:graphic>
          </wp:inline>
        </w:drawing>
      </w:r>
    </w:p>
    <w:p w14:paraId="436EAB9D" w14:textId="78D521CF" w:rsidR="00274549" w:rsidRDefault="00274549" w:rsidP="00BB3CDA">
      <w:pPr>
        <w:pStyle w:val="Text"/>
        <w:ind w:left="720" w:right="720" w:firstLine="720"/>
        <w:jc w:val="center"/>
        <w:rPr>
          <w:i/>
          <w:iCs/>
        </w:rPr>
      </w:pPr>
    </w:p>
    <w:p w14:paraId="237F0CBE" w14:textId="1E0B616F" w:rsidR="00274549" w:rsidRDefault="00274549" w:rsidP="00BB3CDA">
      <w:pPr>
        <w:pStyle w:val="Text"/>
        <w:ind w:left="720" w:right="720" w:firstLine="720"/>
        <w:jc w:val="center"/>
        <w:rPr>
          <w:i/>
          <w:iCs/>
        </w:rPr>
      </w:pPr>
      <w:r>
        <w:rPr>
          <w:i/>
          <w:iCs/>
        </w:rPr>
        <w:t>Figure 3.9 – contents of the stage1 and stage2 middle outputs</w:t>
      </w:r>
    </w:p>
    <w:p w14:paraId="24FFDE0E" w14:textId="57D88809" w:rsidR="00AC5352" w:rsidRDefault="00AC5352" w:rsidP="00BB3CDA">
      <w:pPr>
        <w:pStyle w:val="Text"/>
        <w:ind w:left="720" w:right="720" w:firstLine="720"/>
        <w:jc w:val="center"/>
        <w:rPr>
          <w:i/>
          <w:iCs/>
        </w:rPr>
      </w:pPr>
    </w:p>
    <w:p w14:paraId="4809161E" w14:textId="77777777" w:rsidR="00474E4C" w:rsidRDefault="00474E4C">
      <w:pPr>
        <w:rPr>
          <w:i/>
          <w:iCs/>
        </w:rPr>
      </w:pPr>
    </w:p>
    <w:p w14:paraId="318D4658" w14:textId="6A8D0C9A" w:rsidR="00474E4C" w:rsidRDefault="00522D18">
      <w:pPr>
        <w:rPr>
          <w:i/>
          <w:iCs/>
        </w:rPr>
      </w:pPr>
      <w:r>
        <w:rPr>
          <w:noProof/>
        </w:rPr>
        <mc:AlternateContent>
          <mc:Choice Requires="wps">
            <w:drawing>
              <wp:anchor distT="45720" distB="45720" distL="114300" distR="114300" simplePos="0" relativeHeight="251764736" behindDoc="0" locked="0" layoutInCell="1" allowOverlap="1" wp14:anchorId="78E1BB42" wp14:editId="021A8FCD">
                <wp:simplePos x="0" y="0"/>
                <wp:positionH relativeFrom="margin">
                  <wp:align>center</wp:align>
                </wp:positionH>
                <wp:positionV relativeFrom="page">
                  <wp:posOffset>637540</wp:posOffset>
                </wp:positionV>
                <wp:extent cx="2903220" cy="318135"/>
                <wp:effectExtent l="0" t="0" r="11430" b="20955"/>
                <wp:wrapSquare wrapText="bothSides"/>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3220" cy="318135"/>
                        </a:xfrm>
                        <a:prstGeom prst="rect">
                          <a:avLst/>
                        </a:prstGeom>
                        <a:solidFill>
                          <a:srgbClr val="FFFFFF"/>
                        </a:solidFill>
                        <a:ln w="12700">
                          <a:solidFill>
                            <a:schemeClr val="accent1"/>
                          </a:solidFill>
                          <a:miter lim="800000"/>
                          <a:headEnd/>
                          <a:tailEnd/>
                        </a:ln>
                      </wps:spPr>
                      <wps:txbx>
                        <w:txbxContent>
                          <w:p w14:paraId="37A8E7C3" w14:textId="77777777" w:rsidR="00522D18" w:rsidRPr="00012F75" w:rsidRDefault="00522D18" w:rsidP="00522D18">
                            <w:pPr>
                              <w:pStyle w:val="Heading4"/>
                            </w:pPr>
                            <w:r>
                              <w:t>Improvements</w:t>
                            </w:r>
                          </w:p>
                        </w:txbxContent>
                      </wps:txbx>
                      <wps:bodyPr rot="0" vert="horz" wrap="square" lIns="91440" tIns="45720" rIns="91440" bIns="45720" anchor="ctr" anchorCtr="0">
                        <a:spAutoFit/>
                      </wps:bodyPr>
                    </wps:wsp>
                  </a:graphicData>
                </a:graphic>
                <wp14:sizeRelH relativeFrom="margin">
                  <wp14:pctWidth>0</wp14:pctWidth>
                </wp14:sizeRelH>
                <wp14:sizeRelV relativeFrom="margin">
                  <wp14:pctHeight>20000</wp14:pctHeight>
                </wp14:sizeRelV>
              </wp:anchor>
            </w:drawing>
          </mc:Choice>
          <mc:Fallback>
            <w:pict>
              <v:shape w14:anchorId="78E1BB42" id="_x0000_s1034" type="#_x0000_t202" style="position:absolute;margin-left:0;margin-top:50.2pt;width:228.6pt;height:25.05pt;z-index:251764736;visibility:visible;mso-wrap-style:square;mso-width-percent:0;mso-height-percent:200;mso-wrap-distance-left:9pt;mso-wrap-distance-top:3.6pt;mso-wrap-distance-right:9pt;mso-wrap-distance-bottom:3.6pt;mso-position-horizontal:center;mso-position-horizontal-relative:margin;mso-position-vertical:absolute;mso-position-vertical-relative:page;mso-width-percent:0;mso-height-percent:20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" strokecolor="#476166 [3204]" strokeweight="1pt">
                <v:textbox style="mso-fit-shape-to-text:t">
                  <w:txbxContent>
                    <w:p w14:paraId="37A8E7C3" w14:textId="77777777" w:rsidR="00522D18" w:rsidRPr="00012F75" w:rsidRDefault="00522D18" w:rsidP="00522D18">
                      <w:pPr>
                        <w:pStyle w:val="Heading4"/>
                      </w:pPr>
                      <w:r>
                        <w:t>Improvements</w:t>
                      </w:r>
                    </w:p>
                  </w:txbxContent>
                </v:textbox>
                <w10:wrap type="square" anchorx="margin" anchory="page"/>
              </v:shape>
            </w:pict>
          </mc:Fallback>
        </mc:AlternateContent>
      </w:r>
    </w:p>
    <w:p w14:paraId="3BA5DF02" w14:textId="2F946254" w:rsidR="00474E4C" w:rsidRDefault="00522D18">
      <w:pPr>
        <w:rPr>
          <w:i/>
          <w:iCs/>
        </w:rPr>
      </w:pPr>
      <w:r w:rsidRPr="004909D9">
        <w:rPr>
          <w:noProof/>
          <w:lang w:eastAsia="en-AU"/>
        </w:rPr>
        <w:drawing>
          <wp:anchor distT="0" distB="0" distL="114300" distR="114300" simplePos="0" relativeHeight="251747328" behindDoc="1" locked="0" layoutInCell="1" allowOverlap="1" wp14:anchorId="5E931722" wp14:editId="3FAFF99E">
            <wp:simplePos x="0" y="0"/>
            <wp:positionH relativeFrom="margin">
              <wp:align>right</wp:align>
            </wp:positionH>
            <wp:positionV relativeFrom="margin">
              <wp:posOffset>347980</wp:posOffset>
            </wp:positionV>
            <wp:extent cx="6858000" cy="9144000"/>
            <wp:effectExtent l="0" t="0" r="0" b="0"/>
            <wp:wrapNone/>
            <wp:docPr id="6" name="Picture 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1.png"/>
                    <pic:cNvPicPr/>
                  </pic:nvPicPr>
                  <pic:blipFill>
                    <a:blip r:embed="rId11" cstate="print">
                      <a:alphaModFix amt="20000"/>
                      <a:extLst>
                        <a:ext uri="{28A0092B-C50C-407E-A947-70E740481C1C}">
                          <a14:useLocalDpi xmlns:a14="http://schemas.microsoft.com/office/drawing/2010/main" val="0"/>
                        </a:ext>
                      </a:extLst>
                    </a:blip>
                    <a:stretch>
                      <a:fillRect/>
                    </a:stretch>
                  </pic:blipFill>
                  <pic:spPr>
                    <a:xfrm>
                      <a:off x="0" y="0"/>
                      <a:ext cx="6858000" cy="9144000"/>
                    </a:xfrm>
                    <a:prstGeom prst="rect">
                      <a:avLst/>
                    </a:prstGeom>
                  </pic:spPr>
                </pic:pic>
              </a:graphicData>
            </a:graphic>
            <wp14:sizeRelH relativeFrom="page">
              <wp14:pctWidth>0</wp14:pctWidth>
            </wp14:sizeRelH>
            <wp14:sizeRelV relativeFrom="page">
              <wp14:pctHeight>0</wp14:pctHeight>
            </wp14:sizeRelV>
          </wp:anchor>
        </w:drawing>
      </w:r>
    </w:p>
    <w:p w14:paraId="0B6CF3E2" w14:textId="77777777" w:rsidR="00474E4C" w:rsidRDefault="00474E4C">
      <w:pPr>
        <w:rPr>
          <w:i/>
          <w:iCs/>
        </w:rPr>
      </w:pPr>
    </w:p>
    <w:p w14:paraId="39462D35" w14:textId="5E212F9E" w:rsidR="00474E4C" w:rsidRDefault="00474E4C" w:rsidP="00431CCC">
      <w:pPr>
        <w:pStyle w:val="Text"/>
        <w:ind w:left="720" w:right="720" w:firstLine="720"/>
        <w:jc w:val="both"/>
      </w:pPr>
      <w:r>
        <w:t>The improvements that</w:t>
      </w:r>
      <w:r w:rsidR="00431CCC">
        <w:t xml:space="preserve"> I</w:t>
      </w:r>
      <w:r>
        <w:t xml:space="preserve"> have decided to implement for the second part of this project are:</w:t>
      </w:r>
    </w:p>
    <w:p w14:paraId="3F7CD1C2" w14:textId="042CD6D1" w:rsidR="00431CCC" w:rsidRDefault="00431CCC" w:rsidP="00431CCC">
      <w:pPr>
        <w:pStyle w:val="Text"/>
        <w:numPr>
          <w:ilvl w:val="3"/>
          <w:numId w:val="8"/>
        </w:numPr>
        <w:ind w:right="720"/>
        <w:jc w:val="both"/>
      </w:pPr>
      <w:r>
        <w:t>I/O Web interface</w:t>
      </w:r>
    </w:p>
    <w:p w14:paraId="4739BA1C" w14:textId="307EFA87" w:rsidR="00431CCC" w:rsidRDefault="00431CCC" w:rsidP="00431CCC">
      <w:pPr>
        <w:pStyle w:val="Text"/>
        <w:numPr>
          <w:ilvl w:val="3"/>
          <w:numId w:val="8"/>
        </w:numPr>
        <w:ind w:right="720"/>
        <w:jc w:val="both"/>
      </w:pPr>
      <w:r>
        <w:t>Pseudo relevance feedback (PRF)</w:t>
      </w:r>
    </w:p>
    <w:p w14:paraId="125DD25B" w14:textId="64FF40CE" w:rsidR="00522D18" w:rsidRDefault="00522D18" w:rsidP="00522D18">
      <w:pPr>
        <w:pStyle w:val="Text"/>
        <w:ind w:left="720" w:right="720" w:firstLine="720"/>
        <w:jc w:val="both"/>
      </w:pPr>
      <w:r>
        <w:t xml:space="preserve">I have also removed the normalization from similarity calculations and fixed a bug concerning query words that are not in the index and a bug with queries that contain only </w:t>
      </w:r>
      <w:proofErr w:type="spellStart"/>
      <w:r>
        <w:t>stopwords</w:t>
      </w:r>
      <w:proofErr w:type="spellEnd"/>
      <w:r>
        <w:t>.</w:t>
      </w:r>
    </w:p>
    <w:p w14:paraId="5C59A581" w14:textId="0285922C" w:rsidR="00431CCC" w:rsidRDefault="00522D18" w:rsidP="00431CCC">
      <w:pPr>
        <w:pStyle w:val="Text"/>
        <w:ind w:right="720"/>
        <w:jc w:val="both"/>
      </w:pPr>
      <w:r>
        <w:rPr>
          <w:noProof/>
        </w:rPr>
        <mc:AlternateContent>
          <mc:Choice Requires="wps">
            <w:drawing>
              <wp:anchor distT="45720" distB="45720" distL="114300" distR="114300" simplePos="0" relativeHeight="251744256" behindDoc="0" locked="0" layoutInCell="1" allowOverlap="1" wp14:anchorId="0C359DC8" wp14:editId="59454EF1">
                <wp:simplePos x="0" y="0"/>
                <wp:positionH relativeFrom="margin">
                  <wp:align>center</wp:align>
                </wp:positionH>
                <wp:positionV relativeFrom="page">
                  <wp:posOffset>2751455</wp:posOffset>
                </wp:positionV>
                <wp:extent cx="2903220" cy="318135"/>
                <wp:effectExtent l="0" t="0" r="11430" b="20955"/>
                <wp:wrapSquare wrapText="bothSides"/>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3220" cy="318135"/>
                        </a:xfrm>
                        <a:prstGeom prst="rect">
                          <a:avLst/>
                        </a:prstGeom>
                        <a:solidFill>
                          <a:srgbClr val="FFFFFF"/>
                        </a:solidFill>
                        <a:ln w="12700">
                          <a:solidFill>
                            <a:schemeClr val="accent1"/>
                          </a:solidFill>
                          <a:miter lim="800000"/>
                          <a:headEnd/>
                          <a:tailEnd/>
                        </a:ln>
                      </wps:spPr>
                      <wps:txbx>
                        <w:txbxContent>
                          <w:p w14:paraId="5FBE9F23" w14:textId="60FB810D" w:rsidR="00DF49B7" w:rsidRPr="00012F75" w:rsidRDefault="00DF49B7" w:rsidP="00431CCC">
                            <w:pPr>
                              <w:pStyle w:val="Heading4"/>
                            </w:pPr>
                            <w:r>
                              <w:t>Web interface</w:t>
                            </w:r>
                          </w:p>
                        </w:txbxContent>
                      </wps:txbx>
                      <wps:bodyPr rot="0" vert="horz" wrap="square" lIns="91440" tIns="45720" rIns="91440" bIns="45720" anchor="ctr" anchorCtr="0">
                        <a:spAutoFit/>
                      </wps:bodyPr>
                    </wps:wsp>
                  </a:graphicData>
                </a:graphic>
                <wp14:sizeRelH relativeFrom="margin">
                  <wp14:pctWidth>0</wp14:pctWidth>
                </wp14:sizeRelH>
                <wp14:sizeRelV relativeFrom="margin">
                  <wp14:pctHeight>20000</wp14:pctHeight>
                </wp14:sizeRelV>
              </wp:anchor>
            </w:drawing>
          </mc:Choice>
          <mc:Fallback>
            <w:pict>
              <v:shape w14:anchorId="0C359DC8" id="_x0000_s1035" type="#_x0000_t202" style="position:absolute;left:0;text-align:left;margin-left:0;margin-top:216.65pt;width:228.6pt;height:25.05pt;z-index:251744256;visibility:visible;mso-wrap-style:square;mso-width-percent:0;mso-height-percent:200;mso-wrap-distance-left:9pt;mso-wrap-distance-top:3.6pt;mso-wrap-distance-right:9pt;mso-wrap-distance-bottom:3.6pt;mso-position-horizontal:center;mso-position-horizontal-relative:margin;mso-position-vertical:absolute;mso-position-vertical-relative:page;mso-width-percent:0;mso-height-percent:20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" strokecolor="#476166 [3204]" strokeweight="1pt">
                <v:textbox style="mso-fit-shape-to-text:t">
                  <w:txbxContent>
                    <w:p w14:paraId="5FBE9F23" w14:textId="60FB810D" w:rsidR="00DF49B7" w:rsidRPr="00012F75" w:rsidRDefault="00DF49B7" w:rsidP="00431CCC">
                      <w:pPr>
                        <w:pStyle w:val="Heading4"/>
                      </w:pPr>
                      <w:r>
                        <w:t>Web interface</w:t>
                      </w:r>
                    </w:p>
                  </w:txbxContent>
                </v:textbox>
                <w10:wrap type="square" anchorx="margin" anchory="page"/>
              </v:shape>
            </w:pict>
          </mc:Fallback>
        </mc:AlternateContent>
      </w:r>
    </w:p>
    <w:p w14:paraId="4ACEBF7F" w14:textId="57A0303A" w:rsidR="00431CCC" w:rsidRDefault="00431CCC" w:rsidP="00431CCC">
      <w:pPr>
        <w:pStyle w:val="Text"/>
        <w:ind w:right="720"/>
        <w:jc w:val="both"/>
      </w:pPr>
    </w:p>
    <w:p w14:paraId="03461E20" w14:textId="0117A0EF" w:rsidR="00431CCC" w:rsidRDefault="00431CCC" w:rsidP="00474E4C">
      <w:pPr>
        <w:jc w:val="both"/>
        <w:rPr>
          <w:i/>
          <w:iCs/>
        </w:rPr>
      </w:pPr>
    </w:p>
    <w:p w14:paraId="651DA5A8" w14:textId="575810B1" w:rsidR="00431CCC" w:rsidRDefault="00431CCC" w:rsidP="00474E4C">
      <w:pPr>
        <w:jc w:val="both"/>
        <w:rPr>
          <w:i/>
          <w:iCs/>
        </w:rPr>
      </w:pPr>
    </w:p>
    <w:p w14:paraId="2B8423E6" w14:textId="09180C8B" w:rsidR="00DF49B7" w:rsidRDefault="00DF49B7" w:rsidP="00522D18">
      <w:pPr>
        <w:pStyle w:val="Heading5"/>
        <w:numPr>
          <w:ilvl w:val="0"/>
          <w:numId w:val="8"/>
        </w:numPr>
        <w:spacing w:before="0"/>
        <w:ind w:left="357" w:hanging="357"/>
        <w:jc w:val="center"/>
      </w:pPr>
      <w:r>
        <w:t>API</w:t>
      </w:r>
    </w:p>
    <w:p w14:paraId="51B8D81C" w14:textId="77777777" w:rsidR="00DF49B7" w:rsidRDefault="00DF49B7" w:rsidP="00431CCC">
      <w:pPr>
        <w:pStyle w:val="Text"/>
        <w:ind w:left="720" w:right="720" w:firstLine="720"/>
        <w:jc w:val="both"/>
      </w:pPr>
    </w:p>
    <w:p w14:paraId="3FBA7DE3" w14:textId="0DF1E075" w:rsidR="00431CCC" w:rsidRDefault="00431CCC" w:rsidP="00431CCC">
      <w:pPr>
        <w:pStyle w:val="Text"/>
        <w:ind w:left="720" w:right="720" w:firstLine="720"/>
        <w:jc w:val="both"/>
      </w:pPr>
      <w:r>
        <w:t>Both the front-end and the API were developed using Flask, a microframework for Python. The API has 3 defined endpoints:</w:t>
      </w:r>
    </w:p>
    <w:p w14:paraId="3D69085B" w14:textId="56613E49" w:rsidR="00431CCC" w:rsidRDefault="00431CCC" w:rsidP="00431CCC">
      <w:pPr>
        <w:pStyle w:val="Text"/>
        <w:numPr>
          <w:ilvl w:val="0"/>
          <w:numId w:val="9"/>
        </w:numPr>
        <w:ind w:right="720"/>
        <w:jc w:val="both"/>
      </w:pPr>
      <w:r>
        <w:t xml:space="preserve">/home </w:t>
      </w:r>
      <w:r w:rsidR="006D7901">
        <w:t xml:space="preserve">or just / </w:t>
      </w:r>
      <w:r>
        <w:t xml:space="preserve">– which </w:t>
      </w:r>
      <w:r w:rsidR="007F1954">
        <w:t xml:space="preserve">returns </w:t>
      </w:r>
      <w:r w:rsidR="007F1954" w:rsidRPr="007F1954">
        <w:rPr>
          <w:i/>
          <w:iCs/>
        </w:rPr>
        <w:t>main.html</w:t>
      </w:r>
      <w:r w:rsidR="007F1954">
        <w:t xml:space="preserve"> with </w:t>
      </w:r>
      <w:r w:rsidR="007F1954">
        <w:t xml:space="preserve">a </w:t>
      </w:r>
      <w:r w:rsidR="007F1954" w:rsidRPr="007F1954">
        <w:rPr>
          <w:rFonts w:ascii="Consolas" w:hAnsi="Consolas"/>
          <w:noProof/>
          <w:color w:val="7030A0"/>
        </w:rPr>
        <w:t>QueryForm</w:t>
      </w:r>
      <w:r w:rsidR="007F1954">
        <w:t xml:space="preserve"> </w:t>
      </w:r>
      <w:r w:rsidR="007F1954">
        <w:t>instance</w:t>
      </w:r>
      <w:r w:rsidR="00383C04">
        <w:t>. This is the main entry point to the website.</w:t>
      </w:r>
    </w:p>
    <w:p w14:paraId="1EFFC9DC" w14:textId="67524159" w:rsidR="00383C04" w:rsidRDefault="00383C04" w:rsidP="00431CCC">
      <w:pPr>
        <w:pStyle w:val="Text"/>
        <w:numPr>
          <w:ilvl w:val="0"/>
          <w:numId w:val="9"/>
        </w:numPr>
        <w:ind w:right="720"/>
        <w:jc w:val="both"/>
      </w:pPr>
      <w:r>
        <w:t xml:space="preserve">/search – which is used to send </w:t>
      </w:r>
      <w:r w:rsidRPr="007F1954">
        <w:rPr>
          <w:rFonts w:ascii="Consolas" w:hAnsi="Consolas"/>
          <w:noProof/>
          <w:color w:val="7030A0"/>
        </w:rPr>
        <w:t>QueryForm</w:t>
      </w:r>
      <w:r>
        <w:t xml:space="preserve"> data and the number of the desired page via a GET request, and then return the results in the JSON format. It takes the following arguments:</w:t>
      </w:r>
    </w:p>
    <w:p w14:paraId="687E0D53" w14:textId="55B7ADE0" w:rsidR="00383C04" w:rsidRPr="006D7901" w:rsidRDefault="00383C04" w:rsidP="00383C04">
      <w:pPr>
        <w:pStyle w:val="Text"/>
        <w:numPr>
          <w:ilvl w:val="1"/>
          <w:numId w:val="9"/>
        </w:numPr>
        <w:ind w:right="720"/>
        <w:jc w:val="both"/>
        <w:rPr>
          <w:sz w:val="24"/>
          <w:szCs w:val="24"/>
        </w:rPr>
      </w:pPr>
      <w:proofErr w:type="spellStart"/>
      <w:r w:rsidRPr="006D7901">
        <w:rPr>
          <w:sz w:val="24"/>
          <w:szCs w:val="24"/>
        </w:rPr>
        <w:t>csrf</w:t>
      </w:r>
      <w:proofErr w:type="spellEnd"/>
      <w:r w:rsidRPr="006D7901">
        <w:rPr>
          <w:sz w:val="24"/>
          <w:szCs w:val="24"/>
        </w:rPr>
        <w:t xml:space="preserve"> – </w:t>
      </w:r>
      <w:r w:rsidR="00B93E0C" w:rsidRPr="006D7901">
        <w:rPr>
          <w:sz w:val="24"/>
          <w:szCs w:val="24"/>
        </w:rPr>
        <w:t>CSRF</w:t>
      </w:r>
      <w:r w:rsidRPr="006D7901">
        <w:rPr>
          <w:sz w:val="24"/>
          <w:szCs w:val="24"/>
        </w:rPr>
        <w:t xml:space="preserve"> token</w:t>
      </w:r>
    </w:p>
    <w:p w14:paraId="601D4913" w14:textId="791C9F5E" w:rsidR="00383C04" w:rsidRPr="006D7901" w:rsidRDefault="0059550E" w:rsidP="00383C04">
      <w:pPr>
        <w:pStyle w:val="Text"/>
        <w:numPr>
          <w:ilvl w:val="1"/>
          <w:numId w:val="9"/>
        </w:numPr>
        <w:ind w:right="720"/>
        <w:jc w:val="both"/>
        <w:rPr>
          <w:sz w:val="24"/>
          <w:szCs w:val="24"/>
        </w:rPr>
      </w:pPr>
      <w:r w:rsidRPr="006D7901">
        <w:rPr>
          <w:sz w:val="24"/>
          <w:szCs w:val="24"/>
        </w:rPr>
        <w:t>query – The query string</w:t>
      </w:r>
    </w:p>
    <w:p w14:paraId="7B6C9399" w14:textId="5A0A0FC5" w:rsidR="0059550E" w:rsidRPr="006D7901" w:rsidRDefault="0059550E" w:rsidP="00383C04">
      <w:pPr>
        <w:pStyle w:val="Text"/>
        <w:numPr>
          <w:ilvl w:val="1"/>
          <w:numId w:val="9"/>
        </w:numPr>
        <w:ind w:right="720"/>
        <w:jc w:val="both"/>
        <w:rPr>
          <w:sz w:val="24"/>
          <w:szCs w:val="24"/>
        </w:rPr>
      </w:pPr>
      <w:proofErr w:type="spellStart"/>
      <w:r w:rsidRPr="006D7901">
        <w:rPr>
          <w:sz w:val="24"/>
          <w:szCs w:val="24"/>
        </w:rPr>
        <w:t>pagesize</w:t>
      </w:r>
      <w:proofErr w:type="spellEnd"/>
      <w:r w:rsidRPr="006D7901">
        <w:rPr>
          <w:sz w:val="24"/>
          <w:szCs w:val="24"/>
        </w:rPr>
        <w:t xml:space="preserve"> – Size of the pages that will be returned</w:t>
      </w:r>
    </w:p>
    <w:p w14:paraId="59309511" w14:textId="4A6DA29A" w:rsidR="0059550E" w:rsidRPr="006D7901" w:rsidRDefault="0059550E" w:rsidP="00383C04">
      <w:pPr>
        <w:pStyle w:val="Text"/>
        <w:numPr>
          <w:ilvl w:val="1"/>
          <w:numId w:val="9"/>
        </w:numPr>
        <w:ind w:right="720"/>
        <w:jc w:val="both"/>
        <w:rPr>
          <w:sz w:val="24"/>
          <w:szCs w:val="24"/>
        </w:rPr>
      </w:pPr>
      <w:proofErr w:type="spellStart"/>
      <w:r w:rsidRPr="006D7901">
        <w:rPr>
          <w:sz w:val="24"/>
          <w:szCs w:val="24"/>
        </w:rPr>
        <w:t>fullpath</w:t>
      </w:r>
      <w:proofErr w:type="spellEnd"/>
      <w:r w:rsidRPr="006D7901">
        <w:rPr>
          <w:sz w:val="24"/>
          <w:szCs w:val="24"/>
        </w:rPr>
        <w:t xml:space="preserve"> – Whether to return a </w:t>
      </w:r>
      <w:proofErr w:type="spellStart"/>
      <w:r w:rsidRPr="006D7901">
        <w:rPr>
          <w:sz w:val="24"/>
          <w:szCs w:val="24"/>
        </w:rPr>
        <w:t>fullpath</w:t>
      </w:r>
      <w:proofErr w:type="spellEnd"/>
      <w:r w:rsidRPr="006D7901">
        <w:rPr>
          <w:sz w:val="24"/>
          <w:szCs w:val="24"/>
        </w:rPr>
        <w:t xml:space="preserve"> or just a filename for each result</w:t>
      </w:r>
    </w:p>
    <w:p w14:paraId="36D35713" w14:textId="631DEAFF" w:rsidR="0059550E" w:rsidRPr="006D7901" w:rsidRDefault="0059550E" w:rsidP="00383C04">
      <w:pPr>
        <w:pStyle w:val="Text"/>
        <w:numPr>
          <w:ilvl w:val="1"/>
          <w:numId w:val="9"/>
        </w:numPr>
        <w:ind w:right="720"/>
        <w:jc w:val="both"/>
        <w:rPr>
          <w:sz w:val="24"/>
          <w:szCs w:val="24"/>
        </w:rPr>
      </w:pPr>
      <w:proofErr w:type="spellStart"/>
      <w:r w:rsidRPr="006D7901">
        <w:rPr>
          <w:sz w:val="24"/>
          <w:szCs w:val="24"/>
        </w:rPr>
        <w:t>prf</w:t>
      </w:r>
      <w:proofErr w:type="spellEnd"/>
      <w:r w:rsidRPr="006D7901">
        <w:rPr>
          <w:sz w:val="24"/>
          <w:szCs w:val="24"/>
        </w:rPr>
        <w:t xml:space="preserve"> – Whether to use PRF in the search</w:t>
      </w:r>
    </w:p>
    <w:p w14:paraId="1BFC1953" w14:textId="4915CB9B" w:rsidR="0059550E" w:rsidRPr="006D7901" w:rsidRDefault="0059550E" w:rsidP="00383C04">
      <w:pPr>
        <w:pStyle w:val="Text"/>
        <w:numPr>
          <w:ilvl w:val="1"/>
          <w:numId w:val="9"/>
        </w:numPr>
        <w:ind w:right="720"/>
        <w:jc w:val="both"/>
        <w:rPr>
          <w:sz w:val="24"/>
          <w:szCs w:val="24"/>
        </w:rPr>
      </w:pPr>
      <w:r w:rsidRPr="006D7901">
        <w:rPr>
          <w:sz w:val="24"/>
          <w:szCs w:val="24"/>
        </w:rPr>
        <w:t>page (optional) – The number of the page request, if it is not specified, it returns the first page of the results</w:t>
      </w:r>
    </w:p>
    <w:p w14:paraId="4F8A0287" w14:textId="30D33DB8" w:rsidR="00383C04" w:rsidRDefault="00383C04" w:rsidP="00431CCC">
      <w:pPr>
        <w:pStyle w:val="Text"/>
        <w:numPr>
          <w:ilvl w:val="0"/>
          <w:numId w:val="9"/>
        </w:numPr>
        <w:ind w:right="720"/>
        <w:jc w:val="both"/>
      </w:pPr>
      <w:r>
        <w:t>/</w:t>
      </w:r>
      <w:proofErr w:type="spellStart"/>
      <w:r>
        <w:t>openfile</w:t>
      </w:r>
      <w:proofErr w:type="spellEnd"/>
      <w:r>
        <w:t xml:space="preserve"> – which is used to request the content of a specific .html file in the collection. It takes a sole GET argument, which is the </w:t>
      </w:r>
      <w:proofErr w:type="spellStart"/>
      <w:r w:rsidRPr="00383C04">
        <w:rPr>
          <w:i/>
          <w:iCs/>
        </w:rPr>
        <w:t>fileid</w:t>
      </w:r>
      <w:proofErr w:type="spellEnd"/>
      <w:r>
        <w:t xml:space="preserve"> of the desired file.</w:t>
      </w:r>
    </w:p>
    <w:p w14:paraId="408A4077" w14:textId="77133A1A" w:rsidR="00DF49B7" w:rsidRDefault="00DF49B7" w:rsidP="00DF49B7">
      <w:pPr>
        <w:pStyle w:val="Text"/>
        <w:ind w:right="720"/>
        <w:jc w:val="both"/>
      </w:pPr>
    </w:p>
    <w:p w14:paraId="6AE5D680" w14:textId="34FFD456" w:rsidR="00DF49B7" w:rsidRDefault="00DF49B7" w:rsidP="00DF49B7">
      <w:pPr>
        <w:pStyle w:val="Text"/>
        <w:ind w:left="720" w:right="720" w:firstLine="720"/>
        <w:jc w:val="both"/>
      </w:pPr>
      <w:r>
        <w:rPr>
          <w:noProof/>
        </w:rPr>
        <w:drawing>
          <wp:anchor distT="0" distB="0" distL="114300" distR="114300" simplePos="0" relativeHeight="251745280" behindDoc="1" locked="0" layoutInCell="1" allowOverlap="1" wp14:anchorId="4EA9380F" wp14:editId="4C5A15B8">
            <wp:simplePos x="0" y="0"/>
            <wp:positionH relativeFrom="margin">
              <wp:posOffset>4533900</wp:posOffset>
            </wp:positionH>
            <wp:positionV relativeFrom="paragraph">
              <wp:posOffset>4445</wp:posOffset>
            </wp:positionV>
            <wp:extent cx="1450975" cy="1356360"/>
            <wp:effectExtent l="0" t="0" r="0" b="0"/>
            <wp:wrapTight wrapText="bothSides">
              <wp:wrapPolygon edited="0">
                <wp:start x="0" y="0"/>
                <wp:lineTo x="0" y="21236"/>
                <wp:lineTo x="21269" y="21236"/>
                <wp:lineTo x="21269"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450975" cy="1356360"/>
                    </a:xfrm>
                    <a:prstGeom prst="rect">
                      <a:avLst/>
                    </a:prstGeom>
                    <a:noFill/>
                    <a:ln>
                      <a:noFill/>
                    </a:ln>
                  </pic:spPr>
                </pic:pic>
              </a:graphicData>
            </a:graphic>
            <wp14:sizeRelH relativeFrom="margin">
              <wp14:pctWidth>0</wp14:pctWidth>
            </wp14:sizeRelH>
            <wp14:sizeRelV relativeFrom="margin">
              <wp14:pctHeight>0</wp14:pctHeight>
            </wp14:sizeRelV>
          </wp:anchor>
        </w:drawing>
      </w:r>
      <w:r>
        <w:t>Modules mentioned in this description:</w:t>
      </w:r>
    </w:p>
    <w:p w14:paraId="0E62E390" w14:textId="5437A88F" w:rsidR="00DF49B7" w:rsidRDefault="00DF49B7" w:rsidP="00DF49B7">
      <w:pPr>
        <w:pStyle w:val="Text"/>
        <w:numPr>
          <w:ilvl w:val="3"/>
          <w:numId w:val="6"/>
        </w:numPr>
        <w:ind w:right="720"/>
        <w:jc w:val="both"/>
      </w:pPr>
      <w:r>
        <w:t>routes.py</w:t>
      </w:r>
    </w:p>
    <w:p w14:paraId="4B4CAC45" w14:textId="787E000F" w:rsidR="00DF49B7" w:rsidRDefault="00DF49B7" w:rsidP="00DF49B7">
      <w:pPr>
        <w:pStyle w:val="Text"/>
        <w:numPr>
          <w:ilvl w:val="3"/>
          <w:numId w:val="6"/>
        </w:numPr>
        <w:ind w:right="720"/>
        <w:jc w:val="both"/>
      </w:pPr>
      <w:r>
        <w:t>forms.py</w:t>
      </w:r>
    </w:p>
    <w:p w14:paraId="7FE7639F" w14:textId="0AE08E32" w:rsidR="00DF49B7" w:rsidRDefault="00DF49B7" w:rsidP="00DF49B7">
      <w:pPr>
        <w:pStyle w:val="Text"/>
        <w:ind w:right="720"/>
        <w:jc w:val="both"/>
      </w:pPr>
    </w:p>
    <w:p w14:paraId="7D60CBCF" w14:textId="58BFBFA2" w:rsidR="00DF49B7" w:rsidRPr="00DF49B7" w:rsidRDefault="00AC5352" w:rsidP="00DF49B7">
      <w:pPr>
        <w:jc w:val="both"/>
        <w:rPr>
          <w:i/>
          <w:iCs/>
        </w:rPr>
      </w:pPr>
      <w:r>
        <w:rPr>
          <w:i/>
          <w:iCs/>
        </w:rPr>
        <w:br w:type="page"/>
      </w:r>
    </w:p>
    <w:p w14:paraId="0F593547" w14:textId="77777777" w:rsidR="00DF49B7" w:rsidRPr="00DF49B7" w:rsidRDefault="00DF49B7" w:rsidP="00DF49B7">
      <w:pPr>
        <w:pStyle w:val="Heading5"/>
        <w:ind w:left="357"/>
        <w:rPr>
          <w:i/>
          <w:iCs/>
        </w:rPr>
      </w:pPr>
    </w:p>
    <w:p w14:paraId="25B6E522" w14:textId="77777777" w:rsidR="00424BEB" w:rsidRPr="00424BEB" w:rsidRDefault="00DF49B7" w:rsidP="00DF49B7">
      <w:pPr>
        <w:pStyle w:val="Heading5"/>
        <w:numPr>
          <w:ilvl w:val="0"/>
          <w:numId w:val="8"/>
        </w:numPr>
        <w:ind w:left="357" w:hanging="357"/>
        <w:jc w:val="center"/>
        <w:rPr>
          <w:i/>
          <w:iCs/>
        </w:rPr>
      </w:pPr>
      <w:r w:rsidRPr="004909D9">
        <w:drawing>
          <wp:anchor distT="0" distB="0" distL="114300" distR="114300" simplePos="0" relativeHeight="251749376" behindDoc="1" locked="0" layoutInCell="1" allowOverlap="1" wp14:anchorId="70BCB2F0" wp14:editId="1229A657">
            <wp:simplePos x="0" y="0"/>
            <wp:positionH relativeFrom="margin">
              <wp:posOffset>0</wp:posOffset>
            </wp:positionH>
            <wp:positionV relativeFrom="margin">
              <wp:posOffset>0</wp:posOffset>
            </wp:positionV>
            <wp:extent cx="6858000" cy="9144000"/>
            <wp:effectExtent l="0" t="0" r="0" b="0"/>
            <wp:wrapNone/>
            <wp:docPr id="8" name="Picture 8">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1.png"/>
                    <pic:cNvPicPr/>
                  </pic:nvPicPr>
                  <pic:blipFill>
                    <a:blip r:embed="rId11" cstate="print">
                      <a:alphaModFix amt="20000"/>
                      <a:extLst>
                        <a:ext uri="{28A0092B-C50C-407E-A947-70E740481C1C}">
                          <a14:useLocalDpi xmlns:a14="http://schemas.microsoft.com/office/drawing/2010/main" val="0"/>
                        </a:ext>
                      </a:extLst>
                    </a:blip>
                    <a:stretch>
                      <a:fillRect/>
                    </a:stretch>
                  </pic:blipFill>
                  <pic:spPr>
                    <a:xfrm>
                      <a:off x="0" y="0"/>
                      <a:ext cx="6858000" cy="9144000"/>
                    </a:xfrm>
                    <a:prstGeom prst="rect">
                      <a:avLst/>
                    </a:prstGeom>
                  </pic:spPr>
                </pic:pic>
              </a:graphicData>
            </a:graphic>
            <wp14:sizeRelH relativeFrom="page">
              <wp14:pctWidth>0</wp14:pctWidth>
            </wp14:sizeRelH>
            <wp14:sizeRelV relativeFrom="page">
              <wp14:pctHeight>0</wp14:pctHeight>
            </wp14:sizeRelV>
          </wp:anchor>
        </w:drawing>
      </w:r>
      <w:bookmarkStart w:id="3" w:name="_Hlk39281332"/>
      <w:r>
        <w:t>Front-end</w:t>
      </w:r>
      <w:bookmarkEnd w:id="3"/>
    </w:p>
    <w:p w14:paraId="14A694B9" w14:textId="77777777" w:rsidR="00424BEB" w:rsidRDefault="00424BEB" w:rsidP="00424BEB">
      <w:pPr>
        <w:pStyle w:val="Heading5"/>
        <w:jc w:val="center"/>
      </w:pPr>
    </w:p>
    <w:p w14:paraId="3043B369" w14:textId="5EAFBA99" w:rsidR="00424BEB" w:rsidRDefault="007F1954" w:rsidP="00424BEB">
      <w:pPr>
        <w:pStyle w:val="Text"/>
        <w:ind w:left="720" w:right="720" w:firstLine="720"/>
        <w:jc w:val="both"/>
      </w:pPr>
      <w:r>
        <w:t>There are two defined .html templates:</w:t>
      </w:r>
    </w:p>
    <w:p w14:paraId="16966BDB" w14:textId="5F3FE0E6" w:rsidR="007F1954" w:rsidRDefault="007F1954" w:rsidP="007F1954">
      <w:pPr>
        <w:pStyle w:val="Text"/>
        <w:numPr>
          <w:ilvl w:val="3"/>
          <w:numId w:val="8"/>
        </w:numPr>
        <w:ind w:right="720"/>
        <w:jc w:val="both"/>
      </w:pPr>
      <w:r w:rsidRPr="007F1954">
        <w:rPr>
          <w:i/>
          <w:iCs/>
        </w:rPr>
        <w:t>base.html</w:t>
      </w:r>
      <w:r>
        <w:t xml:space="preserve"> – which extends a flask-bootstrap template and defined the main areas in the page. The top part that contains the logo and the bottom part which contains the content.</w:t>
      </w:r>
    </w:p>
    <w:p w14:paraId="30A3BE82" w14:textId="4181D363" w:rsidR="007F1954" w:rsidRDefault="007F1954" w:rsidP="007F1954">
      <w:pPr>
        <w:pStyle w:val="Text"/>
        <w:numPr>
          <w:ilvl w:val="3"/>
          <w:numId w:val="8"/>
        </w:numPr>
        <w:ind w:right="720"/>
        <w:jc w:val="both"/>
      </w:pPr>
      <w:r w:rsidRPr="007F1954">
        <w:rPr>
          <w:i/>
          <w:iCs/>
        </w:rPr>
        <w:t>main.html</w:t>
      </w:r>
      <w:r>
        <w:t xml:space="preserve"> – which defines the form area in the page and the element that will contain the table with the results. This is also where the script for </w:t>
      </w:r>
      <w:r w:rsidR="00CB2940">
        <w:t xml:space="preserve">AJAX </w:t>
      </w:r>
      <w:r>
        <w:t xml:space="preserve">requests is defined. One type of request for the initial form submission and one for the subsequent requests which are used to </w:t>
      </w:r>
      <w:r w:rsidR="00CB2940">
        <w:t>facilitate</w:t>
      </w:r>
      <w:r>
        <w:t xml:space="preserve"> paging. </w:t>
      </w:r>
      <w:r w:rsidR="00CB2940">
        <w:t xml:space="preserve">I have used the </w:t>
      </w:r>
      <w:proofErr w:type="spellStart"/>
      <w:r w:rsidR="00CB2940" w:rsidRPr="00CB2940">
        <w:rPr>
          <w:i/>
          <w:iCs/>
        </w:rPr>
        <w:t>IntersectionObserver</w:t>
      </w:r>
      <w:proofErr w:type="spellEnd"/>
      <w:r w:rsidR="00CB2940" w:rsidRPr="00CB2940">
        <w:rPr>
          <w:i/>
          <w:iCs/>
        </w:rPr>
        <w:t xml:space="preserve"> API</w:t>
      </w:r>
      <w:r w:rsidR="00CB2940">
        <w:t xml:space="preserve"> to implement</w:t>
      </w:r>
      <w:r w:rsidR="00CB2940">
        <w:t xml:space="preserve"> an “infinite-scroll” like system</w:t>
      </w:r>
      <w:r w:rsidR="00CB2940">
        <w:t xml:space="preserve">. The last row of the results is observed and when it comes into view completely a callback is triggered. The results are drawn dynamically using the </w:t>
      </w:r>
      <w:r w:rsidR="00CB2940" w:rsidRPr="00501EE4">
        <w:rPr>
          <w:i/>
          <w:iCs/>
        </w:rPr>
        <w:t>DOM API</w:t>
      </w:r>
      <w:r w:rsidR="00CB2940">
        <w:t xml:space="preserve">, and the </w:t>
      </w:r>
      <w:r w:rsidR="00CB2940">
        <w:t>drawing</w:t>
      </w:r>
      <w:r w:rsidR="00CB2940">
        <w:t xml:space="preserve"> methods are defined in the static/resultsdisplay.js resource.</w:t>
      </w:r>
    </w:p>
    <w:p w14:paraId="2C9753E2" w14:textId="571042DD" w:rsidR="00501EE4" w:rsidRDefault="00501EE4" w:rsidP="00501EE4">
      <w:pPr>
        <w:pStyle w:val="Text"/>
        <w:ind w:right="720"/>
        <w:jc w:val="both"/>
      </w:pPr>
    </w:p>
    <w:p w14:paraId="25E1EE74" w14:textId="5E0561ED" w:rsidR="00501EE4" w:rsidRDefault="00501EE4" w:rsidP="00501EE4">
      <w:pPr>
        <w:pStyle w:val="Heading5"/>
        <w:numPr>
          <w:ilvl w:val="0"/>
          <w:numId w:val="8"/>
        </w:numPr>
        <w:ind w:left="357" w:hanging="357"/>
        <w:jc w:val="center"/>
      </w:pPr>
      <w:r>
        <w:t>Configuration and execution</w:t>
      </w:r>
    </w:p>
    <w:p w14:paraId="6E158D9D" w14:textId="4BE6AA6F" w:rsidR="00501EE4" w:rsidRDefault="00501EE4" w:rsidP="00501EE4"/>
    <w:p w14:paraId="6B254701" w14:textId="77777777" w:rsidR="00501EE4" w:rsidRPr="00501EE4" w:rsidRDefault="00501EE4" w:rsidP="00501EE4"/>
    <w:p w14:paraId="40433A59" w14:textId="764423FD" w:rsidR="00501EE4" w:rsidRDefault="00501EE4" w:rsidP="00501EE4">
      <w:pPr>
        <w:pStyle w:val="Text"/>
        <w:ind w:left="720" w:right="720" w:firstLine="720"/>
        <w:jc w:val="both"/>
      </w:pPr>
      <w:r>
        <w:t xml:space="preserve">The configuration settings are contained in the </w:t>
      </w:r>
      <w:r w:rsidRPr="00501EE4">
        <w:rPr>
          <w:i/>
          <w:iCs/>
        </w:rPr>
        <w:t>config.py</w:t>
      </w:r>
      <w:r>
        <w:t xml:space="preserve"> module. The only important setting here is the ENGINE_CONFIG, which contains the path to the config file that is necessary for </w:t>
      </w:r>
      <w:r w:rsidRPr="00501EE4">
        <w:rPr>
          <w:rFonts w:ascii="Consolas" w:hAnsi="Consolas"/>
          <w:noProof/>
          <w:color w:val="7030A0"/>
        </w:rPr>
        <w:t>SearchEngine</w:t>
      </w:r>
      <w:r>
        <w:t xml:space="preserve"> initialization. The contents of that config file are explained earlier in this document.</w:t>
      </w:r>
    </w:p>
    <w:p w14:paraId="2F25A649" w14:textId="5268FE48" w:rsidR="00501EE4" w:rsidRDefault="00501EE4" w:rsidP="00501EE4">
      <w:pPr>
        <w:pStyle w:val="Text"/>
        <w:ind w:left="720" w:right="720" w:firstLine="720"/>
        <w:jc w:val="both"/>
      </w:pPr>
    </w:p>
    <w:p w14:paraId="20F0001A" w14:textId="604756BD" w:rsidR="00501EE4" w:rsidRDefault="00A6487B" w:rsidP="00501EE4">
      <w:pPr>
        <w:pStyle w:val="Text"/>
        <w:ind w:left="720" w:right="720" w:firstLine="720"/>
        <w:jc w:val="both"/>
      </w:pPr>
      <w:r>
        <w:t>The modules that are necessary for the execution of this interface are:</w:t>
      </w:r>
    </w:p>
    <w:p w14:paraId="2BD76D7F" w14:textId="10539FCF" w:rsidR="00A6487B" w:rsidRDefault="00A6487B" w:rsidP="00A6487B">
      <w:pPr>
        <w:pStyle w:val="Text"/>
        <w:numPr>
          <w:ilvl w:val="0"/>
          <w:numId w:val="11"/>
        </w:numPr>
        <w:ind w:right="720"/>
        <w:jc w:val="both"/>
      </w:pPr>
      <w:r>
        <w:t>flask</w:t>
      </w:r>
    </w:p>
    <w:p w14:paraId="68975D2C" w14:textId="0CB72918" w:rsidR="00A6487B" w:rsidRDefault="00A6487B" w:rsidP="00A6487B">
      <w:pPr>
        <w:pStyle w:val="Text"/>
        <w:numPr>
          <w:ilvl w:val="0"/>
          <w:numId w:val="11"/>
        </w:numPr>
        <w:ind w:right="720"/>
        <w:jc w:val="both"/>
      </w:pPr>
      <w:r>
        <w:t>flask-wtf</w:t>
      </w:r>
    </w:p>
    <w:p w14:paraId="69B02D99" w14:textId="2EDF2036" w:rsidR="00A6487B" w:rsidRDefault="00A6487B" w:rsidP="00A6487B">
      <w:pPr>
        <w:pStyle w:val="Text"/>
        <w:numPr>
          <w:ilvl w:val="0"/>
          <w:numId w:val="11"/>
        </w:numPr>
        <w:ind w:right="720"/>
        <w:jc w:val="both"/>
      </w:pPr>
      <w:r>
        <w:t>flask-bootstrap</w:t>
      </w:r>
    </w:p>
    <w:p w14:paraId="40E393C7" w14:textId="75A9232A" w:rsidR="00A6487B" w:rsidRDefault="00A6487B" w:rsidP="00A6487B">
      <w:pPr>
        <w:pStyle w:val="Text"/>
        <w:ind w:right="720"/>
        <w:jc w:val="both"/>
      </w:pPr>
    </w:p>
    <w:p w14:paraId="74B6F558" w14:textId="5E16D946" w:rsidR="00A6487B" w:rsidRDefault="000653D7" w:rsidP="00A6487B">
      <w:pPr>
        <w:pStyle w:val="Text"/>
        <w:ind w:left="720" w:right="720" w:firstLine="720"/>
        <w:jc w:val="both"/>
      </w:pPr>
      <w:r>
        <w:t xml:space="preserve">I have written a couple of batch scripts to initialize a </w:t>
      </w:r>
      <w:proofErr w:type="spellStart"/>
      <w:r w:rsidRPr="000653D7">
        <w:rPr>
          <w:i/>
          <w:iCs/>
        </w:rPr>
        <w:t>virtualenv</w:t>
      </w:r>
      <w:proofErr w:type="spellEnd"/>
      <w:r>
        <w:t xml:space="preserve"> and install the necessary packages and then run the server. The scripts are:</w:t>
      </w:r>
    </w:p>
    <w:p w14:paraId="75303DE2" w14:textId="78BB884A" w:rsidR="000653D7" w:rsidRDefault="000653D7" w:rsidP="000653D7">
      <w:pPr>
        <w:pStyle w:val="Text"/>
        <w:numPr>
          <w:ilvl w:val="0"/>
          <w:numId w:val="12"/>
        </w:numPr>
        <w:ind w:right="720"/>
        <w:jc w:val="both"/>
      </w:pPr>
      <w:r>
        <w:t>init.bat – This only needs to be run once</w:t>
      </w:r>
    </w:p>
    <w:p w14:paraId="72864C29" w14:textId="209015DA" w:rsidR="000653D7" w:rsidRDefault="000653D7" w:rsidP="000653D7">
      <w:pPr>
        <w:pStyle w:val="Text"/>
        <w:numPr>
          <w:ilvl w:val="0"/>
          <w:numId w:val="12"/>
        </w:numPr>
        <w:ind w:right="720"/>
        <w:jc w:val="both"/>
      </w:pPr>
      <w:r>
        <w:t>start.bat – Running this script hosts the server on the localhost</w:t>
      </w:r>
    </w:p>
    <w:p w14:paraId="52A300F2" w14:textId="6573FB7B" w:rsidR="000653D7" w:rsidRPr="001C4188" w:rsidRDefault="000653D7" w:rsidP="001C4188">
      <w:pPr>
        <w:pStyle w:val="Text"/>
        <w:ind w:left="720" w:right="720" w:firstLine="720"/>
        <w:jc w:val="both"/>
      </w:pPr>
      <w:r>
        <w:t xml:space="preserve">The scripts should be run in Command Prompt using the following command: </w:t>
      </w:r>
      <w:proofErr w:type="spellStart"/>
      <w:r w:rsidRPr="001C4188">
        <w:rPr>
          <w:i/>
          <w:iCs/>
        </w:rPr>
        <w:t>cmd</w:t>
      </w:r>
      <w:proofErr w:type="spellEnd"/>
      <w:r w:rsidRPr="001C4188">
        <w:rPr>
          <w:i/>
          <w:iCs/>
        </w:rPr>
        <w:t xml:space="preserve"> /k &lt;</w:t>
      </w:r>
      <w:proofErr w:type="spellStart"/>
      <w:r w:rsidRPr="001C4188">
        <w:rPr>
          <w:i/>
          <w:iCs/>
        </w:rPr>
        <w:t>nameofthescript</w:t>
      </w:r>
      <w:proofErr w:type="spellEnd"/>
      <w:r w:rsidRPr="001C4188">
        <w:rPr>
          <w:i/>
          <w:iCs/>
        </w:rPr>
        <w:t>&gt;</w:t>
      </w:r>
    </w:p>
    <w:p w14:paraId="7E924F0F" w14:textId="32BCD385" w:rsidR="000653D7" w:rsidRDefault="000653D7" w:rsidP="000653D7">
      <w:pPr>
        <w:pStyle w:val="Text"/>
        <w:ind w:right="720"/>
        <w:jc w:val="both"/>
      </w:pPr>
    </w:p>
    <w:p w14:paraId="4BA52E8C" w14:textId="77777777" w:rsidR="006D7901" w:rsidRPr="006D7901" w:rsidRDefault="001C4188" w:rsidP="001C4188">
      <w:pPr>
        <w:pStyle w:val="Heading5"/>
        <w:numPr>
          <w:ilvl w:val="0"/>
          <w:numId w:val="13"/>
        </w:numPr>
        <w:jc w:val="center"/>
        <w:rPr>
          <w:i/>
          <w:iCs/>
        </w:rPr>
      </w:pPr>
      <w:r w:rsidRPr="004909D9">
        <w:drawing>
          <wp:anchor distT="0" distB="0" distL="114300" distR="114300" simplePos="0" relativeHeight="251751424" behindDoc="1" locked="0" layoutInCell="1" allowOverlap="1" wp14:anchorId="4D0685C0" wp14:editId="0E4606FF">
            <wp:simplePos x="0" y="0"/>
            <wp:positionH relativeFrom="margin">
              <wp:posOffset>0</wp:posOffset>
            </wp:positionH>
            <wp:positionV relativeFrom="margin">
              <wp:posOffset>201930</wp:posOffset>
            </wp:positionV>
            <wp:extent cx="6858000" cy="9144000"/>
            <wp:effectExtent l="0" t="0" r="0" b="0"/>
            <wp:wrapNone/>
            <wp:docPr id="16" name="Picture 1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1.png"/>
                    <pic:cNvPicPr/>
                  </pic:nvPicPr>
                  <pic:blipFill>
                    <a:blip r:embed="rId11" cstate="print">
                      <a:alphaModFix amt="20000"/>
                      <a:extLst>
                        <a:ext uri="{28A0092B-C50C-407E-A947-70E740481C1C}">
                          <a14:useLocalDpi xmlns:a14="http://schemas.microsoft.com/office/drawing/2010/main" val="0"/>
                        </a:ext>
                      </a:extLst>
                    </a:blip>
                    <a:stretch>
                      <a:fillRect/>
                    </a:stretch>
                  </pic:blipFill>
                  <pic:spPr>
                    <a:xfrm>
                      <a:off x="0" y="0"/>
                      <a:ext cx="6858000" cy="9144000"/>
                    </a:xfrm>
                    <a:prstGeom prst="rect">
                      <a:avLst/>
                    </a:prstGeom>
                  </pic:spPr>
                </pic:pic>
              </a:graphicData>
            </a:graphic>
            <wp14:sizeRelH relativeFrom="page">
              <wp14:pctWidth>0</wp14:pctWidth>
            </wp14:sizeRelH>
            <wp14:sizeRelV relativeFrom="page">
              <wp14:pctHeight>0</wp14:pctHeight>
            </wp14:sizeRelV>
          </wp:anchor>
        </w:drawing>
      </w:r>
      <w:r>
        <w:t>Web interface screenshots</w:t>
      </w:r>
    </w:p>
    <w:p w14:paraId="27D85AD6" w14:textId="77777777" w:rsidR="006D7901" w:rsidRDefault="006D7901" w:rsidP="006D7901">
      <w:pPr>
        <w:pStyle w:val="Heading5"/>
        <w:jc w:val="center"/>
      </w:pPr>
    </w:p>
    <w:p w14:paraId="78F3B48E" w14:textId="77777777" w:rsidR="006D7901" w:rsidRDefault="006D7901" w:rsidP="006D7901">
      <w:pPr>
        <w:pStyle w:val="Heading5"/>
        <w:jc w:val="center"/>
        <w:rPr>
          <w:i/>
          <w:iCs/>
        </w:rPr>
      </w:pPr>
      <w:r>
        <w:rPr>
          <w:i/>
          <w:iCs/>
          <w:noProof/>
        </w:rPr>
        <w:drawing>
          <wp:anchor distT="0" distB="0" distL="114300" distR="114300" simplePos="0" relativeHeight="251752448" behindDoc="1" locked="0" layoutInCell="1" allowOverlap="1" wp14:anchorId="6FE17EAB" wp14:editId="1F3196E8">
            <wp:simplePos x="0" y="0"/>
            <wp:positionH relativeFrom="column">
              <wp:posOffset>922020</wp:posOffset>
            </wp:positionH>
            <wp:positionV relativeFrom="paragraph">
              <wp:posOffset>154305</wp:posOffset>
            </wp:positionV>
            <wp:extent cx="5311140" cy="2707640"/>
            <wp:effectExtent l="0" t="0" r="3810" b="0"/>
            <wp:wrapTight wrapText="bothSides">
              <wp:wrapPolygon edited="0">
                <wp:start x="0" y="0"/>
                <wp:lineTo x="0" y="21428"/>
                <wp:lineTo x="21538" y="21428"/>
                <wp:lineTo x="21538" y="0"/>
                <wp:lineTo x="0" y="0"/>
              </wp:wrapPolygon>
            </wp:wrapTight>
            <wp:docPr id="17" name="Picture 1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Welcome.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311140" cy="2707640"/>
                    </a:xfrm>
                    <a:prstGeom prst="rect">
                      <a:avLst/>
                    </a:prstGeom>
                  </pic:spPr>
                </pic:pic>
              </a:graphicData>
            </a:graphic>
            <wp14:sizeRelH relativeFrom="margin">
              <wp14:pctWidth>0</wp14:pctWidth>
            </wp14:sizeRelH>
            <wp14:sizeRelV relativeFrom="margin">
              <wp14:pctHeight>0</wp14:pctHeight>
            </wp14:sizeRelV>
          </wp:anchor>
        </w:drawing>
      </w:r>
    </w:p>
    <w:p w14:paraId="003FF759" w14:textId="20B9D73E" w:rsidR="006D7901" w:rsidRDefault="006D7901" w:rsidP="006D7901">
      <w:pPr>
        <w:pStyle w:val="Text"/>
        <w:ind w:left="720" w:right="720" w:firstLine="720"/>
        <w:jc w:val="center"/>
        <w:rPr>
          <w:i/>
          <w:iCs/>
        </w:rPr>
      </w:pPr>
      <w:r>
        <w:rPr>
          <w:i/>
          <w:iCs/>
        </w:rPr>
        <w:t xml:space="preserve">Figure </w:t>
      </w:r>
      <w:r>
        <w:rPr>
          <w:i/>
          <w:iCs/>
        </w:rPr>
        <w:t>4</w:t>
      </w:r>
      <w:r>
        <w:rPr>
          <w:i/>
          <w:iCs/>
        </w:rPr>
        <w:t>.</w:t>
      </w:r>
      <w:r>
        <w:rPr>
          <w:i/>
          <w:iCs/>
        </w:rPr>
        <w:t>0</w:t>
      </w:r>
      <w:r>
        <w:rPr>
          <w:i/>
          <w:iCs/>
        </w:rPr>
        <w:t xml:space="preserve"> – </w:t>
      </w:r>
      <w:r>
        <w:rPr>
          <w:i/>
          <w:iCs/>
        </w:rPr>
        <w:t>Welcome screen</w:t>
      </w:r>
    </w:p>
    <w:p w14:paraId="3C7F2769" w14:textId="057A39DE" w:rsidR="006D7901" w:rsidRDefault="006D7901" w:rsidP="006D7901">
      <w:pPr>
        <w:pStyle w:val="Text"/>
        <w:ind w:left="720" w:right="720" w:firstLine="720"/>
        <w:jc w:val="center"/>
        <w:rPr>
          <w:i/>
          <w:iCs/>
        </w:rPr>
      </w:pPr>
      <w:r>
        <w:rPr>
          <w:i/>
          <w:iCs/>
          <w:noProof/>
        </w:rPr>
        <w:drawing>
          <wp:anchor distT="0" distB="0" distL="114300" distR="114300" simplePos="0" relativeHeight="251753472" behindDoc="1" locked="0" layoutInCell="1" allowOverlap="1" wp14:anchorId="08F33F67" wp14:editId="6BDFE0A3">
            <wp:simplePos x="0" y="0"/>
            <wp:positionH relativeFrom="column">
              <wp:posOffset>1097280</wp:posOffset>
            </wp:positionH>
            <wp:positionV relativeFrom="paragraph">
              <wp:posOffset>201930</wp:posOffset>
            </wp:positionV>
            <wp:extent cx="4907280" cy="2656840"/>
            <wp:effectExtent l="0" t="0" r="7620" b="0"/>
            <wp:wrapTight wrapText="bothSides">
              <wp:wrapPolygon edited="0">
                <wp:start x="0" y="0"/>
                <wp:lineTo x="0" y="21373"/>
                <wp:lineTo x="21550" y="21373"/>
                <wp:lineTo x="21550" y="0"/>
                <wp:lineTo x="0" y="0"/>
              </wp:wrapPolygon>
            </wp:wrapTight>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WelcomeAdv.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907280" cy="2656840"/>
                    </a:xfrm>
                    <a:prstGeom prst="rect">
                      <a:avLst/>
                    </a:prstGeom>
                  </pic:spPr>
                </pic:pic>
              </a:graphicData>
            </a:graphic>
            <wp14:sizeRelH relativeFrom="margin">
              <wp14:pctWidth>0</wp14:pctWidth>
            </wp14:sizeRelH>
            <wp14:sizeRelV relativeFrom="margin">
              <wp14:pctHeight>0</wp14:pctHeight>
            </wp14:sizeRelV>
          </wp:anchor>
        </w:drawing>
      </w:r>
    </w:p>
    <w:p w14:paraId="27AD1F40" w14:textId="198A6ADC" w:rsidR="006D7901" w:rsidRDefault="006D7901" w:rsidP="006D7901">
      <w:pPr>
        <w:pStyle w:val="Text"/>
        <w:ind w:left="720" w:right="720" w:firstLine="720"/>
        <w:jc w:val="center"/>
        <w:rPr>
          <w:i/>
          <w:iCs/>
        </w:rPr>
      </w:pPr>
    </w:p>
    <w:p w14:paraId="6E323BC8" w14:textId="0C7DC3C1" w:rsidR="006D7901" w:rsidRDefault="006D7901" w:rsidP="006D7901">
      <w:pPr>
        <w:pStyle w:val="Text"/>
        <w:ind w:left="720" w:right="720" w:firstLine="720"/>
        <w:jc w:val="center"/>
        <w:rPr>
          <w:i/>
          <w:iCs/>
        </w:rPr>
      </w:pPr>
    </w:p>
    <w:p w14:paraId="4FCB729E" w14:textId="4AF8F762" w:rsidR="006D7901" w:rsidRDefault="006D7901" w:rsidP="006D7901">
      <w:pPr>
        <w:pStyle w:val="Text"/>
        <w:ind w:left="720" w:right="720" w:firstLine="720"/>
        <w:jc w:val="center"/>
        <w:rPr>
          <w:i/>
          <w:iCs/>
        </w:rPr>
      </w:pPr>
    </w:p>
    <w:p w14:paraId="4C37383A" w14:textId="7D74E9CD" w:rsidR="006D7901" w:rsidRDefault="006D7901" w:rsidP="006D7901">
      <w:pPr>
        <w:pStyle w:val="Text"/>
        <w:ind w:left="720" w:right="720" w:firstLine="720"/>
        <w:jc w:val="center"/>
        <w:rPr>
          <w:i/>
          <w:iCs/>
        </w:rPr>
      </w:pPr>
    </w:p>
    <w:p w14:paraId="093A4A6C" w14:textId="1C45C8E9" w:rsidR="006D7901" w:rsidRDefault="006D7901" w:rsidP="006D7901">
      <w:pPr>
        <w:pStyle w:val="Text"/>
        <w:ind w:left="720" w:right="720" w:firstLine="720"/>
        <w:jc w:val="center"/>
        <w:rPr>
          <w:i/>
          <w:iCs/>
        </w:rPr>
      </w:pPr>
    </w:p>
    <w:p w14:paraId="3C39448C" w14:textId="7C0787A5" w:rsidR="006D7901" w:rsidRDefault="006D7901" w:rsidP="006D7901">
      <w:pPr>
        <w:pStyle w:val="Text"/>
        <w:ind w:left="720" w:right="720" w:firstLine="720"/>
        <w:jc w:val="center"/>
        <w:rPr>
          <w:i/>
          <w:iCs/>
        </w:rPr>
      </w:pPr>
    </w:p>
    <w:p w14:paraId="47EBCE82" w14:textId="3C5E3DF3" w:rsidR="006D7901" w:rsidRDefault="006D7901" w:rsidP="006D7901">
      <w:pPr>
        <w:pStyle w:val="Text"/>
        <w:ind w:left="720" w:right="720" w:firstLine="720"/>
        <w:jc w:val="center"/>
        <w:rPr>
          <w:i/>
          <w:iCs/>
        </w:rPr>
      </w:pPr>
    </w:p>
    <w:p w14:paraId="067B5C43" w14:textId="458F26AB" w:rsidR="006D7901" w:rsidRDefault="006D7901" w:rsidP="006D7901">
      <w:pPr>
        <w:pStyle w:val="Text"/>
        <w:ind w:left="720" w:right="720" w:firstLine="720"/>
        <w:jc w:val="center"/>
        <w:rPr>
          <w:i/>
          <w:iCs/>
        </w:rPr>
      </w:pPr>
    </w:p>
    <w:p w14:paraId="1FCB4E08" w14:textId="557D4F90" w:rsidR="006D7901" w:rsidRDefault="006D7901" w:rsidP="006D7901">
      <w:pPr>
        <w:pStyle w:val="Text"/>
        <w:ind w:left="720" w:right="720" w:firstLine="720"/>
        <w:jc w:val="center"/>
        <w:rPr>
          <w:i/>
          <w:iCs/>
        </w:rPr>
      </w:pPr>
    </w:p>
    <w:p w14:paraId="43622C2B" w14:textId="284533D5" w:rsidR="006D7901" w:rsidRDefault="006D7901" w:rsidP="006D7901">
      <w:pPr>
        <w:pStyle w:val="Text"/>
        <w:ind w:left="720" w:right="720" w:firstLine="720"/>
        <w:jc w:val="center"/>
        <w:rPr>
          <w:i/>
          <w:iCs/>
        </w:rPr>
      </w:pPr>
    </w:p>
    <w:p w14:paraId="01E22D6D" w14:textId="5CF5672B" w:rsidR="006D7901" w:rsidRDefault="006D7901" w:rsidP="006D7901">
      <w:pPr>
        <w:pStyle w:val="Text"/>
        <w:ind w:left="720" w:right="720" w:firstLine="720"/>
        <w:jc w:val="center"/>
        <w:rPr>
          <w:i/>
          <w:iCs/>
        </w:rPr>
      </w:pPr>
    </w:p>
    <w:p w14:paraId="4D83BBC8" w14:textId="51C7CC5C" w:rsidR="006D7901" w:rsidRDefault="006D7901" w:rsidP="006D7901">
      <w:pPr>
        <w:pStyle w:val="Text"/>
        <w:ind w:left="720" w:right="720" w:firstLine="720"/>
        <w:jc w:val="center"/>
        <w:rPr>
          <w:i/>
          <w:iCs/>
        </w:rPr>
      </w:pPr>
    </w:p>
    <w:p w14:paraId="542936BC" w14:textId="05687AE8" w:rsidR="006D7901" w:rsidRDefault="006D7901" w:rsidP="006D7901">
      <w:pPr>
        <w:pStyle w:val="Text"/>
        <w:ind w:left="720" w:right="720" w:firstLine="720"/>
        <w:jc w:val="center"/>
        <w:rPr>
          <w:i/>
          <w:iCs/>
        </w:rPr>
      </w:pPr>
      <w:r>
        <w:rPr>
          <w:i/>
          <w:iCs/>
        </w:rPr>
        <w:t>Figure 4.</w:t>
      </w:r>
      <w:r>
        <w:rPr>
          <w:i/>
          <w:iCs/>
        </w:rPr>
        <w:t>1</w:t>
      </w:r>
      <w:r>
        <w:rPr>
          <w:i/>
          <w:iCs/>
        </w:rPr>
        <w:t xml:space="preserve"> – Welcome screen</w:t>
      </w:r>
      <w:r>
        <w:rPr>
          <w:i/>
          <w:iCs/>
        </w:rPr>
        <w:t xml:space="preserve"> with advanced search options open</w:t>
      </w:r>
    </w:p>
    <w:p w14:paraId="41DF41B9" w14:textId="2CE93DD6" w:rsidR="006D7901" w:rsidRDefault="006D7901" w:rsidP="006D7901">
      <w:pPr>
        <w:pStyle w:val="Text"/>
        <w:ind w:left="720" w:right="720" w:firstLine="720"/>
        <w:jc w:val="center"/>
        <w:rPr>
          <w:i/>
          <w:iCs/>
        </w:rPr>
      </w:pPr>
    </w:p>
    <w:p w14:paraId="0AF5F63D" w14:textId="12DFD2AF" w:rsidR="006D7901" w:rsidRDefault="006D7901" w:rsidP="006D7901">
      <w:pPr>
        <w:pStyle w:val="Text"/>
        <w:ind w:left="720" w:right="720" w:firstLine="720"/>
        <w:jc w:val="center"/>
        <w:rPr>
          <w:i/>
          <w:iCs/>
        </w:rPr>
      </w:pPr>
      <w:r w:rsidRPr="004909D9">
        <w:rPr>
          <w:noProof/>
          <w:lang w:eastAsia="en-AU"/>
        </w:rPr>
        <w:lastRenderedPageBreak/>
        <w:drawing>
          <wp:anchor distT="0" distB="0" distL="114300" distR="114300" simplePos="0" relativeHeight="251755520" behindDoc="1" locked="0" layoutInCell="1" allowOverlap="1" wp14:anchorId="2FA24C8E" wp14:editId="005FBA48">
            <wp:simplePos x="0" y="0"/>
            <wp:positionH relativeFrom="margin">
              <wp:posOffset>0</wp:posOffset>
            </wp:positionH>
            <wp:positionV relativeFrom="margin">
              <wp:posOffset>0</wp:posOffset>
            </wp:positionV>
            <wp:extent cx="6858000" cy="9144000"/>
            <wp:effectExtent l="0" t="0" r="0" b="0"/>
            <wp:wrapNone/>
            <wp:docPr id="30" name="Picture 30">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1.png"/>
                    <pic:cNvPicPr/>
                  </pic:nvPicPr>
                  <pic:blipFill>
                    <a:blip r:embed="rId11" cstate="print">
                      <a:alphaModFix amt="20000"/>
                      <a:extLst>
                        <a:ext uri="{28A0092B-C50C-407E-A947-70E740481C1C}">
                          <a14:useLocalDpi xmlns:a14="http://schemas.microsoft.com/office/drawing/2010/main" val="0"/>
                        </a:ext>
                      </a:extLst>
                    </a:blip>
                    <a:stretch>
                      <a:fillRect/>
                    </a:stretch>
                  </pic:blipFill>
                  <pic:spPr>
                    <a:xfrm>
                      <a:off x="0" y="0"/>
                      <a:ext cx="6858000" cy="9144000"/>
                    </a:xfrm>
                    <a:prstGeom prst="rect">
                      <a:avLst/>
                    </a:prstGeom>
                  </pic:spPr>
                </pic:pic>
              </a:graphicData>
            </a:graphic>
            <wp14:sizeRelH relativeFrom="page">
              <wp14:pctWidth>0</wp14:pctWidth>
            </wp14:sizeRelH>
            <wp14:sizeRelV relativeFrom="page">
              <wp14:pctHeight>0</wp14:pctHeight>
            </wp14:sizeRelV>
          </wp:anchor>
        </w:drawing>
      </w:r>
      <w:r>
        <w:rPr>
          <w:i/>
          <w:iCs/>
          <w:noProof/>
        </w:rPr>
        <w:drawing>
          <wp:inline distT="0" distB="0" distL="0" distR="0" wp14:anchorId="08242865" wp14:editId="49F3674D">
            <wp:extent cx="5277827" cy="2850515"/>
            <wp:effectExtent l="0" t="0" r="0" b="6985"/>
            <wp:docPr id="19" name="Picture 1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Results.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282022" cy="2852781"/>
                    </a:xfrm>
                    <a:prstGeom prst="rect">
                      <a:avLst/>
                    </a:prstGeom>
                  </pic:spPr>
                </pic:pic>
              </a:graphicData>
            </a:graphic>
          </wp:inline>
        </w:drawing>
      </w:r>
    </w:p>
    <w:p w14:paraId="78F7C40E" w14:textId="77777777" w:rsidR="006D7901" w:rsidRDefault="006D7901" w:rsidP="006D7901">
      <w:pPr>
        <w:pStyle w:val="Text"/>
        <w:ind w:left="720" w:right="720" w:firstLine="720"/>
        <w:jc w:val="center"/>
        <w:rPr>
          <w:i/>
          <w:iCs/>
        </w:rPr>
      </w:pPr>
    </w:p>
    <w:p w14:paraId="6ECA997A" w14:textId="6F653B0D" w:rsidR="006D7901" w:rsidRDefault="006D7901" w:rsidP="006D7901">
      <w:pPr>
        <w:pStyle w:val="Text"/>
        <w:ind w:left="720" w:right="720" w:firstLine="720"/>
        <w:jc w:val="center"/>
        <w:rPr>
          <w:i/>
          <w:iCs/>
        </w:rPr>
      </w:pPr>
      <w:r>
        <w:rPr>
          <w:i/>
          <w:iCs/>
        </w:rPr>
        <w:t>Figure 4.</w:t>
      </w:r>
      <w:r>
        <w:rPr>
          <w:i/>
          <w:iCs/>
        </w:rPr>
        <w:t>2</w:t>
      </w:r>
      <w:r>
        <w:rPr>
          <w:i/>
          <w:iCs/>
        </w:rPr>
        <w:t xml:space="preserve"> – </w:t>
      </w:r>
      <w:r>
        <w:rPr>
          <w:i/>
          <w:iCs/>
        </w:rPr>
        <w:t>Screen with search results. Each result has a button to open the file in a new tab.</w:t>
      </w:r>
    </w:p>
    <w:p w14:paraId="50CDB415" w14:textId="77777777" w:rsidR="006D7901" w:rsidRDefault="006D7901" w:rsidP="006D7901">
      <w:pPr>
        <w:pStyle w:val="Text"/>
        <w:ind w:left="720" w:right="720" w:firstLine="720"/>
        <w:jc w:val="center"/>
        <w:rPr>
          <w:i/>
          <w:iCs/>
        </w:rPr>
      </w:pPr>
    </w:p>
    <w:p w14:paraId="309A1476" w14:textId="77777777" w:rsidR="006D7901" w:rsidRDefault="006D7901" w:rsidP="006D7901">
      <w:pPr>
        <w:pStyle w:val="Text"/>
        <w:ind w:left="720" w:right="720" w:firstLine="720"/>
        <w:jc w:val="center"/>
        <w:rPr>
          <w:i/>
          <w:iCs/>
        </w:rPr>
      </w:pPr>
      <w:r>
        <w:rPr>
          <w:i/>
          <w:iCs/>
          <w:noProof/>
        </w:rPr>
        <w:drawing>
          <wp:inline distT="0" distB="0" distL="0" distR="0" wp14:anchorId="19AC840F" wp14:editId="3952DB1C">
            <wp:extent cx="5284033" cy="2865120"/>
            <wp:effectExtent l="0" t="0" r="0" b="0"/>
            <wp:docPr id="26"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nfinite scroll.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287923" cy="2867229"/>
                    </a:xfrm>
                    <a:prstGeom prst="rect">
                      <a:avLst/>
                    </a:prstGeom>
                  </pic:spPr>
                </pic:pic>
              </a:graphicData>
            </a:graphic>
          </wp:inline>
        </w:drawing>
      </w:r>
    </w:p>
    <w:p w14:paraId="51024663" w14:textId="77777777" w:rsidR="006D7901" w:rsidRDefault="006D7901" w:rsidP="006D7901">
      <w:pPr>
        <w:pStyle w:val="Text"/>
        <w:ind w:left="720" w:right="720" w:firstLine="720"/>
        <w:jc w:val="center"/>
        <w:rPr>
          <w:i/>
          <w:iCs/>
        </w:rPr>
      </w:pPr>
    </w:p>
    <w:p w14:paraId="5F531316" w14:textId="5B6FE2A4" w:rsidR="006D7901" w:rsidRDefault="006D7901" w:rsidP="006D7901">
      <w:pPr>
        <w:pStyle w:val="Text"/>
        <w:ind w:left="720" w:right="720" w:firstLine="720"/>
        <w:jc w:val="center"/>
        <w:rPr>
          <w:i/>
          <w:iCs/>
        </w:rPr>
      </w:pPr>
      <w:r>
        <w:rPr>
          <w:i/>
          <w:iCs/>
        </w:rPr>
        <w:t>Figure 4.</w:t>
      </w:r>
      <w:r>
        <w:rPr>
          <w:i/>
          <w:iCs/>
        </w:rPr>
        <w:t>3</w:t>
      </w:r>
      <w:r>
        <w:rPr>
          <w:i/>
          <w:iCs/>
        </w:rPr>
        <w:t xml:space="preserve"> – </w:t>
      </w:r>
      <w:r>
        <w:rPr>
          <w:i/>
          <w:iCs/>
        </w:rPr>
        <w:t>Infinite scroll in action</w:t>
      </w:r>
      <w:r>
        <w:rPr>
          <w:i/>
          <w:iCs/>
        </w:rPr>
        <w:t>.</w:t>
      </w:r>
      <w:r>
        <w:rPr>
          <w:i/>
          <w:iCs/>
        </w:rPr>
        <w:t xml:space="preserve"> Next results are fetched as soon as the user scrolls to the bottom of the page.</w:t>
      </w:r>
    </w:p>
    <w:p w14:paraId="62067D61" w14:textId="77777777" w:rsidR="006D7901" w:rsidRDefault="00DF49B7">
      <w:pPr>
        <w:rPr>
          <w:i/>
          <w:iCs/>
        </w:rPr>
      </w:pPr>
      <w:r w:rsidRPr="00DF49B7">
        <w:rPr>
          <w:i/>
          <w:iCs/>
        </w:rPr>
        <w:br w:type="page"/>
      </w:r>
    </w:p>
    <w:p w14:paraId="0B91305C" w14:textId="77777777" w:rsidR="006D7901" w:rsidRDefault="006D7901">
      <w:pPr>
        <w:rPr>
          <w:i/>
          <w:iCs/>
        </w:rPr>
      </w:pPr>
    </w:p>
    <w:p w14:paraId="791214CD" w14:textId="77777777" w:rsidR="006D7901" w:rsidRDefault="006D7901">
      <w:pPr>
        <w:rPr>
          <w:i/>
          <w:iCs/>
        </w:rPr>
      </w:pPr>
    </w:p>
    <w:p w14:paraId="478B55D8" w14:textId="77777777" w:rsidR="006D7901" w:rsidRDefault="006D7901">
      <w:pPr>
        <w:rPr>
          <w:i/>
          <w:iCs/>
        </w:rPr>
      </w:pPr>
    </w:p>
    <w:p w14:paraId="25D75F0E" w14:textId="77777777" w:rsidR="006D7901" w:rsidRDefault="006D7901">
      <w:pPr>
        <w:rPr>
          <w:i/>
          <w:iCs/>
        </w:rPr>
      </w:pPr>
    </w:p>
    <w:p w14:paraId="32FC824C" w14:textId="078D3CC3" w:rsidR="008F2B11" w:rsidRDefault="006D7901" w:rsidP="008F2B11">
      <w:pPr>
        <w:pStyle w:val="Text"/>
        <w:ind w:left="720" w:right="720" w:firstLine="720"/>
        <w:jc w:val="both"/>
      </w:pPr>
      <w:r>
        <w:rPr>
          <w:noProof/>
        </w:rPr>
        <mc:AlternateContent>
          <mc:Choice Requires="wps">
            <w:drawing>
              <wp:anchor distT="45720" distB="45720" distL="114300" distR="114300" simplePos="0" relativeHeight="251759616" behindDoc="0" locked="0" layoutInCell="1" allowOverlap="1" wp14:anchorId="47907F67" wp14:editId="53A35EA1">
                <wp:simplePos x="0" y="0"/>
                <wp:positionH relativeFrom="margin">
                  <wp:align>center</wp:align>
                </wp:positionH>
                <wp:positionV relativeFrom="margin">
                  <wp:posOffset>106680</wp:posOffset>
                </wp:positionV>
                <wp:extent cx="2903220" cy="318135"/>
                <wp:effectExtent l="0" t="0" r="11430" b="20955"/>
                <wp:wrapSquare wrapText="bothSides"/>
                <wp:docPr id="2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3220" cy="318135"/>
                        </a:xfrm>
                        <a:prstGeom prst="rect">
                          <a:avLst/>
                        </a:prstGeom>
                        <a:solidFill>
                          <a:srgbClr val="FFFFFF"/>
                        </a:solidFill>
                        <a:ln w="12700">
                          <a:solidFill>
                            <a:schemeClr val="accent1"/>
                          </a:solidFill>
                          <a:miter lim="800000"/>
                          <a:headEnd/>
                          <a:tailEnd/>
                        </a:ln>
                      </wps:spPr>
                      <wps:txbx>
                        <w:txbxContent>
                          <w:p w14:paraId="246729E4" w14:textId="000E062E" w:rsidR="006D7901" w:rsidRPr="00012F75" w:rsidRDefault="008F2B11" w:rsidP="006D7901">
                            <w:pPr>
                              <w:pStyle w:val="Heading4"/>
                            </w:pPr>
                            <w:r>
                              <w:t>Pseudo relevance feedback</w:t>
                            </w:r>
                          </w:p>
                        </w:txbxContent>
                      </wps:txbx>
                      <wps:bodyPr rot="0" vert="horz" wrap="square" lIns="91440" tIns="45720" rIns="91440" bIns="45720" anchor="ctr" anchorCtr="0">
                        <a:spAutoFit/>
                      </wps:bodyPr>
                    </wps:wsp>
                  </a:graphicData>
                </a:graphic>
                <wp14:sizeRelH relativeFrom="margin">
                  <wp14:pctWidth>0</wp14:pctWidth>
                </wp14:sizeRelH>
                <wp14:sizeRelV relativeFrom="margin">
                  <wp14:pctHeight>20000</wp14:pctHeight>
                </wp14:sizeRelV>
              </wp:anchor>
            </w:drawing>
          </mc:Choice>
          <mc:Fallback>
            <w:pict>
              <v:shape w14:anchorId="47907F67" id="_x0000_s1036" type="#_x0000_t202" style="position:absolute;left:0;text-align:left;margin-left:0;margin-top:8.4pt;width:228.6pt;height:25.05pt;z-index:251759616;visibility:visible;mso-wrap-style:square;mso-width-percent:0;mso-height-percent:200;mso-wrap-distance-left:9pt;mso-wrap-distance-top:3.6pt;mso-wrap-distance-right:9pt;mso-wrap-distance-bottom:3.6pt;mso-position-horizontal:center;mso-position-horizontal-relative:margin;mso-position-vertical:absolute;mso-position-vertical-relative:margin;mso-width-percent:0;mso-height-percent:20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" strokecolor="#476166 [3204]" strokeweight="1pt">
                <v:textbox style="mso-fit-shape-to-text:t">
                  <w:txbxContent>
                    <w:p w14:paraId="246729E4" w14:textId="000E062E" w:rsidR="006D7901" w:rsidRPr="00012F75" w:rsidRDefault="008F2B11" w:rsidP="006D7901">
                      <w:pPr>
                        <w:pStyle w:val="Heading4"/>
                      </w:pPr>
                      <w:r>
                        <w:t>Pseudo relevance feedback</w:t>
                      </w:r>
                    </w:p>
                  </w:txbxContent>
                </v:textbox>
                <w10:wrap type="square" anchorx="margin" anchory="margin"/>
              </v:shape>
            </w:pict>
          </mc:Fallback>
        </mc:AlternateContent>
      </w:r>
      <w:r w:rsidR="008F2B11">
        <w:t>Implementation of PRF when searching the index required the addition of several methods and functionalities to some modules. Mainly the following:</w:t>
      </w:r>
    </w:p>
    <w:p w14:paraId="5060B073" w14:textId="2F079FEE" w:rsidR="008F2B11" w:rsidRDefault="008F2B11" w:rsidP="008F2B11">
      <w:pPr>
        <w:pStyle w:val="Text"/>
        <w:numPr>
          <w:ilvl w:val="3"/>
          <w:numId w:val="13"/>
        </w:numPr>
        <w:ind w:right="720"/>
        <w:jc w:val="both"/>
      </w:pPr>
      <w:r>
        <w:t>queryhandling.py</w:t>
      </w:r>
    </w:p>
    <w:p w14:paraId="608A1A90" w14:textId="6D2F6C9C" w:rsidR="008F2B11" w:rsidRDefault="008F2B11" w:rsidP="008F2B11">
      <w:pPr>
        <w:pStyle w:val="Text"/>
        <w:numPr>
          <w:ilvl w:val="3"/>
          <w:numId w:val="13"/>
        </w:numPr>
        <w:ind w:right="720"/>
        <w:jc w:val="both"/>
      </w:pPr>
      <w:r>
        <w:t>similarity.py</w:t>
      </w:r>
    </w:p>
    <w:p w14:paraId="4F669B74" w14:textId="463B6C97" w:rsidR="008F2B11" w:rsidRDefault="008F2B11" w:rsidP="008F2B11">
      <w:pPr>
        <w:pStyle w:val="Text"/>
        <w:numPr>
          <w:ilvl w:val="3"/>
          <w:numId w:val="13"/>
        </w:numPr>
        <w:ind w:right="720"/>
        <w:jc w:val="both"/>
      </w:pPr>
      <w:r>
        <w:t>indexing.py</w:t>
      </w:r>
    </w:p>
    <w:p w14:paraId="5C22787D" w14:textId="1223BFFB" w:rsidR="008F2B11" w:rsidRDefault="008F2B11" w:rsidP="008F2B11">
      <w:pPr>
        <w:pStyle w:val="Text"/>
        <w:ind w:right="720"/>
        <w:jc w:val="both"/>
      </w:pPr>
    </w:p>
    <w:p w14:paraId="0088AD4B" w14:textId="234A5855" w:rsidR="008F2B11" w:rsidRDefault="008F2B11" w:rsidP="008F2B11">
      <w:pPr>
        <w:pStyle w:val="Text"/>
        <w:ind w:left="720" w:right="720" w:firstLine="720"/>
        <w:jc w:val="both"/>
      </w:pPr>
      <w:r>
        <w:t xml:space="preserve">PRF is implemented as a rerun of the similarity search with added word tokens. We add N (default is 5) most common words from M (default is 5) files with the highest similarity value. To make this modification performant, I added a new method within the </w:t>
      </w:r>
      <w:proofErr w:type="spellStart"/>
      <w:r w:rsidRPr="007E7E14">
        <w:rPr>
          <w:rFonts w:ascii="Consolas" w:hAnsi="Consolas"/>
          <w:noProof/>
          <w:color w:val="7030A0"/>
        </w:rPr>
        <w:t>IndexingData</w:t>
      </w:r>
      <w:proofErr w:type="spellEnd"/>
      <w:r>
        <w:t xml:space="preserve"> class that generates a dictionary that holds pair</w:t>
      </w:r>
      <w:r w:rsidR="007E7E14">
        <w:t>s</w:t>
      </w:r>
      <w:r>
        <w:t xml:space="preserve"> of </w:t>
      </w:r>
      <w:r w:rsidR="007E7E14">
        <w:t xml:space="preserve">a </w:t>
      </w:r>
      <w:proofErr w:type="spellStart"/>
      <w:r w:rsidRPr="007E7E14">
        <w:rPr>
          <w:i/>
          <w:iCs/>
        </w:rPr>
        <w:t>fileid</w:t>
      </w:r>
      <w:proofErr w:type="spellEnd"/>
      <w:r>
        <w:t xml:space="preserve"> and a sorted list of the N most common words for the file with that</w:t>
      </w:r>
      <w:r w:rsidR="007E7E14">
        <w:t xml:space="preserve"> id. This method is called upon initialization of the </w:t>
      </w:r>
      <w:proofErr w:type="spellStart"/>
      <w:r w:rsidR="007E7E14" w:rsidRPr="007E7E14">
        <w:rPr>
          <w:rFonts w:ascii="Consolas" w:hAnsi="Consolas"/>
          <w:noProof/>
          <w:color w:val="7030A0"/>
        </w:rPr>
        <w:t>SimilarityGenerator</w:t>
      </w:r>
      <w:proofErr w:type="spellEnd"/>
      <w:r w:rsidR="007E7E14">
        <w:t xml:space="preserve"> class, which saves the return structure and uses it in PRF expanded searches.</w:t>
      </w:r>
      <w:r>
        <w:t xml:space="preserve"> </w:t>
      </w:r>
      <w:r w:rsidR="007E7E14">
        <w:t xml:space="preserve">I have also added functionalities to the </w:t>
      </w:r>
      <w:r w:rsidR="007E7E14" w:rsidRPr="007E7E14">
        <w:rPr>
          <w:rFonts w:ascii="Consolas" w:hAnsi="Consolas"/>
          <w:noProof/>
          <w:color w:val="7030A0"/>
        </w:rPr>
        <w:t>Query</w:t>
      </w:r>
      <w:r w:rsidR="007E7E14">
        <w:t xml:space="preserve"> and </w:t>
      </w:r>
      <w:proofErr w:type="spellStart"/>
      <w:r w:rsidR="007E7E14" w:rsidRPr="007E7E14">
        <w:rPr>
          <w:rFonts w:ascii="Consolas" w:hAnsi="Consolas"/>
          <w:noProof/>
          <w:color w:val="7030A0"/>
        </w:rPr>
        <w:t>QueryFactory</w:t>
      </w:r>
      <w:proofErr w:type="spellEnd"/>
      <w:r w:rsidR="007E7E14">
        <w:t xml:space="preserve"> classes to allow the addition of tokens through PRF expansion, and the subsequent recalculation of weights. </w:t>
      </w:r>
    </w:p>
    <w:p w14:paraId="72411620" w14:textId="531C56FB" w:rsidR="00D2645A" w:rsidRDefault="00D2645A" w:rsidP="008F2B11">
      <w:pPr>
        <w:pStyle w:val="Text"/>
        <w:ind w:left="720" w:right="720" w:firstLine="720"/>
        <w:jc w:val="both"/>
      </w:pPr>
    </w:p>
    <w:p w14:paraId="13C9CDF0" w14:textId="762B8054" w:rsidR="00D2645A" w:rsidRDefault="00D2645A" w:rsidP="00D2645A">
      <w:pPr>
        <w:pStyle w:val="Text"/>
        <w:ind w:left="720" w:right="720" w:firstLine="720"/>
        <w:jc w:val="center"/>
        <w:rPr>
          <w:i/>
          <w:iCs/>
        </w:rPr>
      </w:pPr>
      <w:r>
        <w:rPr>
          <w:noProof/>
        </w:rPr>
        <w:drawing>
          <wp:anchor distT="0" distB="0" distL="114300" distR="114300" simplePos="0" relativeHeight="251760640" behindDoc="1" locked="0" layoutInCell="1" allowOverlap="1" wp14:anchorId="2FC160D4" wp14:editId="20A51951">
            <wp:simplePos x="0" y="0"/>
            <wp:positionH relativeFrom="column">
              <wp:posOffset>944880</wp:posOffset>
            </wp:positionH>
            <wp:positionV relativeFrom="paragraph">
              <wp:posOffset>249555</wp:posOffset>
            </wp:positionV>
            <wp:extent cx="5317937" cy="2289175"/>
            <wp:effectExtent l="0" t="0" r="0" b="0"/>
            <wp:wrapTight wrapText="bothSides">
              <wp:wrapPolygon edited="0">
                <wp:start x="0" y="0"/>
                <wp:lineTo x="0" y="21390"/>
                <wp:lineTo x="21512" y="21390"/>
                <wp:lineTo x="21512" y="0"/>
                <wp:lineTo x="0" y="0"/>
              </wp:wrapPolygon>
            </wp:wrapTight>
            <wp:docPr id="203" name="Picture 20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simgen.png"/>
                    <pic:cNvPicPr/>
                  </pic:nvPicPr>
                  <pic:blipFill>
                    <a:blip r:embed="rId45">
                      <a:extLst>
                        <a:ext uri="{28A0092B-C50C-407E-A947-70E740481C1C}">
                          <a14:useLocalDpi xmlns:a14="http://schemas.microsoft.com/office/drawing/2010/main" val="0"/>
                        </a:ext>
                      </a:extLst>
                    </a:blip>
                    <a:stretch>
                      <a:fillRect/>
                    </a:stretch>
                  </pic:blipFill>
                  <pic:spPr>
                    <a:xfrm>
                      <a:off x="0" y="0"/>
                      <a:ext cx="5317937" cy="2289175"/>
                    </a:xfrm>
                    <a:prstGeom prst="rect">
                      <a:avLst/>
                    </a:prstGeom>
                  </pic:spPr>
                </pic:pic>
              </a:graphicData>
            </a:graphic>
          </wp:anchor>
        </w:drawing>
      </w:r>
    </w:p>
    <w:p w14:paraId="3C43D9B1" w14:textId="476EE8DF" w:rsidR="00D2645A" w:rsidRDefault="00D2645A" w:rsidP="00D2645A">
      <w:pPr>
        <w:pStyle w:val="Text"/>
        <w:ind w:left="720" w:right="720" w:firstLine="720"/>
        <w:jc w:val="center"/>
        <w:rPr>
          <w:i/>
          <w:iCs/>
        </w:rPr>
      </w:pPr>
      <w:r>
        <w:rPr>
          <w:i/>
          <w:iCs/>
        </w:rPr>
        <w:t xml:space="preserve">Figure </w:t>
      </w:r>
      <w:r>
        <w:rPr>
          <w:i/>
          <w:iCs/>
        </w:rPr>
        <w:t>5.0</w:t>
      </w:r>
      <w:r>
        <w:rPr>
          <w:i/>
          <w:iCs/>
        </w:rPr>
        <w:t xml:space="preserve"> – </w:t>
      </w:r>
      <w:r>
        <w:rPr>
          <w:i/>
          <w:iCs/>
        </w:rPr>
        <w:t xml:space="preserve">Method in the </w:t>
      </w:r>
      <w:proofErr w:type="spellStart"/>
      <w:r w:rsidRPr="00D2645A">
        <w:rPr>
          <w:rFonts w:ascii="Consolas" w:hAnsi="Consolas"/>
          <w:i/>
          <w:iCs/>
          <w:noProof/>
          <w:color w:val="7030A0"/>
        </w:rPr>
        <w:t>SimilarityGenerator</w:t>
      </w:r>
      <w:proofErr w:type="spellEnd"/>
      <w:r>
        <w:rPr>
          <w:i/>
          <w:iCs/>
        </w:rPr>
        <w:t xml:space="preserve"> class that contains the main PRF logic.</w:t>
      </w:r>
    </w:p>
    <w:p w14:paraId="34185DE6" w14:textId="55731D9C" w:rsidR="00D2645A" w:rsidRDefault="00D2645A" w:rsidP="008F2B11">
      <w:pPr>
        <w:pStyle w:val="Text"/>
        <w:ind w:left="720" w:right="720" w:firstLine="720"/>
        <w:jc w:val="both"/>
      </w:pPr>
    </w:p>
    <w:p w14:paraId="455C260C" w14:textId="52AC418F" w:rsidR="00D2645A" w:rsidRDefault="00D2645A" w:rsidP="008F2B11">
      <w:pPr>
        <w:pStyle w:val="Text"/>
        <w:ind w:left="720" w:right="720" w:firstLine="720"/>
        <w:jc w:val="both"/>
      </w:pPr>
    </w:p>
    <w:p w14:paraId="6AFA6126" w14:textId="1C1F7341" w:rsidR="006D7901" w:rsidRDefault="006D7901">
      <w:pPr>
        <w:rPr>
          <w:i/>
          <w:iCs/>
          <w:sz w:val="28"/>
          <w:szCs w:val="28"/>
        </w:rPr>
      </w:pPr>
      <w:r>
        <w:rPr>
          <w:i/>
          <w:iCs/>
        </w:rPr>
        <w:br w:type="page"/>
      </w:r>
      <w:r w:rsidRPr="004909D9">
        <w:rPr>
          <w:noProof/>
          <w:lang w:eastAsia="en-AU"/>
        </w:rPr>
        <w:drawing>
          <wp:anchor distT="0" distB="0" distL="114300" distR="114300" simplePos="0" relativeHeight="251757568" behindDoc="1" locked="0" layoutInCell="1" allowOverlap="1" wp14:anchorId="77740ECF" wp14:editId="3A6925AB">
            <wp:simplePos x="0" y="0"/>
            <wp:positionH relativeFrom="margin">
              <wp:posOffset>0</wp:posOffset>
            </wp:positionH>
            <wp:positionV relativeFrom="margin">
              <wp:posOffset>0</wp:posOffset>
            </wp:positionV>
            <wp:extent cx="6858000" cy="9144000"/>
            <wp:effectExtent l="0" t="0" r="0" b="0"/>
            <wp:wrapNone/>
            <wp:docPr id="43" name="Picture 4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1.png"/>
                    <pic:cNvPicPr/>
                  </pic:nvPicPr>
                  <pic:blipFill>
                    <a:blip r:embed="rId11" cstate="print">
                      <a:alphaModFix amt="20000"/>
                      <a:extLst>
                        <a:ext uri="{28A0092B-C50C-407E-A947-70E740481C1C}">
                          <a14:useLocalDpi xmlns:a14="http://schemas.microsoft.com/office/drawing/2010/main" val="0"/>
                        </a:ext>
                      </a:extLst>
                    </a:blip>
                    <a:stretch>
                      <a:fillRect/>
                    </a:stretch>
                  </pic:blipFill>
                  <pic:spPr>
                    <a:xfrm>
                      <a:off x="0" y="0"/>
                      <a:ext cx="6858000" cy="9144000"/>
                    </a:xfrm>
                    <a:prstGeom prst="rect">
                      <a:avLst/>
                    </a:prstGeom>
                  </pic:spPr>
                </pic:pic>
              </a:graphicData>
            </a:graphic>
            <wp14:sizeRelH relativeFrom="page">
              <wp14:pctWidth>0</wp14:pctWidth>
            </wp14:sizeRelH>
            <wp14:sizeRelV relativeFrom="page">
              <wp14:pctHeight>0</wp14:pctHeight>
            </wp14:sizeRelV>
          </wp:anchor>
        </w:drawing>
      </w:r>
    </w:p>
    <w:p w14:paraId="7B9C413A" w14:textId="0BB7A21D" w:rsidR="00DF49B7" w:rsidRPr="00DF49B7" w:rsidRDefault="00C92D90" w:rsidP="006D7901">
      <w:pPr>
        <w:pStyle w:val="Text"/>
        <w:ind w:left="720" w:right="720" w:firstLine="720"/>
        <w:jc w:val="center"/>
        <w:rPr>
          <w:i/>
          <w:iCs/>
        </w:rPr>
      </w:pPr>
      <w:r w:rsidRPr="004909D9">
        <w:rPr>
          <w:noProof/>
          <w:lang w:eastAsia="en-AU"/>
        </w:rPr>
        <w:lastRenderedPageBreak/>
        <w:drawing>
          <wp:anchor distT="0" distB="0" distL="114300" distR="114300" simplePos="0" relativeHeight="251740160" behindDoc="1" locked="0" layoutInCell="1" allowOverlap="1" wp14:anchorId="31D1A346" wp14:editId="3C9FC64A">
            <wp:simplePos x="0" y="0"/>
            <wp:positionH relativeFrom="margin">
              <wp:posOffset>0</wp:posOffset>
            </wp:positionH>
            <wp:positionV relativeFrom="margin">
              <wp:posOffset>0</wp:posOffset>
            </wp:positionV>
            <wp:extent cx="6858000" cy="9144000"/>
            <wp:effectExtent l="0" t="0" r="0" b="0"/>
            <wp:wrapNone/>
            <wp:docPr id="2" name="Picture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1.png"/>
                    <pic:cNvPicPr/>
                  </pic:nvPicPr>
                  <pic:blipFill>
                    <a:blip r:embed="rId11" cstate="print">
                      <a:alphaModFix amt="20000"/>
                      <a:extLst>
                        <a:ext uri="{28A0092B-C50C-407E-A947-70E740481C1C}">
                          <a14:useLocalDpi xmlns:a14="http://schemas.microsoft.com/office/drawing/2010/main" val="0"/>
                        </a:ext>
                      </a:extLst>
                    </a:blip>
                    <a:stretch>
                      <a:fillRect/>
                    </a:stretch>
                  </pic:blipFill>
                  <pic:spPr>
                    <a:xfrm>
                      <a:off x="0" y="0"/>
                      <a:ext cx="6858000" cy="9144000"/>
                    </a:xfrm>
                    <a:prstGeom prst="rect">
                      <a:avLst/>
                    </a:prstGeom>
                  </pic:spPr>
                </pic:pic>
              </a:graphicData>
            </a:graphic>
            <wp14:sizeRelH relativeFrom="page">
              <wp14:pctWidth>0</wp14:pctWidth>
            </wp14:sizeRelH>
            <wp14:sizeRelV relativeFrom="page">
              <wp14:pctHeight>0</wp14:pctHeight>
            </wp14:sizeRelV>
          </wp:anchor>
        </w:drawing>
      </w:r>
    </w:p>
    <w:p w14:paraId="28E7A873" w14:textId="5CAA48CC" w:rsidR="00AC5352" w:rsidRDefault="00AC5352" w:rsidP="00474E4C">
      <w:pPr>
        <w:jc w:val="both"/>
        <w:rPr>
          <w:i/>
          <w:iCs/>
          <w:sz w:val="28"/>
          <w:szCs w:val="28"/>
        </w:rPr>
      </w:pPr>
    </w:p>
    <w:p w14:paraId="4045FBC5" w14:textId="77777777" w:rsidR="00274549" w:rsidRDefault="00274549" w:rsidP="00BB3CDA">
      <w:pPr>
        <w:pStyle w:val="Text"/>
        <w:ind w:left="720" w:right="720" w:firstLine="720"/>
        <w:jc w:val="center"/>
        <w:rPr>
          <w:i/>
          <w:iCs/>
        </w:rPr>
      </w:pPr>
    </w:p>
    <w:p w14:paraId="18271561" w14:textId="78C90A18" w:rsidR="007B3FC8" w:rsidRPr="00D2645A" w:rsidRDefault="00274549" w:rsidP="00D2645A">
      <w:pPr>
        <w:rPr>
          <w:sz w:val="22"/>
          <w:szCs w:val="22"/>
        </w:rPr>
      </w:pPr>
      <w:r>
        <w:rPr>
          <w:noProof/>
        </w:rPr>
        <mc:AlternateContent>
          <mc:Choice Requires="wps">
            <w:drawing>
              <wp:anchor distT="45720" distB="45720" distL="114300" distR="114300" simplePos="0" relativeHeight="251738112" behindDoc="0" locked="0" layoutInCell="1" allowOverlap="1" wp14:anchorId="1E502F84" wp14:editId="15A15DF5">
                <wp:simplePos x="0" y="0"/>
                <wp:positionH relativeFrom="margin">
                  <wp:posOffset>1971675</wp:posOffset>
                </wp:positionH>
                <wp:positionV relativeFrom="page">
                  <wp:posOffset>673100</wp:posOffset>
                </wp:positionV>
                <wp:extent cx="2903220" cy="318135"/>
                <wp:effectExtent l="0" t="0" r="11430" b="20955"/>
                <wp:wrapSquare wrapText="bothSides"/>
                <wp:docPr id="2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3220" cy="318135"/>
                        </a:xfrm>
                        <a:prstGeom prst="rect">
                          <a:avLst/>
                        </a:prstGeom>
                        <a:solidFill>
                          <a:srgbClr val="FFFFFF"/>
                        </a:solidFill>
                        <a:ln w="12700">
                          <a:solidFill>
                            <a:schemeClr val="accent1"/>
                          </a:solidFill>
                          <a:miter lim="800000"/>
                          <a:headEnd/>
                          <a:tailEnd/>
                        </a:ln>
                      </wps:spPr>
                      <wps:txbx>
                        <w:txbxContent>
                          <w:p w14:paraId="0C10B6C7" w14:textId="61E7412A" w:rsidR="00DF49B7" w:rsidRPr="00012F75" w:rsidRDefault="00DF49B7" w:rsidP="00274549">
                            <w:pPr>
                              <w:pStyle w:val="Heading4"/>
                            </w:pPr>
                            <w:r>
                              <w:t>Conclusion</w:t>
                            </w:r>
                          </w:p>
                        </w:txbxContent>
                      </wps:txbx>
                      <wps:bodyPr rot="0" vert="horz" wrap="square" lIns="91440" tIns="45720" rIns="91440" bIns="45720" anchor="ctr" anchorCtr="0">
                        <a:spAutoFit/>
                      </wps:bodyPr>
                    </wps:wsp>
                  </a:graphicData>
                </a:graphic>
                <wp14:sizeRelH relativeFrom="margin">
                  <wp14:pctWidth>0</wp14:pctWidth>
                </wp14:sizeRelH>
                <wp14:sizeRelV relativeFrom="margin">
                  <wp14:pctHeight>20000</wp14:pctHeight>
                </wp14:sizeRelV>
              </wp:anchor>
            </w:drawing>
          </mc:Choice>
          <mc:Fallback>
            <w:pict>
              <v:shape w14:anchorId="1E502F84" id="_x0000_s1037" type="#_x0000_t202" style="position:absolute;margin-left:155.25pt;margin-top:53pt;width:228.6pt;height:25.05pt;z-index:25173811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page;mso-width-percent:0;mso-height-percent:20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" strokecolor="#476166 [3204]" strokeweight="1pt">
                <v:textbox style="mso-fit-shape-to-text:t">
                  <w:txbxContent>
                    <w:p w14:paraId="0C10B6C7" w14:textId="61E7412A" w:rsidR="00DF49B7" w:rsidRPr="00012F75" w:rsidRDefault="00DF49B7" w:rsidP="00274549">
                      <w:pPr>
                        <w:pStyle w:val="Heading4"/>
                      </w:pPr>
                      <w:r>
                        <w:t>Conclusion</w:t>
                      </w:r>
                    </w:p>
                  </w:txbxContent>
                </v:textbox>
                <w10:wrap type="square" anchorx="margin" anchory="page"/>
              </v:shape>
            </w:pict>
          </mc:Fallback>
        </mc:AlternateContent>
      </w:r>
      <w:r w:rsidR="002232CA" w:rsidRPr="004909D9">
        <w:rPr>
          <w:noProof/>
          <w:lang w:eastAsia="en-AU"/>
        </w:rPr>
        <w:drawing>
          <wp:anchor distT="0" distB="0" distL="114300" distR="114300" simplePos="0" relativeHeight="251723776" behindDoc="1" locked="0" layoutInCell="1" allowOverlap="1" wp14:anchorId="21EAA3CE" wp14:editId="419AD959">
            <wp:simplePos x="0" y="0"/>
            <wp:positionH relativeFrom="margin">
              <wp:posOffset>0</wp:posOffset>
            </wp:positionH>
            <wp:positionV relativeFrom="margin">
              <wp:posOffset>0</wp:posOffset>
            </wp:positionV>
            <wp:extent cx="6858000" cy="9144000"/>
            <wp:effectExtent l="0" t="0" r="0" b="0"/>
            <wp:wrapNone/>
            <wp:docPr id="53" name="Picture 5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1.png"/>
                    <pic:cNvPicPr/>
                  </pic:nvPicPr>
                  <pic:blipFill>
                    <a:blip r:embed="rId11" cstate="print">
                      <a:alphaModFix amt="20000"/>
                      <a:extLst>
                        <a:ext uri="{28A0092B-C50C-407E-A947-70E740481C1C}">
                          <a14:useLocalDpi xmlns:a14="http://schemas.microsoft.com/office/drawing/2010/main" val="0"/>
                        </a:ext>
                      </a:extLst>
                    </a:blip>
                    <a:stretch>
                      <a:fillRect/>
                    </a:stretch>
                  </pic:blipFill>
                  <pic:spPr>
                    <a:xfrm>
                      <a:off x="0" y="0"/>
                      <a:ext cx="6858000" cy="9144000"/>
                    </a:xfrm>
                    <a:prstGeom prst="rect">
                      <a:avLst/>
                    </a:prstGeom>
                  </pic:spPr>
                </pic:pic>
              </a:graphicData>
            </a:graphic>
            <wp14:sizeRelH relativeFrom="page">
              <wp14:pctWidth>0</wp14:pctWidth>
            </wp14:sizeRelH>
            <wp14:sizeRelV relativeFrom="page">
              <wp14:pctHeight>0</wp14:pctHeight>
            </wp14:sizeRelV>
          </wp:anchor>
        </w:drawing>
      </w:r>
    </w:p>
    <w:p w14:paraId="226C176C" w14:textId="13979553" w:rsidR="00D2645A" w:rsidRDefault="007B3FC8" w:rsidP="00D2645A">
      <w:pPr>
        <w:pStyle w:val="Text"/>
        <w:ind w:left="720" w:right="720" w:firstLine="720"/>
        <w:jc w:val="both"/>
      </w:pPr>
      <w:r>
        <w:t>I am pleased with the design of the project and its structure so far. Two functionalities that I would like to add are</w:t>
      </w:r>
      <w:r w:rsidR="009E1DD9">
        <w:t xml:space="preserve"> the</w:t>
      </w:r>
      <w:r>
        <w:t xml:space="preserve"> addition of new files to the index and </w:t>
      </w:r>
      <w:r w:rsidR="009E1DD9">
        <w:t xml:space="preserve">the </w:t>
      </w:r>
      <w:r>
        <w:t xml:space="preserve">expansion of the collection of stoppers and stemmers so that it can process multiple languages. </w:t>
      </w:r>
      <w:r w:rsidR="00D002A5">
        <w:t>I would also like to do more detailed tests on the performance of the index and try different optimizations, including multi-threading.</w:t>
      </w:r>
    </w:p>
    <w:p w14:paraId="3D138962" w14:textId="77777777" w:rsidR="00D2645A" w:rsidRDefault="00D2645A" w:rsidP="00D002A5">
      <w:pPr>
        <w:pStyle w:val="Text"/>
        <w:ind w:left="720" w:right="720" w:firstLine="720"/>
        <w:jc w:val="both"/>
      </w:pPr>
    </w:p>
    <w:p w14:paraId="1EF10242" w14:textId="27CB4B46" w:rsidR="00D2645A" w:rsidRDefault="00D002A5" w:rsidP="00D002A5">
      <w:pPr>
        <w:pStyle w:val="Text"/>
        <w:ind w:left="720" w:right="720" w:firstLine="720"/>
        <w:jc w:val="both"/>
      </w:pPr>
      <w:r>
        <w:t>The goal of this project was to create a simple search engine. I believe that I have managed to accomplish this and create an adequate report along with it. My experience with Python before this was very limited and I can say that I have learned a lot during the development of this project.</w:t>
      </w:r>
    </w:p>
    <w:p w14:paraId="09204AE3" w14:textId="0843121B" w:rsidR="00D2645A" w:rsidRDefault="00D2645A" w:rsidP="00D002A5">
      <w:pPr>
        <w:pStyle w:val="Text"/>
        <w:ind w:left="720" w:right="720" w:firstLine="720"/>
        <w:jc w:val="both"/>
      </w:pPr>
    </w:p>
    <w:p w14:paraId="101A52F4" w14:textId="1C95729A" w:rsidR="00D2645A" w:rsidRDefault="00D2645A" w:rsidP="00D002A5">
      <w:pPr>
        <w:pStyle w:val="Text"/>
        <w:ind w:left="720" w:right="720" w:firstLine="720"/>
        <w:jc w:val="both"/>
      </w:pPr>
      <w:r>
        <w:rPr>
          <w:noProof/>
        </w:rPr>
        <mc:AlternateContent>
          <mc:Choice Requires="wps">
            <w:drawing>
              <wp:anchor distT="45720" distB="45720" distL="114300" distR="114300" simplePos="0" relativeHeight="251762688" behindDoc="0" locked="0" layoutInCell="1" allowOverlap="1" wp14:anchorId="55F308E5" wp14:editId="042EFDAE">
                <wp:simplePos x="0" y="0"/>
                <wp:positionH relativeFrom="margin">
                  <wp:align>center</wp:align>
                </wp:positionH>
                <wp:positionV relativeFrom="page">
                  <wp:posOffset>3813810</wp:posOffset>
                </wp:positionV>
                <wp:extent cx="2903220" cy="318135"/>
                <wp:effectExtent l="0" t="0" r="11430" b="20955"/>
                <wp:wrapSquare wrapText="bothSides"/>
                <wp:docPr id="2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3220" cy="318135"/>
                        </a:xfrm>
                        <a:prstGeom prst="rect">
                          <a:avLst/>
                        </a:prstGeom>
                        <a:solidFill>
                          <a:srgbClr val="FFFFFF"/>
                        </a:solidFill>
                        <a:ln w="12700">
                          <a:solidFill>
                            <a:schemeClr val="accent1"/>
                          </a:solidFill>
                          <a:miter lim="800000"/>
                          <a:headEnd/>
                          <a:tailEnd/>
                        </a:ln>
                      </wps:spPr>
                      <wps:txbx>
                        <w:txbxContent>
                          <w:p w14:paraId="5CED1682" w14:textId="042BEEC5" w:rsidR="00D2645A" w:rsidRPr="00012F75" w:rsidRDefault="00D2645A" w:rsidP="00D2645A">
                            <w:pPr>
                              <w:pStyle w:val="Heading4"/>
                            </w:pPr>
                            <w:r>
                              <w:t>Notes on improvements</w:t>
                            </w:r>
                          </w:p>
                        </w:txbxContent>
                      </wps:txbx>
                      <wps:bodyPr rot="0" vert="horz" wrap="square" lIns="91440" tIns="45720" rIns="91440" bIns="45720" anchor="ctr" anchorCtr="0">
                        <a:spAutoFit/>
                      </wps:bodyPr>
                    </wps:wsp>
                  </a:graphicData>
                </a:graphic>
                <wp14:sizeRelH relativeFrom="margin">
                  <wp14:pctWidth>0</wp14:pctWidth>
                </wp14:sizeRelH>
                <wp14:sizeRelV relativeFrom="margin">
                  <wp14:pctHeight>20000</wp14:pctHeight>
                </wp14:sizeRelV>
              </wp:anchor>
            </w:drawing>
          </mc:Choice>
          <mc:Fallback>
            <w:pict>
              <v:shape w14:anchorId="55F308E5" id="_x0000_s1038" type="#_x0000_t202" style="position:absolute;left:0;text-align:left;margin-left:0;margin-top:300.3pt;width:228.6pt;height:25.05pt;z-index:251762688;visibility:visible;mso-wrap-style:square;mso-width-percent:0;mso-height-percent:200;mso-wrap-distance-left:9pt;mso-wrap-distance-top:3.6pt;mso-wrap-distance-right:9pt;mso-wrap-distance-bottom:3.6pt;mso-position-horizontal:center;mso-position-horizontal-relative:margin;mso-position-vertical:absolute;mso-position-vertical-relative:page;mso-width-percent:0;mso-height-percent:20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" strokecolor="#476166 [3204]" strokeweight="1pt">
                <v:textbox style="mso-fit-shape-to-text:t">
                  <w:txbxContent>
                    <w:p w14:paraId="5CED1682" w14:textId="042BEEC5" w:rsidR="00D2645A" w:rsidRPr="00012F75" w:rsidRDefault="00D2645A" w:rsidP="00D2645A">
                      <w:pPr>
                        <w:pStyle w:val="Heading4"/>
                      </w:pPr>
                      <w:r>
                        <w:t>Notes on improvements</w:t>
                      </w:r>
                    </w:p>
                  </w:txbxContent>
                </v:textbox>
                <w10:wrap type="square" anchorx="margin" anchory="page"/>
              </v:shape>
            </w:pict>
          </mc:Fallback>
        </mc:AlternateContent>
      </w:r>
    </w:p>
    <w:p w14:paraId="5FEE3923" w14:textId="12CB4EA9" w:rsidR="00D002A5" w:rsidRDefault="00D002A5" w:rsidP="00D002A5">
      <w:pPr>
        <w:pStyle w:val="Text"/>
        <w:ind w:left="720" w:right="720" w:firstLine="720"/>
        <w:jc w:val="both"/>
      </w:pPr>
      <w:r>
        <w:t xml:space="preserve"> </w:t>
      </w:r>
    </w:p>
    <w:p w14:paraId="7DDB44E0" w14:textId="77777777" w:rsidR="00D002A5" w:rsidRDefault="00D002A5" w:rsidP="007B3FC8">
      <w:pPr>
        <w:pStyle w:val="Text"/>
        <w:ind w:left="720" w:right="720" w:firstLine="720"/>
        <w:jc w:val="both"/>
      </w:pPr>
    </w:p>
    <w:p w14:paraId="5886C82B" w14:textId="0B530B9F" w:rsidR="00C92D90" w:rsidRDefault="00C92D90" w:rsidP="00C92D90">
      <w:pPr>
        <w:pStyle w:val="Text"/>
        <w:ind w:left="720" w:right="720" w:firstLine="720"/>
        <w:jc w:val="both"/>
      </w:pPr>
      <w:r>
        <w:t>T</w:t>
      </w:r>
      <w:r>
        <w:t>he added web interface does its job well even though I would like to improve the design in the future. Overall, I think it functions well.</w:t>
      </w:r>
    </w:p>
    <w:p w14:paraId="0BF18B90" w14:textId="4C83BAA6" w:rsidR="00C92D90" w:rsidRDefault="00C92D90" w:rsidP="00C92D90">
      <w:pPr>
        <w:pStyle w:val="Text"/>
        <w:ind w:left="720" w:right="720" w:firstLine="720"/>
        <w:jc w:val="both"/>
      </w:pPr>
    </w:p>
    <w:p w14:paraId="749C5A01" w14:textId="6ACC4D49" w:rsidR="00C92D90" w:rsidRDefault="00C92D90" w:rsidP="00C92D90">
      <w:pPr>
        <w:pStyle w:val="Text"/>
        <w:ind w:left="720" w:right="720" w:firstLine="720"/>
        <w:jc w:val="both"/>
      </w:pPr>
      <w:r>
        <w:t>But, while PRF does what it is supposed to do, I am not completely convinced on whether it improves on the quality of the search. I think that a bigger collection would be needed to test that out.</w:t>
      </w:r>
    </w:p>
    <w:p w14:paraId="3ABDC6BB" w14:textId="1D7DCC47" w:rsidR="00C92D90" w:rsidRDefault="00C92D90" w:rsidP="00C92D90">
      <w:pPr>
        <w:pStyle w:val="Text"/>
        <w:ind w:left="720" w:right="720" w:firstLine="720"/>
        <w:jc w:val="both"/>
      </w:pPr>
    </w:p>
    <w:p w14:paraId="7E12792F" w14:textId="74C88F94" w:rsidR="00C92D90" w:rsidRDefault="00C92D90" w:rsidP="00C92D90">
      <w:pPr>
        <w:pStyle w:val="Text"/>
        <w:ind w:left="720" w:right="720" w:firstLine="720"/>
        <w:jc w:val="both"/>
      </w:pPr>
      <w:r>
        <w:t xml:space="preserve">I would have liked to have had the time to add the other proposed improvements (categories and snippets), so I might revisit this project in the future, as I believe it has been a very interesting experiment. </w:t>
      </w:r>
    </w:p>
    <w:p w14:paraId="05C786B4" w14:textId="77777777" w:rsidR="00F41036" w:rsidRPr="00F41036" w:rsidRDefault="00F41036" w:rsidP="00F41036">
      <w:pPr>
        <w:shd w:val="clear" w:color="auto" w:fill="FFFFFF"/>
        <w:ind w:left="2880"/>
        <w:rPr>
          <w:rFonts w:ascii="Times New Roman" w:eastAsia="Times New Roman" w:hAnsi="Times New Roman" w:cs="Times New Roman"/>
        </w:rPr>
      </w:pPr>
    </w:p>
    <w:p w14:paraId="03C9A834" w14:textId="77777777" w:rsidR="00F41036" w:rsidRPr="00F41036" w:rsidRDefault="00F41036" w:rsidP="00F41036">
      <w:pPr>
        <w:pStyle w:val="Text"/>
      </w:pPr>
    </w:p>
    <w:p w14:paraId="15628F44" w14:textId="011EEFC2" w:rsidR="00F41036" w:rsidRDefault="00F41036" w:rsidP="00F41036"/>
    <w:p w14:paraId="1AE0A6F7" w14:textId="77777777" w:rsidR="00F41036" w:rsidRPr="00F41036" w:rsidRDefault="00F41036" w:rsidP="00F41036">
      <w:pPr>
        <w:pStyle w:val="Text"/>
      </w:pPr>
    </w:p>
    <w:p w14:paraId="15755792" w14:textId="77777777" w:rsidR="00F41036" w:rsidRPr="00F41036" w:rsidRDefault="00F41036" w:rsidP="00F41036">
      <w:pPr>
        <w:shd w:val="clear" w:color="auto" w:fill="FFFFFF"/>
        <w:ind w:left="2880"/>
        <w:rPr>
          <w:rFonts w:ascii="Times New Roman" w:eastAsia="Times New Roman" w:hAnsi="Times New Roman" w:cs="Times New Roman"/>
        </w:rPr>
      </w:pPr>
    </w:p>
    <w:p w14:paraId="57D0BB50" w14:textId="77777777" w:rsidR="00F41036" w:rsidRPr="00F41036" w:rsidRDefault="00F41036" w:rsidP="00F41036">
      <w:pPr>
        <w:pStyle w:val="Text"/>
      </w:pPr>
    </w:p>
    <w:p w14:paraId="22916E30" w14:textId="77777777" w:rsidR="00F41036" w:rsidRPr="00F41036" w:rsidRDefault="00F41036" w:rsidP="00F41036">
      <w:pPr>
        <w:jc w:val="center"/>
      </w:pPr>
    </w:p>
    <w:p w14:paraId="2BB314CC" w14:textId="77777777" w:rsidR="00FE3338" w:rsidRDefault="00FE3338" w:rsidP="00C914DF">
      <w:pPr>
        <w:pStyle w:val="Text"/>
        <w:ind w:left="720" w:right="720" w:firstLine="720"/>
        <w:jc w:val="both"/>
      </w:pPr>
    </w:p>
    <w:p w14:paraId="3F78C043" w14:textId="2E2392A1" w:rsidR="00FE3338" w:rsidRDefault="00FE3338" w:rsidP="00FE3338">
      <w:pPr>
        <w:pStyle w:val="Text"/>
        <w:jc w:val="both"/>
      </w:pPr>
      <w:r>
        <w:tab/>
      </w:r>
      <w:r>
        <w:tab/>
      </w:r>
    </w:p>
    <w:p w14:paraId="445BA94A" w14:textId="77777777" w:rsidR="00C914DF" w:rsidRPr="00C914DF" w:rsidRDefault="00C914DF" w:rsidP="00C914DF"/>
    <w:p w14:paraId="37CDE611" w14:textId="6D149466" w:rsidR="00CD6219" w:rsidRPr="00CD6219" w:rsidRDefault="00CD6219" w:rsidP="00402FCB">
      <w:pPr>
        <w:pStyle w:val="Text"/>
        <w:tabs>
          <w:tab w:val="left" w:pos="4812"/>
        </w:tabs>
      </w:pPr>
    </w:p>
    <w:sectPr w:rsidR="00CD6219" w:rsidRPr="00CD6219" w:rsidSect="00E74B29">
      <w:footerReference w:type="even" r:id="rId46"/>
      <w:footerReference w:type="default" r:id="rId47"/>
      <w:pgSz w:w="12240" w:h="15840" w:code="1"/>
      <w:pgMar w:top="720" w:right="720" w:bottom="720" w:left="720"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EA3F58D" w14:textId="77777777" w:rsidR="00916B8D" w:rsidRDefault="00916B8D" w:rsidP="00E74B29">
      <w:r>
        <w:separator/>
      </w:r>
    </w:p>
  </w:endnote>
  <w:endnote w:type="continuationSeparator" w:id="0">
    <w:p w14:paraId="72635BBD" w14:textId="77777777" w:rsidR="00916B8D" w:rsidRDefault="00916B8D" w:rsidP="00E74B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entury Gothic">
    <w:panose1 w:val="020B0502020202020204"/>
    <w:charset w:val="00"/>
    <w:family w:val="swiss"/>
    <w:pitch w:val="variable"/>
    <w:sig w:usb0="000002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45936648"/>
      <w:docPartObj>
        <w:docPartGallery w:val="Page Numbers (Bottom of Page)"/>
        <w:docPartUnique/>
      </w:docPartObj>
    </w:sdtPr>
    <w:sdtContent>
      <w:p w14:paraId="7A5F9946" w14:textId="77777777" w:rsidR="00DF49B7" w:rsidRDefault="00DF49B7" w:rsidP="006709F1">
        <w:pPr>
          <w:pStyle w:val="Footer"/>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0881BEC" w14:textId="77777777" w:rsidR="00DF49B7" w:rsidRDefault="00DF49B7" w:rsidP="006709F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168F261" w14:textId="77777777" w:rsidR="00DF49B7" w:rsidRDefault="00DF49B7" w:rsidP="006709F1">
    <w:pPr>
      <w:pStyle w:val="Footer"/>
      <w:rPr>
        <w:rStyle w:val="PageNumber"/>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620" w:firstRow="1" w:lastRow="0" w:firstColumn="0" w:lastColumn="0" w:noHBand="1" w:noVBand="1"/>
    </w:tblPr>
    <w:tblGrid>
      <w:gridCol w:w="1079"/>
      <w:gridCol w:w="5395"/>
      <w:gridCol w:w="3237"/>
      <w:gridCol w:w="1079"/>
    </w:tblGrid>
    <w:tr w:rsidR="00DF49B7" w14:paraId="3FD28598" w14:textId="77777777" w:rsidTr="006709F1">
      <w:tc>
        <w:tcPr>
          <w:tcW w:w="1079" w:type="dxa"/>
        </w:tcPr>
        <w:p w14:paraId="62276BCC" w14:textId="77777777" w:rsidR="00DF49B7" w:rsidRPr="00E74B29" w:rsidRDefault="00DF49B7" w:rsidP="006709F1">
          <w:pPr>
            <w:pStyle w:val="Footer"/>
          </w:pPr>
        </w:p>
      </w:tc>
      <w:tc>
        <w:tcPr>
          <w:tcW w:w="5395" w:type="dxa"/>
        </w:tcPr>
        <w:p w14:paraId="1D5F54FE" w14:textId="77777777" w:rsidR="00DF49B7" w:rsidRPr="00874FE7" w:rsidRDefault="00DF49B7" w:rsidP="006709F1">
          <w:pPr>
            <w:pStyle w:val="Footer"/>
          </w:pPr>
          <w:sdt>
            <w:sdtPr>
              <w:id w:val="707152945"/>
              <w:placeholder>
                <w:docPart w:val="1F01C2046AEF4341A811DCB201158D41"/>
              </w:placeholder>
              <w:temporary/>
              <w:showingPlcHdr/>
              <w15:appearance w15:val="hidden"/>
            </w:sdtPr>
            <w:sdtContent>
              <w:r w:rsidRPr="006709F1">
                <w:t>REPORT TITLE</w:t>
              </w:r>
            </w:sdtContent>
          </w:sdt>
        </w:p>
      </w:tc>
      <w:tc>
        <w:tcPr>
          <w:tcW w:w="3237" w:type="dxa"/>
        </w:tcPr>
        <w:sdt>
          <w:sdtPr>
            <w:rPr>
              <w:rStyle w:val="PageNumber"/>
            </w:rPr>
            <w:id w:val="-1206949233"/>
            <w:docPartObj>
              <w:docPartGallery w:val="Page Numbers (Bottom of Page)"/>
              <w:docPartUnique/>
            </w:docPartObj>
          </w:sdtPr>
          <w:sdtContent>
            <w:p w14:paraId="6D4C4C9E" w14:textId="77777777" w:rsidR="00DF49B7" w:rsidRPr="00E74B29" w:rsidRDefault="00DF49B7" w:rsidP="006709F1">
              <w:pPr>
                <w:pStyle w:val="Footer"/>
                <w:jc w:val="right"/>
              </w:pPr>
              <w:r w:rsidRPr="00E74B29">
                <w:t xml:space="preserve">PAGE </w:t>
              </w:r>
              <w:r w:rsidRPr="00E74B29">
                <w:fldChar w:fldCharType="begin"/>
              </w:r>
              <w:r w:rsidRPr="00E74B29">
                <w:instrText xml:space="preserve"> PAGE </w:instrText>
              </w:r>
              <w:r w:rsidRPr="00E74B29">
                <w:fldChar w:fldCharType="separate"/>
              </w:r>
              <w:r>
                <w:rPr>
                  <w:noProof/>
                </w:rPr>
                <w:t>4</w:t>
              </w:r>
              <w:r w:rsidRPr="00E74B29">
                <w:fldChar w:fldCharType="end"/>
              </w:r>
            </w:p>
          </w:sdtContent>
        </w:sdt>
      </w:tc>
      <w:tc>
        <w:tcPr>
          <w:tcW w:w="1079" w:type="dxa"/>
        </w:tcPr>
        <w:p w14:paraId="23243A05" w14:textId="77777777" w:rsidR="00DF49B7" w:rsidRPr="00E74B29" w:rsidRDefault="00DF49B7" w:rsidP="006709F1">
          <w:pPr>
            <w:pStyle w:val="Footer"/>
          </w:pPr>
        </w:p>
      </w:tc>
    </w:tr>
  </w:tbl>
  <w:p w14:paraId="0A5BDF67" w14:textId="77777777" w:rsidR="00DF49B7" w:rsidRDefault="00DF49B7" w:rsidP="006709F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C2B2A32" w14:textId="77777777" w:rsidR="00916B8D" w:rsidRDefault="00916B8D" w:rsidP="00E74B29">
      <w:r>
        <w:separator/>
      </w:r>
    </w:p>
  </w:footnote>
  <w:footnote w:type="continuationSeparator" w:id="0">
    <w:p w14:paraId="7B0D4B83" w14:textId="77777777" w:rsidR="00916B8D" w:rsidRDefault="00916B8D" w:rsidP="00E74B2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7F43B8"/>
    <w:multiLevelType w:val="hybridMultilevel"/>
    <w:tmpl w:val="6CEE597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2907C17"/>
    <w:multiLevelType w:val="hybridMultilevel"/>
    <w:tmpl w:val="9004605A"/>
    <w:lvl w:ilvl="0" w:tplc="04090001">
      <w:start w:val="1"/>
      <w:numFmt w:val="bullet"/>
      <w:lvlText w:val=""/>
      <w:lvlJc w:val="left"/>
      <w:pPr>
        <w:ind w:left="2520" w:hanging="360"/>
      </w:pPr>
      <w:rPr>
        <w:rFonts w:ascii="Symbol" w:hAnsi="Symbol" w:cs="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cs="Wingdings" w:hint="default"/>
      </w:rPr>
    </w:lvl>
    <w:lvl w:ilvl="3" w:tplc="04090001" w:tentative="1">
      <w:start w:val="1"/>
      <w:numFmt w:val="bullet"/>
      <w:lvlText w:val=""/>
      <w:lvlJc w:val="left"/>
      <w:pPr>
        <w:ind w:left="4680" w:hanging="360"/>
      </w:pPr>
      <w:rPr>
        <w:rFonts w:ascii="Symbol" w:hAnsi="Symbol" w:cs="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cs="Wingdings" w:hint="default"/>
      </w:rPr>
    </w:lvl>
    <w:lvl w:ilvl="6" w:tplc="04090001" w:tentative="1">
      <w:start w:val="1"/>
      <w:numFmt w:val="bullet"/>
      <w:lvlText w:val=""/>
      <w:lvlJc w:val="left"/>
      <w:pPr>
        <w:ind w:left="6840" w:hanging="360"/>
      </w:pPr>
      <w:rPr>
        <w:rFonts w:ascii="Symbol" w:hAnsi="Symbol" w:cs="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cs="Wingdings" w:hint="default"/>
      </w:rPr>
    </w:lvl>
  </w:abstractNum>
  <w:abstractNum w:abstractNumId="2" w15:restartNumberingAfterBreak="0">
    <w:nsid w:val="047F2900"/>
    <w:multiLevelType w:val="hybridMultilevel"/>
    <w:tmpl w:val="3660786E"/>
    <w:lvl w:ilvl="0" w:tplc="04090001">
      <w:start w:val="1"/>
      <w:numFmt w:val="bullet"/>
      <w:lvlText w:val=""/>
      <w:lvlJc w:val="left"/>
      <w:pPr>
        <w:ind w:left="2520" w:hanging="360"/>
      </w:pPr>
      <w:rPr>
        <w:rFonts w:ascii="Symbol" w:hAnsi="Symbol" w:cs="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cs="Wingdings" w:hint="default"/>
      </w:rPr>
    </w:lvl>
    <w:lvl w:ilvl="3" w:tplc="04090001" w:tentative="1">
      <w:start w:val="1"/>
      <w:numFmt w:val="bullet"/>
      <w:lvlText w:val=""/>
      <w:lvlJc w:val="left"/>
      <w:pPr>
        <w:ind w:left="4680" w:hanging="360"/>
      </w:pPr>
      <w:rPr>
        <w:rFonts w:ascii="Symbol" w:hAnsi="Symbol" w:cs="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cs="Wingdings" w:hint="default"/>
      </w:rPr>
    </w:lvl>
    <w:lvl w:ilvl="6" w:tplc="04090001" w:tentative="1">
      <w:start w:val="1"/>
      <w:numFmt w:val="bullet"/>
      <w:lvlText w:val=""/>
      <w:lvlJc w:val="left"/>
      <w:pPr>
        <w:ind w:left="6840" w:hanging="360"/>
      </w:pPr>
      <w:rPr>
        <w:rFonts w:ascii="Symbol" w:hAnsi="Symbol" w:cs="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cs="Wingdings" w:hint="default"/>
      </w:rPr>
    </w:lvl>
  </w:abstractNum>
  <w:abstractNum w:abstractNumId="3" w15:restartNumberingAfterBreak="0">
    <w:nsid w:val="0BC7785D"/>
    <w:multiLevelType w:val="hybridMultilevel"/>
    <w:tmpl w:val="4A4EDFC8"/>
    <w:lvl w:ilvl="0" w:tplc="04090001">
      <w:start w:val="1"/>
      <w:numFmt w:val="bullet"/>
      <w:lvlText w:val=""/>
      <w:lvlJc w:val="left"/>
      <w:pPr>
        <w:ind w:left="720" w:hanging="360"/>
      </w:pPr>
      <w:rPr>
        <w:rFonts w:ascii="Symbol" w:hAnsi="Symbol"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77D5DE1"/>
    <w:multiLevelType w:val="hybridMultilevel"/>
    <w:tmpl w:val="621ADC08"/>
    <w:lvl w:ilvl="0" w:tplc="F5B85822">
      <w:numFmt w:val="bullet"/>
      <w:lvlText w:val="—"/>
      <w:lvlJc w:val="left"/>
      <w:pPr>
        <w:ind w:left="720" w:hanging="360"/>
      </w:pPr>
      <w:rPr>
        <w:rFonts w:ascii="Georgia" w:eastAsiaTheme="minorHAnsi" w:hAnsi="Georgia"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15:restartNumberingAfterBreak="0">
    <w:nsid w:val="31250421"/>
    <w:multiLevelType w:val="hybridMultilevel"/>
    <w:tmpl w:val="1A605444"/>
    <w:lvl w:ilvl="0" w:tplc="04090001">
      <w:start w:val="1"/>
      <w:numFmt w:val="bullet"/>
      <w:lvlText w:val=""/>
      <w:lvlJc w:val="left"/>
      <w:pPr>
        <w:ind w:left="360" w:hanging="360"/>
      </w:pPr>
      <w:rPr>
        <w:rFonts w:ascii="Symbol" w:hAnsi="Symbol" w:cs="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cs="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33130F33"/>
    <w:multiLevelType w:val="hybridMultilevel"/>
    <w:tmpl w:val="8788EFAA"/>
    <w:lvl w:ilvl="0" w:tplc="04090001">
      <w:start w:val="1"/>
      <w:numFmt w:val="bullet"/>
      <w:lvlText w:val=""/>
      <w:lvlJc w:val="left"/>
      <w:pPr>
        <w:ind w:left="3240" w:hanging="360"/>
      </w:pPr>
      <w:rPr>
        <w:rFonts w:ascii="Symbol" w:hAnsi="Symbol"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7" w15:restartNumberingAfterBreak="0">
    <w:nsid w:val="494239B4"/>
    <w:multiLevelType w:val="hybridMultilevel"/>
    <w:tmpl w:val="F26E27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3B917D1"/>
    <w:multiLevelType w:val="hybridMultilevel"/>
    <w:tmpl w:val="37A64D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C4E69EA"/>
    <w:multiLevelType w:val="hybridMultilevel"/>
    <w:tmpl w:val="18943E48"/>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0" w15:restartNumberingAfterBreak="0">
    <w:nsid w:val="707B6AB9"/>
    <w:multiLevelType w:val="hybridMultilevel"/>
    <w:tmpl w:val="F3BCFA3A"/>
    <w:lvl w:ilvl="0" w:tplc="04090001">
      <w:start w:val="1"/>
      <w:numFmt w:val="bullet"/>
      <w:lvlText w:val=""/>
      <w:lvlJc w:val="left"/>
      <w:pPr>
        <w:ind w:left="2520" w:hanging="360"/>
      </w:pPr>
      <w:rPr>
        <w:rFonts w:ascii="Symbol" w:hAnsi="Symbol" w:cs="Symbol" w:hint="default"/>
      </w:rPr>
    </w:lvl>
    <w:lvl w:ilvl="1" w:tplc="04090003">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cs="Wingdings" w:hint="default"/>
      </w:rPr>
    </w:lvl>
    <w:lvl w:ilvl="3" w:tplc="04090001" w:tentative="1">
      <w:start w:val="1"/>
      <w:numFmt w:val="bullet"/>
      <w:lvlText w:val=""/>
      <w:lvlJc w:val="left"/>
      <w:pPr>
        <w:ind w:left="4680" w:hanging="360"/>
      </w:pPr>
      <w:rPr>
        <w:rFonts w:ascii="Symbol" w:hAnsi="Symbol" w:cs="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cs="Wingdings" w:hint="default"/>
      </w:rPr>
    </w:lvl>
    <w:lvl w:ilvl="6" w:tplc="04090001" w:tentative="1">
      <w:start w:val="1"/>
      <w:numFmt w:val="bullet"/>
      <w:lvlText w:val=""/>
      <w:lvlJc w:val="left"/>
      <w:pPr>
        <w:ind w:left="6840" w:hanging="360"/>
      </w:pPr>
      <w:rPr>
        <w:rFonts w:ascii="Symbol" w:hAnsi="Symbol" w:cs="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cs="Wingdings" w:hint="default"/>
      </w:rPr>
    </w:lvl>
  </w:abstractNum>
  <w:abstractNum w:abstractNumId="11" w15:restartNumberingAfterBreak="0">
    <w:nsid w:val="77F24312"/>
    <w:multiLevelType w:val="hybridMultilevel"/>
    <w:tmpl w:val="B8C0340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C162F75"/>
    <w:multiLevelType w:val="hybridMultilevel"/>
    <w:tmpl w:val="50BA70CC"/>
    <w:lvl w:ilvl="0" w:tplc="04090001">
      <w:start w:val="1"/>
      <w:numFmt w:val="bullet"/>
      <w:lvlText w:val=""/>
      <w:lvlJc w:val="left"/>
      <w:pPr>
        <w:ind w:left="720" w:hanging="360"/>
      </w:pPr>
      <w:rPr>
        <w:rFonts w:ascii="Symbol" w:hAnsi="Symbol" w:cs="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cs="Wingdings" w:hint="default"/>
      </w:rPr>
    </w:lvl>
    <w:lvl w:ilvl="3" w:tplc="0409000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num w:numId="1">
    <w:abstractNumId w:val="4"/>
  </w:num>
  <w:num w:numId="2">
    <w:abstractNumId w:val="0"/>
  </w:num>
  <w:num w:numId="3">
    <w:abstractNumId w:val="7"/>
  </w:num>
  <w:num w:numId="4">
    <w:abstractNumId w:val="3"/>
  </w:num>
  <w:num w:numId="5">
    <w:abstractNumId w:val="8"/>
  </w:num>
  <w:num w:numId="6">
    <w:abstractNumId w:val="11"/>
  </w:num>
  <w:num w:numId="7">
    <w:abstractNumId w:val="6"/>
  </w:num>
  <w:num w:numId="8">
    <w:abstractNumId w:val="5"/>
  </w:num>
  <w:num w:numId="9">
    <w:abstractNumId w:val="10"/>
  </w:num>
  <w:num w:numId="10">
    <w:abstractNumId w:val="9"/>
  </w:num>
  <w:num w:numId="11">
    <w:abstractNumId w:val="1"/>
  </w:num>
  <w:num w:numId="12">
    <w:abstractNumId w:val="2"/>
  </w:num>
  <w:num w:numId="13">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removePersonalInformation/>
  <w:removeDateAndTime/>
  <w:proofState w:spelling="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03494"/>
    <w:rsid w:val="00006A6B"/>
    <w:rsid w:val="00012F75"/>
    <w:rsid w:val="000653D7"/>
    <w:rsid w:val="00086FA5"/>
    <w:rsid w:val="00093652"/>
    <w:rsid w:val="000B1F6B"/>
    <w:rsid w:val="000E4641"/>
    <w:rsid w:val="000F08C1"/>
    <w:rsid w:val="00151F66"/>
    <w:rsid w:val="00177F8D"/>
    <w:rsid w:val="00185F4A"/>
    <w:rsid w:val="001C4188"/>
    <w:rsid w:val="001F74EB"/>
    <w:rsid w:val="002232CA"/>
    <w:rsid w:val="00234548"/>
    <w:rsid w:val="00263988"/>
    <w:rsid w:val="00274549"/>
    <w:rsid w:val="0028362F"/>
    <w:rsid w:val="002D2200"/>
    <w:rsid w:val="002E3C89"/>
    <w:rsid w:val="002E3FC6"/>
    <w:rsid w:val="002E5510"/>
    <w:rsid w:val="0035102E"/>
    <w:rsid w:val="00383C04"/>
    <w:rsid w:val="00402FCB"/>
    <w:rsid w:val="0040564B"/>
    <w:rsid w:val="00414EBD"/>
    <w:rsid w:val="00424BEB"/>
    <w:rsid w:val="00431CCC"/>
    <w:rsid w:val="00474E4C"/>
    <w:rsid w:val="0048120C"/>
    <w:rsid w:val="004909D9"/>
    <w:rsid w:val="004A12CF"/>
    <w:rsid w:val="004C0696"/>
    <w:rsid w:val="00501EE4"/>
    <w:rsid w:val="00521481"/>
    <w:rsid w:val="00522D18"/>
    <w:rsid w:val="00530C3F"/>
    <w:rsid w:val="0055731D"/>
    <w:rsid w:val="0059550E"/>
    <w:rsid w:val="00665110"/>
    <w:rsid w:val="006709F1"/>
    <w:rsid w:val="00683293"/>
    <w:rsid w:val="006C0527"/>
    <w:rsid w:val="006C60E6"/>
    <w:rsid w:val="006D7901"/>
    <w:rsid w:val="006F11D9"/>
    <w:rsid w:val="006F4502"/>
    <w:rsid w:val="00754A12"/>
    <w:rsid w:val="0078092C"/>
    <w:rsid w:val="0079774F"/>
    <w:rsid w:val="007B3FC8"/>
    <w:rsid w:val="007D2073"/>
    <w:rsid w:val="007E7E14"/>
    <w:rsid w:val="007F1954"/>
    <w:rsid w:val="007F49F9"/>
    <w:rsid w:val="00837914"/>
    <w:rsid w:val="00874FE7"/>
    <w:rsid w:val="008813A0"/>
    <w:rsid w:val="008F2B11"/>
    <w:rsid w:val="008F36A0"/>
    <w:rsid w:val="00911C96"/>
    <w:rsid w:val="00916B8D"/>
    <w:rsid w:val="00952F7D"/>
    <w:rsid w:val="0095496A"/>
    <w:rsid w:val="009825B9"/>
    <w:rsid w:val="009A38BA"/>
    <w:rsid w:val="009C04E2"/>
    <w:rsid w:val="009E1DD9"/>
    <w:rsid w:val="00A6487B"/>
    <w:rsid w:val="00A73240"/>
    <w:rsid w:val="00A80F56"/>
    <w:rsid w:val="00AC5352"/>
    <w:rsid w:val="00AF0B68"/>
    <w:rsid w:val="00B43E11"/>
    <w:rsid w:val="00B93E0C"/>
    <w:rsid w:val="00BB3CDA"/>
    <w:rsid w:val="00BB4079"/>
    <w:rsid w:val="00BC53F2"/>
    <w:rsid w:val="00BF02E1"/>
    <w:rsid w:val="00C03494"/>
    <w:rsid w:val="00C1786E"/>
    <w:rsid w:val="00C755AB"/>
    <w:rsid w:val="00C914DF"/>
    <w:rsid w:val="00C92D90"/>
    <w:rsid w:val="00CB2940"/>
    <w:rsid w:val="00CD414E"/>
    <w:rsid w:val="00CD6219"/>
    <w:rsid w:val="00CF7979"/>
    <w:rsid w:val="00D002A5"/>
    <w:rsid w:val="00D00F3D"/>
    <w:rsid w:val="00D2645A"/>
    <w:rsid w:val="00D43125"/>
    <w:rsid w:val="00D46992"/>
    <w:rsid w:val="00D66A3A"/>
    <w:rsid w:val="00DA2EE8"/>
    <w:rsid w:val="00DF198B"/>
    <w:rsid w:val="00DF49B7"/>
    <w:rsid w:val="00E74B29"/>
    <w:rsid w:val="00E85166"/>
    <w:rsid w:val="00F41036"/>
    <w:rsid w:val="00F50791"/>
    <w:rsid w:val="00FB2F1A"/>
    <w:rsid w:val="00FE3338"/>
    <w:rsid w:val="00FF488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2B786AD"/>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3" w:unhideWhenUsed="1" w:qFormat="1"/>
    <w:lsdException w:name="heading 5" w:semiHidden="1" w:uiPriority="9"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lsdException w:name="footnote text" w:semiHidden="1"/>
    <w:lsdException w:name="annotation text" w:semiHidden="1"/>
    <w:lsdException w:name="header" w:semiHidden="1" w:unhideWhenUsed="1"/>
    <w:lsdException w:name="footer" w:semiHidden="1" w:unhideWhenUsed="1"/>
    <w:lsdException w:name="index heading" w:semiHidden="1"/>
    <w:lsdException w:name="caption" w:semiHidden="1" w:uiPriority="35" w:qFormat="1"/>
    <w:lsdException w:name="table of figures" w:semiHidden="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unhideWhenUsed="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semiHidden="1" w:uiPriority="10" w:qFormat="1"/>
    <w:lsdException w:name="Closing" w:semiHidden="1"/>
    <w:lsdException w:name="Signature" w:semiHidden="1"/>
    <w:lsdException w:name="Default Paragraph Font" w:semiHidden="1" w:uiPriority="1" w:unhideWhenUsed="1"/>
    <w:lsdException w:name="Body Text" w:semiHidden="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semiHidden="1" w:uiPriority="1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semiHidden="1"/>
    <w:lsdException w:name="FollowedHyperlink" w:semiHidden="1"/>
    <w:lsdException w:name="Strong" w:semiHidden="1" w:uiPriority="22" w:qFormat="1"/>
    <w:lsdException w:name="Emphasis" w:semiHidden="1" w:uiPriority="20" w:qFormat="1"/>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unhideWhenUsed="1"/>
    <w:lsdException w:name="HTML Preformatted" w:semiHidden="1"/>
    <w:lsdException w:name="HTML Sample" w:semiHidden="1"/>
    <w:lsdException w:name="HTML Typewriter" w:semiHidden="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7"/>
    <w:qFormat/>
    <w:rsid w:val="006709F1"/>
  </w:style>
  <w:style w:type="paragraph" w:styleId="Heading1">
    <w:name w:val="heading 1"/>
    <w:basedOn w:val="Normal"/>
    <w:next w:val="Normal"/>
    <w:link w:val="Heading1Char"/>
    <w:qFormat/>
    <w:rsid w:val="00874FE7"/>
    <w:pPr>
      <w:jc w:val="center"/>
      <w:outlineLvl w:val="0"/>
    </w:pPr>
    <w:rPr>
      <w:rFonts w:asciiTheme="majorHAnsi" w:hAnsiTheme="majorHAnsi"/>
      <w:b/>
      <w:color w:val="476166" w:themeColor="accent1"/>
      <w:sz w:val="52"/>
      <w:szCs w:val="52"/>
    </w:rPr>
  </w:style>
  <w:style w:type="paragraph" w:styleId="Heading2">
    <w:name w:val="heading 2"/>
    <w:basedOn w:val="Normal"/>
    <w:next w:val="Normal"/>
    <w:link w:val="Heading2Char"/>
    <w:uiPriority w:val="1"/>
    <w:qFormat/>
    <w:rsid w:val="00874FE7"/>
    <w:pPr>
      <w:jc w:val="center"/>
      <w:outlineLvl w:val="1"/>
    </w:pPr>
    <w:rPr>
      <w:b/>
      <w:sz w:val="48"/>
      <w:szCs w:val="48"/>
    </w:rPr>
  </w:style>
  <w:style w:type="paragraph" w:styleId="Heading3">
    <w:name w:val="heading 3"/>
    <w:basedOn w:val="Heading2"/>
    <w:next w:val="Normal"/>
    <w:link w:val="Heading3Char"/>
    <w:uiPriority w:val="2"/>
    <w:qFormat/>
    <w:rsid w:val="00874FE7"/>
    <w:pPr>
      <w:spacing w:after="240"/>
      <w:outlineLvl w:val="2"/>
    </w:pPr>
    <w:rPr>
      <w:b w:val="0"/>
      <w:sz w:val="36"/>
      <w:szCs w:val="36"/>
    </w:rPr>
  </w:style>
  <w:style w:type="paragraph" w:styleId="Heading4">
    <w:name w:val="heading 4"/>
    <w:basedOn w:val="Normal"/>
    <w:next w:val="Normal"/>
    <w:link w:val="Heading4Char"/>
    <w:uiPriority w:val="3"/>
    <w:qFormat/>
    <w:rsid w:val="00874FE7"/>
    <w:pPr>
      <w:jc w:val="center"/>
      <w:outlineLvl w:val="3"/>
    </w:pPr>
    <w:rPr>
      <w:rFonts w:asciiTheme="majorHAnsi" w:hAnsiTheme="majorHAnsi"/>
      <w:b/>
      <w:color w:val="476166" w:themeColor="accent1"/>
      <w:sz w:val="28"/>
      <w:szCs w:val="28"/>
    </w:rPr>
  </w:style>
  <w:style w:type="paragraph" w:styleId="Heading5">
    <w:name w:val="heading 5"/>
    <w:basedOn w:val="Normal"/>
    <w:next w:val="Normal"/>
    <w:link w:val="Heading5Char"/>
    <w:uiPriority w:val="4"/>
    <w:qFormat/>
    <w:rsid w:val="00874FE7"/>
    <w:pPr>
      <w:spacing w:before="240"/>
      <w:outlineLvl w:val="4"/>
    </w:pPr>
    <w:rPr>
      <w:rFonts w:asciiTheme="majorHAnsi" w:hAnsiTheme="majorHAnsi"/>
      <w:b/>
      <w:color w:val="476166" w:themeColor="accent1"/>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GraphicAnchor">
    <w:name w:val="Graphic Anchor"/>
    <w:basedOn w:val="Normal"/>
    <w:uiPriority w:val="8"/>
    <w:qFormat/>
    <w:rsid w:val="00DF198B"/>
    <w:rPr>
      <w:sz w:val="10"/>
    </w:rPr>
  </w:style>
  <w:style w:type="paragraph" w:styleId="BalloonText">
    <w:name w:val="Balloon Text"/>
    <w:basedOn w:val="Normal"/>
    <w:link w:val="BalloonTextChar"/>
    <w:uiPriority w:val="99"/>
    <w:semiHidden/>
    <w:rsid w:val="00DF198B"/>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874FE7"/>
    <w:rPr>
      <w:rFonts w:ascii="Times New Roman" w:hAnsi="Times New Roman" w:cs="Times New Roman"/>
      <w:sz w:val="18"/>
      <w:szCs w:val="18"/>
    </w:rPr>
  </w:style>
  <w:style w:type="table" w:styleId="TableGrid">
    <w:name w:val="Table Grid"/>
    <w:basedOn w:val="TableNormal"/>
    <w:uiPriority w:val="39"/>
    <w:rsid w:val="00DF198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rsid w:val="00874FE7"/>
    <w:rPr>
      <w:rFonts w:asciiTheme="majorHAnsi" w:hAnsiTheme="majorHAnsi"/>
      <w:b/>
      <w:color w:val="476166" w:themeColor="accent1"/>
      <w:sz w:val="52"/>
      <w:szCs w:val="52"/>
    </w:rPr>
  </w:style>
  <w:style w:type="character" w:customStyle="1" w:styleId="Heading2Char">
    <w:name w:val="Heading 2 Char"/>
    <w:basedOn w:val="DefaultParagraphFont"/>
    <w:link w:val="Heading2"/>
    <w:uiPriority w:val="1"/>
    <w:rsid w:val="00874FE7"/>
    <w:rPr>
      <w:b/>
      <w:sz w:val="48"/>
      <w:szCs w:val="48"/>
    </w:rPr>
  </w:style>
  <w:style w:type="character" w:customStyle="1" w:styleId="Heading3Char">
    <w:name w:val="Heading 3 Char"/>
    <w:basedOn w:val="DefaultParagraphFont"/>
    <w:link w:val="Heading3"/>
    <w:uiPriority w:val="2"/>
    <w:rsid w:val="00874FE7"/>
    <w:rPr>
      <w:sz w:val="36"/>
      <w:szCs w:val="36"/>
    </w:rPr>
  </w:style>
  <w:style w:type="character" w:customStyle="1" w:styleId="Heading4Char">
    <w:name w:val="Heading 4 Char"/>
    <w:basedOn w:val="DefaultParagraphFont"/>
    <w:link w:val="Heading4"/>
    <w:uiPriority w:val="3"/>
    <w:rsid w:val="00874FE7"/>
    <w:rPr>
      <w:rFonts w:asciiTheme="majorHAnsi" w:hAnsiTheme="majorHAnsi"/>
      <w:b/>
      <w:color w:val="476166" w:themeColor="accent1"/>
      <w:sz w:val="28"/>
      <w:szCs w:val="28"/>
    </w:rPr>
  </w:style>
  <w:style w:type="paragraph" w:customStyle="1" w:styleId="Text">
    <w:name w:val="Text"/>
    <w:basedOn w:val="Normal"/>
    <w:uiPriority w:val="5"/>
    <w:qFormat/>
    <w:rsid w:val="00874FE7"/>
    <w:rPr>
      <w:sz w:val="28"/>
      <w:szCs w:val="28"/>
    </w:rPr>
  </w:style>
  <w:style w:type="paragraph" w:styleId="Header">
    <w:name w:val="header"/>
    <w:basedOn w:val="Footer"/>
    <w:link w:val="HeaderChar"/>
    <w:uiPriority w:val="99"/>
    <w:semiHidden/>
    <w:rsid w:val="00E74B29"/>
    <w:rPr>
      <w:rFonts w:ascii="Georgia" w:hAnsi="Georgia"/>
    </w:rPr>
  </w:style>
  <w:style w:type="character" w:customStyle="1" w:styleId="HeaderChar">
    <w:name w:val="Header Char"/>
    <w:basedOn w:val="DefaultParagraphFont"/>
    <w:link w:val="Header"/>
    <w:uiPriority w:val="99"/>
    <w:semiHidden/>
    <w:rsid w:val="00874FE7"/>
    <w:rPr>
      <w:rFonts w:ascii="Georgia" w:hAnsi="Georgia"/>
    </w:rPr>
  </w:style>
  <w:style w:type="paragraph" w:styleId="Footer">
    <w:name w:val="footer"/>
    <w:basedOn w:val="Normal"/>
    <w:link w:val="FooterChar"/>
    <w:uiPriority w:val="99"/>
    <w:rsid w:val="006709F1"/>
    <w:pPr>
      <w:tabs>
        <w:tab w:val="center" w:pos="4680"/>
        <w:tab w:val="right" w:pos="9360"/>
      </w:tabs>
    </w:pPr>
    <w:rPr>
      <w:rFonts w:asciiTheme="majorHAnsi" w:hAnsiTheme="majorHAnsi"/>
      <w:b/>
      <w:color w:val="476166" w:themeColor="accent1"/>
    </w:rPr>
  </w:style>
  <w:style w:type="character" w:customStyle="1" w:styleId="FooterChar">
    <w:name w:val="Footer Char"/>
    <w:basedOn w:val="DefaultParagraphFont"/>
    <w:link w:val="Footer"/>
    <w:uiPriority w:val="99"/>
    <w:rsid w:val="006709F1"/>
    <w:rPr>
      <w:rFonts w:asciiTheme="majorHAnsi" w:hAnsiTheme="majorHAnsi"/>
      <w:b/>
      <w:color w:val="476166" w:themeColor="accent1"/>
    </w:rPr>
  </w:style>
  <w:style w:type="character" w:styleId="PageNumber">
    <w:name w:val="page number"/>
    <w:basedOn w:val="DefaultParagraphFont"/>
    <w:uiPriority w:val="99"/>
    <w:semiHidden/>
    <w:rsid w:val="00E74B29"/>
  </w:style>
  <w:style w:type="character" w:customStyle="1" w:styleId="Heading5Char">
    <w:name w:val="Heading 5 Char"/>
    <w:basedOn w:val="DefaultParagraphFont"/>
    <w:link w:val="Heading5"/>
    <w:uiPriority w:val="4"/>
    <w:rsid w:val="00874FE7"/>
    <w:rPr>
      <w:rFonts w:asciiTheme="majorHAnsi" w:hAnsiTheme="majorHAnsi"/>
      <w:b/>
      <w:color w:val="476166" w:themeColor="accent1"/>
      <w:sz w:val="28"/>
      <w:szCs w:val="28"/>
    </w:rPr>
  </w:style>
  <w:style w:type="paragraph" w:styleId="Quote">
    <w:name w:val="Quote"/>
    <w:basedOn w:val="Normal"/>
    <w:next w:val="Normal"/>
    <w:link w:val="QuoteChar"/>
    <w:uiPriority w:val="6"/>
    <w:qFormat/>
    <w:rsid w:val="00874FE7"/>
    <w:rPr>
      <w:color w:val="476166" w:themeColor="accent1"/>
      <w:sz w:val="96"/>
      <w:szCs w:val="96"/>
    </w:rPr>
  </w:style>
  <w:style w:type="character" w:customStyle="1" w:styleId="QuoteChar">
    <w:name w:val="Quote Char"/>
    <w:basedOn w:val="DefaultParagraphFont"/>
    <w:link w:val="Quote"/>
    <w:uiPriority w:val="6"/>
    <w:rsid w:val="00874FE7"/>
    <w:rPr>
      <w:color w:val="476166" w:themeColor="accent1"/>
      <w:sz w:val="96"/>
      <w:szCs w:val="96"/>
    </w:rPr>
  </w:style>
  <w:style w:type="character" w:styleId="PlaceholderText">
    <w:name w:val="Placeholder Text"/>
    <w:basedOn w:val="DefaultParagraphFont"/>
    <w:uiPriority w:val="99"/>
    <w:semiHidden/>
    <w:rsid w:val="00874FE7"/>
    <w:rPr>
      <w:color w:val="808080"/>
    </w:rPr>
  </w:style>
  <w:style w:type="paragraph" w:styleId="TOCHeading">
    <w:name w:val="TOC Heading"/>
    <w:basedOn w:val="Heading1"/>
    <w:next w:val="Normal"/>
    <w:uiPriority w:val="39"/>
    <w:unhideWhenUsed/>
    <w:qFormat/>
    <w:rsid w:val="007D2073"/>
    <w:pPr>
      <w:keepNext/>
      <w:keepLines/>
      <w:spacing w:before="240" w:line="259" w:lineRule="auto"/>
      <w:jc w:val="left"/>
      <w:outlineLvl w:val="9"/>
    </w:pPr>
    <w:rPr>
      <w:rFonts w:eastAsiaTheme="majorEastAsia" w:cstheme="majorBidi"/>
      <w:b w:val="0"/>
      <w:color w:val="35484C" w:themeColor="accent1" w:themeShade="BF"/>
      <w:sz w:val="32"/>
      <w:szCs w:val="32"/>
    </w:rPr>
  </w:style>
  <w:style w:type="paragraph" w:styleId="TOC1">
    <w:name w:val="toc 1"/>
    <w:basedOn w:val="Normal"/>
    <w:next w:val="Normal"/>
    <w:autoRedefine/>
    <w:uiPriority w:val="39"/>
    <w:rsid w:val="007D2073"/>
    <w:pPr>
      <w:spacing w:after="100"/>
    </w:pPr>
  </w:style>
  <w:style w:type="paragraph" w:styleId="TOC2">
    <w:name w:val="toc 2"/>
    <w:basedOn w:val="Normal"/>
    <w:next w:val="Normal"/>
    <w:autoRedefine/>
    <w:uiPriority w:val="39"/>
    <w:rsid w:val="007D2073"/>
    <w:pPr>
      <w:spacing w:after="100"/>
      <w:ind w:left="240"/>
    </w:pPr>
  </w:style>
  <w:style w:type="paragraph" w:styleId="TOC3">
    <w:name w:val="toc 3"/>
    <w:basedOn w:val="Normal"/>
    <w:next w:val="Normal"/>
    <w:autoRedefine/>
    <w:uiPriority w:val="39"/>
    <w:rsid w:val="007D2073"/>
    <w:pPr>
      <w:spacing w:after="100"/>
      <w:ind w:left="480"/>
    </w:pPr>
  </w:style>
  <w:style w:type="character" w:styleId="Hyperlink">
    <w:name w:val="Hyperlink"/>
    <w:basedOn w:val="DefaultParagraphFont"/>
    <w:uiPriority w:val="99"/>
    <w:unhideWhenUsed/>
    <w:rsid w:val="007D2073"/>
    <w:rPr>
      <w:color w:val="0000FF" w:themeColor="hyperlink"/>
      <w:u w:val="single"/>
    </w:rPr>
  </w:style>
  <w:style w:type="character" w:styleId="UnresolvedMention">
    <w:name w:val="Unresolved Mention"/>
    <w:basedOn w:val="DefaultParagraphFont"/>
    <w:uiPriority w:val="99"/>
    <w:semiHidden/>
    <w:unhideWhenUsed/>
    <w:rsid w:val="00FE3338"/>
    <w:rPr>
      <w:color w:val="605E5C"/>
      <w:shd w:val="clear" w:color="auto" w:fill="E1DFDD"/>
    </w:rPr>
  </w:style>
  <w:style w:type="character" w:customStyle="1" w:styleId="sc0">
    <w:name w:val="sc0"/>
    <w:basedOn w:val="DefaultParagraphFont"/>
    <w:rsid w:val="00F41036"/>
    <w:rPr>
      <w:rFonts w:ascii="Courier New" w:hAnsi="Courier New" w:cs="Courier New" w:hint="default"/>
      <w:color w:val="000000"/>
      <w:sz w:val="20"/>
      <w:szCs w:val="20"/>
    </w:rPr>
  </w:style>
  <w:style w:type="paragraph" w:styleId="ListParagraph">
    <w:name w:val="List Paragraph"/>
    <w:basedOn w:val="Normal"/>
    <w:uiPriority w:val="34"/>
    <w:semiHidden/>
    <w:qFormat/>
    <w:rsid w:val="00F4103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68641270">
      <w:bodyDiv w:val="1"/>
      <w:marLeft w:val="0"/>
      <w:marRight w:val="0"/>
      <w:marTop w:val="0"/>
      <w:marBottom w:val="0"/>
      <w:divBdr>
        <w:top w:val="none" w:sz="0" w:space="0" w:color="auto"/>
        <w:left w:val="none" w:sz="0" w:space="0" w:color="auto"/>
        <w:bottom w:val="none" w:sz="0" w:space="0" w:color="auto"/>
        <w:right w:val="none" w:sz="0" w:space="0" w:color="auto"/>
      </w:divBdr>
      <w:divsChild>
        <w:div w:id="1609846796">
          <w:marLeft w:val="0"/>
          <w:marRight w:val="0"/>
          <w:marTop w:val="0"/>
          <w:marBottom w:val="0"/>
          <w:divBdr>
            <w:top w:val="none" w:sz="0" w:space="0" w:color="auto"/>
            <w:left w:val="none" w:sz="0" w:space="0" w:color="auto"/>
            <w:bottom w:val="none" w:sz="0" w:space="0" w:color="auto"/>
            <w:right w:val="none" w:sz="0" w:space="0" w:color="auto"/>
          </w:divBdr>
        </w:div>
      </w:divsChild>
    </w:div>
    <w:div w:id="497188700">
      <w:bodyDiv w:val="1"/>
      <w:marLeft w:val="0"/>
      <w:marRight w:val="0"/>
      <w:marTop w:val="0"/>
      <w:marBottom w:val="0"/>
      <w:divBdr>
        <w:top w:val="none" w:sz="0" w:space="0" w:color="auto"/>
        <w:left w:val="none" w:sz="0" w:space="0" w:color="auto"/>
        <w:bottom w:val="none" w:sz="0" w:space="0" w:color="auto"/>
        <w:right w:val="none" w:sz="0" w:space="0" w:color="auto"/>
      </w:divBdr>
      <w:divsChild>
        <w:div w:id="1603340152">
          <w:marLeft w:val="0"/>
          <w:marRight w:val="0"/>
          <w:marTop w:val="0"/>
          <w:marBottom w:val="0"/>
          <w:divBdr>
            <w:top w:val="none" w:sz="0" w:space="0" w:color="auto"/>
            <w:left w:val="none" w:sz="0" w:space="0" w:color="auto"/>
            <w:bottom w:val="none" w:sz="0" w:space="0" w:color="auto"/>
            <w:right w:val="none" w:sz="0" w:space="0" w:color="auto"/>
          </w:divBdr>
        </w:div>
      </w:divsChild>
    </w:div>
    <w:div w:id="565072684">
      <w:bodyDiv w:val="1"/>
      <w:marLeft w:val="0"/>
      <w:marRight w:val="0"/>
      <w:marTop w:val="0"/>
      <w:marBottom w:val="0"/>
      <w:divBdr>
        <w:top w:val="none" w:sz="0" w:space="0" w:color="auto"/>
        <w:left w:val="none" w:sz="0" w:space="0" w:color="auto"/>
        <w:bottom w:val="none" w:sz="0" w:space="0" w:color="auto"/>
        <w:right w:val="none" w:sz="0" w:space="0" w:color="auto"/>
      </w:divBdr>
      <w:divsChild>
        <w:div w:id="852692220">
          <w:marLeft w:val="0"/>
          <w:marRight w:val="0"/>
          <w:marTop w:val="0"/>
          <w:marBottom w:val="0"/>
          <w:divBdr>
            <w:top w:val="none" w:sz="0" w:space="0" w:color="auto"/>
            <w:left w:val="none" w:sz="0" w:space="0" w:color="auto"/>
            <w:bottom w:val="none" w:sz="0" w:space="0" w:color="auto"/>
            <w:right w:val="none" w:sz="0" w:space="0" w:color="auto"/>
          </w:divBdr>
        </w:div>
      </w:divsChild>
    </w:div>
    <w:div w:id="571502140">
      <w:bodyDiv w:val="1"/>
      <w:marLeft w:val="0"/>
      <w:marRight w:val="0"/>
      <w:marTop w:val="0"/>
      <w:marBottom w:val="0"/>
      <w:divBdr>
        <w:top w:val="none" w:sz="0" w:space="0" w:color="auto"/>
        <w:left w:val="none" w:sz="0" w:space="0" w:color="auto"/>
        <w:bottom w:val="none" w:sz="0" w:space="0" w:color="auto"/>
        <w:right w:val="none" w:sz="0" w:space="0" w:color="auto"/>
      </w:divBdr>
      <w:divsChild>
        <w:div w:id="1347513643">
          <w:marLeft w:val="0"/>
          <w:marRight w:val="0"/>
          <w:marTop w:val="0"/>
          <w:marBottom w:val="0"/>
          <w:divBdr>
            <w:top w:val="none" w:sz="0" w:space="0" w:color="auto"/>
            <w:left w:val="none" w:sz="0" w:space="0" w:color="auto"/>
            <w:bottom w:val="none" w:sz="0" w:space="0" w:color="auto"/>
            <w:right w:val="none" w:sz="0" w:space="0" w:color="auto"/>
          </w:divBdr>
        </w:div>
      </w:divsChild>
    </w:div>
    <w:div w:id="1254778635">
      <w:bodyDiv w:val="1"/>
      <w:marLeft w:val="0"/>
      <w:marRight w:val="0"/>
      <w:marTop w:val="0"/>
      <w:marBottom w:val="0"/>
      <w:divBdr>
        <w:top w:val="none" w:sz="0" w:space="0" w:color="auto"/>
        <w:left w:val="none" w:sz="0" w:space="0" w:color="auto"/>
        <w:bottom w:val="none" w:sz="0" w:space="0" w:color="auto"/>
        <w:right w:val="none" w:sz="0" w:space="0" w:color="auto"/>
      </w:divBdr>
      <w:divsChild>
        <w:div w:id="1551721431">
          <w:marLeft w:val="0"/>
          <w:marRight w:val="0"/>
          <w:marTop w:val="0"/>
          <w:marBottom w:val="0"/>
          <w:divBdr>
            <w:top w:val="none" w:sz="0" w:space="0" w:color="auto"/>
            <w:left w:val="none" w:sz="0" w:space="0" w:color="auto"/>
            <w:bottom w:val="none" w:sz="0" w:space="0" w:color="auto"/>
            <w:right w:val="none" w:sz="0" w:space="0" w:color="auto"/>
          </w:divBdr>
        </w:div>
      </w:divsChild>
    </w:div>
    <w:div w:id="1391689231">
      <w:bodyDiv w:val="1"/>
      <w:marLeft w:val="0"/>
      <w:marRight w:val="0"/>
      <w:marTop w:val="0"/>
      <w:marBottom w:val="0"/>
      <w:divBdr>
        <w:top w:val="none" w:sz="0" w:space="0" w:color="auto"/>
        <w:left w:val="none" w:sz="0" w:space="0" w:color="auto"/>
        <w:bottom w:val="none" w:sz="0" w:space="0" w:color="auto"/>
        <w:right w:val="none" w:sz="0" w:space="0" w:color="auto"/>
      </w:divBdr>
    </w:div>
    <w:div w:id="1483616113">
      <w:bodyDiv w:val="1"/>
      <w:marLeft w:val="0"/>
      <w:marRight w:val="0"/>
      <w:marTop w:val="0"/>
      <w:marBottom w:val="0"/>
      <w:divBdr>
        <w:top w:val="none" w:sz="0" w:space="0" w:color="auto"/>
        <w:left w:val="none" w:sz="0" w:space="0" w:color="auto"/>
        <w:bottom w:val="none" w:sz="0" w:space="0" w:color="auto"/>
        <w:right w:val="none" w:sz="0" w:space="0" w:color="auto"/>
      </w:divBdr>
      <w:divsChild>
        <w:div w:id="436609285">
          <w:marLeft w:val="0"/>
          <w:marRight w:val="0"/>
          <w:marTop w:val="0"/>
          <w:marBottom w:val="0"/>
          <w:divBdr>
            <w:top w:val="none" w:sz="0" w:space="0" w:color="auto"/>
            <w:left w:val="none" w:sz="0" w:space="0" w:color="auto"/>
            <w:bottom w:val="none" w:sz="0" w:space="0" w:color="auto"/>
            <w:right w:val="none" w:sz="0" w:space="0" w:color="auto"/>
          </w:divBdr>
        </w:div>
      </w:divsChild>
    </w:div>
    <w:div w:id="1518544909">
      <w:bodyDiv w:val="1"/>
      <w:marLeft w:val="0"/>
      <w:marRight w:val="0"/>
      <w:marTop w:val="0"/>
      <w:marBottom w:val="0"/>
      <w:divBdr>
        <w:top w:val="none" w:sz="0" w:space="0" w:color="auto"/>
        <w:left w:val="none" w:sz="0" w:space="0" w:color="auto"/>
        <w:bottom w:val="none" w:sz="0" w:space="0" w:color="auto"/>
        <w:right w:val="none" w:sz="0" w:space="0" w:color="auto"/>
      </w:divBdr>
      <w:divsChild>
        <w:div w:id="340549207">
          <w:marLeft w:val="0"/>
          <w:marRight w:val="0"/>
          <w:marTop w:val="0"/>
          <w:marBottom w:val="0"/>
          <w:divBdr>
            <w:top w:val="none" w:sz="0" w:space="0" w:color="auto"/>
            <w:left w:val="none" w:sz="0" w:space="0" w:color="auto"/>
            <w:bottom w:val="none" w:sz="0" w:space="0" w:color="auto"/>
            <w:right w:val="none" w:sz="0" w:space="0" w:color="auto"/>
          </w:divBdr>
        </w:div>
      </w:divsChild>
    </w:div>
    <w:div w:id="1747654656">
      <w:bodyDiv w:val="1"/>
      <w:marLeft w:val="0"/>
      <w:marRight w:val="0"/>
      <w:marTop w:val="0"/>
      <w:marBottom w:val="0"/>
      <w:divBdr>
        <w:top w:val="none" w:sz="0" w:space="0" w:color="auto"/>
        <w:left w:val="none" w:sz="0" w:space="0" w:color="auto"/>
        <w:bottom w:val="none" w:sz="0" w:space="0" w:color="auto"/>
        <w:right w:val="none" w:sz="0" w:space="0" w:color="auto"/>
      </w:divBdr>
      <w:divsChild>
        <w:div w:id="22368384">
          <w:marLeft w:val="0"/>
          <w:marRight w:val="0"/>
          <w:marTop w:val="0"/>
          <w:marBottom w:val="0"/>
          <w:divBdr>
            <w:top w:val="none" w:sz="0" w:space="0" w:color="auto"/>
            <w:left w:val="none" w:sz="0" w:space="0" w:color="auto"/>
            <w:bottom w:val="none" w:sz="0" w:space="0" w:color="auto"/>
            <w:right w:val="none" w:sz="0" w:space="0" w:color="auto"/>
          </w:divBdr>
        </w:div>
      </w:divsChild>
    </w:div>
    <w:div w:id="1940597263">
      <w:bodyDiv w:val="1"/>
      <w:marLeft w:val="0"/>
      <w:marRight w:val="0"/>
      <w:marTop w:val="0"/>
      <w:marBottom w:val="0"/>
      <w:divBdr>
        <w:top w:val="none" w:sz="0" w:space="0" w:color="auto"/>
        <w:left w:val="none" w:sz="0" w:space="0" w:color="auto"/>
        <w:bottom w:val="none" w:sz="0" w:space="0" w:color="auto"/>
        <w:right w:val="none" w:sz="0" w:space="0" w:color="auto"/>
      </w:divBdr>
      <w:divsChild>
        <w:div w:id="76480979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hyperlink" Target="https://pypi.org/project/beautifulsoup4/" TargetMode="External"/><Relationship Id="rId39" Type="http://schemas.openxmlformats.org/officeDocument/2006/relationships/image" Target="media/image27.png"/><Relationship Id="rId21" Type="http://schemas.openxmlformats.org/officeDocument/2006/relationships/image" Target="media/image11.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footer" Target="footer2.xml"/><Relationship Id="rId50"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7.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glossaryDocument" Target="glossary/document.xm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19.png"/><Relationship Id="rId44" Type="http://schemas.openxmlformats.org/officeDocument/2006/relationships/image" Target="media/image32.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hyperlink" Target="http://members.unine.ch/jacques.savoy/clef/" TargetMode="External"/><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fontTable" Target="fontTable.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footer" Target="footer1.xml"/><Relationship Id="rId20" Type="http://schemas.openxmlformats.org/officeDocument/2006/relationships/image" Target="media/image10.png"/><Relationship Id="rId41"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jord\AppData\Roaming\Microsoft\Templates\Modern%20student%20report.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822A72D150D241BCAC2EB10128F5A60A"/>
        <w:category>
          <w:name w:val="General"/>
          <w:gallery w:val="placeholder"/>
        </w:category>
        <w:types>
          <w:type w:val="bbPlcHdr"/>
        </w:types>
        <w:behaviors>
          <w:behavior w:val="content"/>
        </w:behaviors>
        <w:guid w:val="{E128333D-98F4-412F-87B0-EDE47E26B515}"/>
      </w:docPartPr>
      <w:docPartBody>
        <w:p w:rsidR="00427497" w:rsidRDefault="00427497">
          <w:pPr>
            <w:pStyle w:val="822A72D150D241BCAC2EB10128F5A60A"/>
          </w:pPr>
          <w:r w:rsidRPr="00DF198B">
            <w:t>—</w:t>
          </w:r>
        </w:p>
      </w:docPartBody>
    </w:docPart>
    <w:docPart>
      <w:docPartPr>
        <w:name w:val="4074D76E65724AAEA57B194BCF5D1460"/>
        <w:category>
          <w:name w:val="General"/>
          <w:gallery w:val="placeholder"/>
        </w:category>
        <w:types>
          <w:type w:val="bbPlcHdr"/>
        </w:types>
        <w:behaviors>
          <w:behavior w:val="content"/>
        </w:behaviors>
        <w:guid w:val="{D6CA1024-AF47-4AC5-82FB-33DCF9C127A7}"/>
      </w:docPartPr>
      <w:docPartBody>
        <w:p w:rsidR="00427497" w:rsidRDefault="00427497">
          <w:pPr>
            <w:pStyle w:val="4074D76E65724AAEA57B194BCF5D1460"/>
          </w:pPr>
          <w:r w:rsidRPr="00DF198B">
            <w:t>—</w:t>
          </w:r>
        </w:p>
      </w:docPartBody>
    </w:docPart>
    <w:docPart>
      <w:docPartPr>
        <w:name w:val="1F01C2046AEF4341A811DCB201158D41"/>
        <w:category>
          <w:name w:val="General"/>
          <w:gallery w:val="placeholder"/>
        </w:category>
        <w:types>
          <w:type w:val="bbPlcHdr"/>
        </w:types>
        <w:behaviors>
          <w:behavior w:val="content"/>
        </w:behaviors>
        <w:guid w:val="{556C4FE1-EDC5-446B-B2D9-C8896E85E6E3}"/>
      </w:docPartPr>
      <w:docPartBody>
        <w:p w:rsidR="00427497" w:rsidRDefault="00427497">
          <w:pPr>
            <w:pStyle w:val="1F01C2046AEF4341A811DCB201158D41"/>
          </w:pPr>
          <w:r w:rsidRPr="0048120C">
            <w:t>Lorem Ipsum is simply dummy text of the printing and typesetting industry.</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entury Gothic">
    <w:panose1 w:val="020B0502020202020204"/>
    <w:charset w:val="00"/>
    <w:family w:val="swiss"/>
    <w:pitch w:val="variable"/>
    <w:sig w:usb0="000002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27497"/>
    <w:rsid w:val="00427497"/>
    <w:rsid w:val="00DD678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D938FD5A0F04316987A3A94D1A5D796">
    <w:name w:val="DD938FD5A0F04316987A3A94D1A5D796"/>
  </w:style>
  <w:style w:type="paragraph" w:customStyle="1" w:styleId="B368B268087F480EA91C31295402F55C">
    <w:name w:val="B368B268087F480EA91C31295402F55C"/>
  </w:style>
  <w:style w:type="paragraph" w:customStyle="1" w:styleId="0250041C250C470B9DBBF8793E0DD27B">
    <w:name w:val="0250041C250C470B9DBBF8793E0DD27B"/>
  </w:style>
  <w:style w:type="paragraph" w:customStyle="1" w:styleId="822A72D150D241BCAC2EB10128F5A60A">
    <w:name w:val="822A72D150D241BCAC2EB10128F5A60A"/>
  </w:style>
  <w:style w:type="paragraph" w:customStyle="1" w:styleId="2A169EA85E1D4FBC99EAF0D4F908C057">
    <w:name w:val="2A169EA85E1D4FBC99EAF0D4F908C057"/>
  </w:style>
  <w:style w:type="paragraph" w:customStyle="1" w:styleId="4074D76E65724AAEA57B194BCF5D1460">
    <w:name w:val="4074D76E65724AAEA57B194BCF5D1460"/>
  </w:style>
  <w:style w:type="paragraph" w:customStyle="1" w:styleId="A91DD909A506450DADE00564CA97F8AC">
    <w:name w:val="A91DD909A506450DADE00564CA97F8AC"/>
  </w:style>
  <w:style w:type="paragraph" w:customStyle="1" w:styleId="306AA888956140B997E5C8967DDC63C2">
    <w:name w:val="306AA888956140B997E5C8967DDC63C2"/>
  </w:style>
  <w:style w:type="paragraph" w:customStyle="1" w:styleId="Text">
    <w:name w:val="Text"/>
    <w:basedOn w:val="Normal"/>
    <w:uiPriority w:val="5"/>
    <w:qFormat/>
    <w:pPr>
      <w:spacing w:after="0" w:line="240" w:lineRule="auto"/>
    </w:pPr>
    <w:rPr>
      <w:rFonts w:eastAsiaTheme="minorHAnsi"/>
      <w:sz w:val="28"/>
      <w:szCs w:val="28"/>
    </w:rPr>
  </w:style>
  <w:style w:type="paragraph" w:customStyle="1" w:styleId="04C5143E57844B81B90FB2BA810EF683">
    <w:name w:val="04C5143E57844B81B90FB2BA810EF683"/>
  </w:style>
  <w:style w:type="paragraph" w:customStyle="1" w:styleId="6EA3FC3A3140445A8E09B44CCF162A8B">
    <w:name w:val="6EA3FC3A3140445A8E09B44CCF162A8B"/>
  </w:style>
  <w:style w:type="paragraph" w:customStyle="1" w:styleId="47375C8D57F34A05AB18AA66501F6CA1">
    <w:name w:val="47375C8D57F34A05AB18AA66501F6CA1"/>
  </w:style>
  <w:style w:type="paragraph" w:customStyle="1" w:styleId="DD4B8F19D3F94F8D8203BBF0C93B79D2">
    <w:name w:val="DD4B8F19D3F94F8D8203BBF0C93B79D2"/>
  </w:style>
  <w:style w:type="paragraph" w:customStyle="1" w:styleId="F92D3F0ADF1F440E8B071BD4FDC27983">
    <w:name w:val="F92D3F0ADF1F440E8B071BD4FDC27983"/>
  </w:style>
  <w:style w:type="paragraph" w:customStyle="1" w:styleId="9B556D7775F34FE6907B366E2241AF7C">
    <w:name w:val="9B556D7775F34FE6907B366E2241AF7C"/>
  </w:style>
  <w:style w:type="paragraph" w:customStyle="1" w:styleId="A405A2551D4648E59321079624DFBE8B">
    <w:name w:val="A405A2551D4648E59321079624DFBE8B"/>
  </w:style>
  <w:style w:type="paragraph" w:customStyle="1" w:styleId="1F01C2046AEF4341A811DCB201158D41">
    <w:name w:val="1F01C2046AEF4341A811DCB201158D41"/>
  </w:style>
  <w:style w:type="paragraph" w:customStyle="1" w:styleId="4696049F75C34BEA868E47F49431E3BE">
    <w:name w:val="4696049F75C34BEA868E47F49431E3BE"/>
    <w:rsid w:val="00427497"/>
  </w:style>
  <w:style w:type="paragraph" w:customStyle="1" w:styleId="52E46E889C3D4DDF8F3A8C1B315BEF39">
    <w:name w:val="52E46E889C3D4DDF8F3A8C1B315BEF39"/>
    <w:rsid w:val="00427497"/>
  </w:style>
  <w:style w:type="paragraph" w:customStyle="1" w:styleId="712D698F8B50422E97F4FE0D69D174FC">
    <w:name w:val="712D698F8B50422E97F4FE0D69D174FC"/>
    <w:rsid w:val="00427497"/>
  </w:style>
  <w:style w:type="character" w:styleId="PlaceholderText">
    <w:name w:val="Placeholder Text"/>
    <w:basedOn w:val="DefaultParagraphFont"/>
    <w:uiPriority w:val="99"/>
    <w:semiHidden/>
    <w:rsid w:val="00427497"/>
    <w:rPr>
      <w:color w:val="808080"/>
    </w:rPr>
  </w:style>
  <w:style w:type="paragraph" w:customStyle="1" w:styleId="551EA9AEC9F944C99EBB596E9627D848">
    <w:name w:val="551EA9AEC9F944C99EBB596E9627D848"/>
    <w:rsid w:val="00427497"/>
  </w:style>
  <w:style w:type="paragraph" w:customStyle="1" w:styleId="59D680F79EAD45DFBB48F060EB96DCE2">
    <w:name w:val="59D680F79EAD45DFBB48F060EB96DCE2"/>
    <w:rsid w:val="00427497"/>
  </w:style>
  <w:style w:type="paragraph" w:customStyle="1" w:styleId="9D872ADB36FA4014929AE793699A3606">
    <w:name w:val="9D872ADB36FA4014929AE793699A3606"/>
    <w:rsid w:val="00427497"/>
  </w:style>
  <w:style w:type="paragraph" w:customStyle="1" w:styleId="097AA26996044CBA8545538A3B9A2764">
    <w:name w:val="097AA26996044CBA8545538A3B9A2764"/>
    <w:rsid w:val="00427497"/>
  </w:style>
  <w:style w:type="paragraph" w:customStyle="1" w:styleId="9BC2A8E4118249E785123C768A1EB5F9">
    <w:name w:val="9BC2A8E4118249E785123C768A1EB5F9"/>
    <w:rsid w:val="00427497"/>
  </w:style>
  <w:style w:type="paragraph" w:customStyle="1" w:styleId="3A97AD289BB44F3AB08502751D942031">
    <w:name w:val="3A97AD289BB44F3AB08502751D942031"/>
    <w:rsid w:val="00427497"/>
  </w:style>
  <w:style w:type="paragraph" w:customStyle="1" w:styleId="8F47BFB61D9B4F71A855B3A111B4E288">
    <w:name w:val="8F47BFB61D9B4F71A855B3A111B4E288"/>
    <w:rsid w:val="00427497"/>
  </w:style>
  <w:style w:type="paragraph" w:customStyle="1" w:styleId="0ACD90A255AF45BDB7568BE05FEFB98C">
    <w:name w:val="0ACD90A255AF45BDB7568BE05FEFB98C"/>
    <w:rsid w:val="00427497"/>
  </w:style>
  <w:style w:type="paragraph" w:customStyle="1" w:styleId="93C91DAB2CAD4811A8363AA9EFBD938B">
    <w:name w:val="93C91DAB2CAD4811A8363AA9EFBD938B"/>
    <w:rsid w:val="00427497"/>
  </w:style>
  <w:style w:type="paragraph" w:customStyle="1" w:styleId="39526A00D41A4D2DB7227D0F18292FB8">
    <w:name w:val="39526A00D41A4D2DB7227D0F18292FB8"/>
    <w:rsid w:val="0042749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MSR">
  <a:themeElements>
    <a:clrScheme name="Student Report">
      <a:dk1>
        <a:srgbClr val="000000"/>
      </a:dk1>
      <a:lt1>
        <a:srgbClr val="FFFFFF"/>
      </a:lt1>
      <a:dk2>
        <a:srgbClr val="5E5E5E"/>
      </a:dk2>
      <a:lt2>
        <a:srgbClr val="D6D5D5"/>
      </a:lt2>
      <a:accent1>
        <a:srgbClr val="476166"/>
      </a:accent1>
      <a:accent2>
        <a:srgbClr val="2B3890"/>
      </a:accent2>
      <a:accent3>
        <a:srgbClr val="1C75BC"/>
      </a:accent3>
      <a:accent4>
        <a:srgbClr val="27AAE1"/>
      </a:accent4>
      <a:accent5>
        <a:srgbClr val="EBF1F7"/>
      </a:accent5>
      <a:accent6>
        <a:srgbClr val="00AEEF"/>
      </a:accent6>
      <a:hlink>
        <a:srgbClr val="0000FF"/>
      </a:hlink>
      <a:folHlink>
        <a:srgbClr val="FF00FF"/>
      </a:folHlink>
    </a:clrScheme>
    <a:fontScheme name="Custom 14">
      <a:majorFont>
        <a:latin typeface="Century Gothic"/>
        <a:ea typeface=""/>
        <a:cs typeface=""/>
      </a:majorFont>
      <a:minorFont>
        <a:latin typeface="Georgia"/>
        <a:ea typeface=""/>
        <a:cs typeface=""/>
      </a:minorFont>
    </a:fontScheme>
    <a:fmtScheme name="Whit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w="25400" cap="flat">
          <a:solidFill>
            <a:srgbClr val="000000"/>
          </a:solidFill>
          <a:prstDash val="solid"/>
          <a:miter lim="400000"/>
        </a:ln>
        <a:effectLst/>
        <a:sp3d/>
      </a:spPr>
      <a:bodyPr rot="0" spcFirstLastPara="1" vertOverflow="overflow" horzOverflow="overflow" vert="horz" wrap="square" lIns="38100" tIns="38100" rIns="38100" bIns="381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000" b="0" i="0" u="none" strike="noStrike" cap="none" spc="0" normalizeH="0" baseline="0">
            <a:ln>
              <a:noFill/>
            </a:ln>
            <a:solidFill>
              <a:srgbClr val="FFFFFF"/>
            </a:solidFill>
            <a:effectLst>
              <a:outerShdw blurRad="38100" dist="12700" dir="5400000" rotWithShape="0">
                <a:srgbClr val="000000">
                  <a:alpha val="50000"/>
                </a:srgbClr>
              </a:outerShdw>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381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200" b="0" i="0" u="none" strike="noStrike" cap="none" spc="0" normalizeH="0" baseline="0">
            <a:ln>
              <a:noFill/>
            </a:ln>
            <a:solidFill>
              <a:srgbClr val="000000"/>
            </a:solidFill>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extLst>
    <a:ext uri="{05A4C25C-085E-4340-85A3-A5531E510DB2}">
      <thm15:themeFamily xmlns:thm15="http://schemas.microsoft.com/office/thememl/2012/main" name="MSR" id="{54319084-637E-F54A-9FE0-A3AC8BF3D5C6}" vid="{83C68410-8BE2-F14B-9BB7-E4AFB045C04E}"/>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Status xmlns="71af3243-3dd4-4a8d-8c0d-dd76da1f02a5">Not started</Status>
    <MediaServiceKeyPoints xmlns="71af3243-3dd4-4a8d-8c0d-dd76da1f02a5"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12" ma:contentTypeDescription="Create a new document." ma:contentTypeScope="" ma:versionID="fa6e671f1cd7e4d96ff9652be322dd5e">
  <xsd:schema xmlns:xsd="http://www.w3.org/2001/XMLSchema" xmlns:xs="http://www.w3.org/2001/XMLSchema" xmlns:p="http://schemas.microsoft.com/office/2006/metadata/properties" xmlns:ns2="71af3243-3dd4-4a8d-8c0d-dd76da1f02a5" xmlns:ns3="16c05727-aa75-4e4a-9b5f-8a80a1165891" targetNamespace="http://schemas.microsoft.com/office/2006/metadata/properties" ma:root="true" ma:fieldsID="4e2496f70b101db0b8013f30a071bbf7" ns2:_="" ns3:_="">
    <xsd:import namespace="71af3243-3dd4-4a8d-8c0d-dd76da1f02a5"/>
    <xsd:import namespace="16c05727-aa75-4e4a-9b5f-8a80a1165891"/>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2: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element name="Status" ma:index="19" nillable="true" ma:displayName="Status" ma:default="Not started" ma:format="Dropdown" ma:internalName="Status">
      <xsd:simpleType>
        <xsd:restriction base="dms:Choice">
          <xsd:enumeration value="Not started"/>
          <xsd:enumeration value="In Progress"/>
          <xsd:enumeration value="Completed"/>
        </xsd:restriction>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5D670B6-EC8C-4A16-AA74-472978BEF741}">
  <ds:schemaRefs>
    <ds:schemaRef ds:uri="http://schemas.microsoft.com/sharepoint/v3/contenttype/forms"/>
  </ds:schemaRefs>
</ds:datastoreItem>
</file>

<file path=customXml/itemProps2.xml><?xml version="1.0" encoding="utf-8"?>
<ds:datastoreItem xmlns:ds="http://schemas.openxmlformats.org/officeDocument/2006/customXml" ds:itemID="{10D3411A-7586-4E92-AE2C-577E571916D9}">
  <ds:schemaRefs>
    <ds:schemaRef ds:uri="http://schemas.microsoft.com/office/2006/metadata/properties"/>
    <ds:schemaRef ds:uri="http://schemas.microsoft.com/office/infopath/2007/PartnerControls"/>
    <ds:schemaRef ds:uri="71af3243-3dd4-4a8d-8c0d-dd76da1f02a5"/>
  </ds:schemaRefs>
</ds:datastoreItem>
</file>

<file path=customXml/itemProps3.xml><?xml version="1.0" encoding="utf-8"?>
<ds:datastoreItem xmlns:ds="http://schemas.openxmlformats.org/officeDocument/2006/customXml" ds:itemID="{B5AA84DA-4874-4497-B587-599D84E265B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af3243-3dd4-4a8d-8c0d-dd76da1f02a5"/>
    <ds:schemaRef ds:uri="16c05727-aa75-4e4a-9b5f-8a80a11658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DF4AA8D0-B51D-4790-A2CB-9E51657DFB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Modern student report.dotx</Template>
  <TotalTime>0</TotalTime>
  <Pages>27</Pages>
  <Words>3554</Words>
  <Characters>20264</Characters>
  <Application>Microsoft Office Word</Application>
  <DocSecurity>0</DocSecurity>
  <Lines>168</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23771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2020-03-27T23:53:00Z</dcterms:created>
  <dcterms:modified xsi:type="dcterms:W3CDTF">2020-05-02T03:03:00Z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